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79203494"/>
        <w:docPartObj>
          <w:docPartGallery w:val="Cover Pages"/>
          <w:docPartUnique/>
        </w:docPartObj>
      </w:sdtPr>
      <w:sdtEndPr/>
      <w:sdtContent>
        <w:p w14:paraId="3B7774A3" w14:textId="77777777" w:rsidR="00790525" w:rsidRDefault="00790525">
          <w:r>
            <w:rPr>
              <w:noProof/>
            </w:rPr>
            <mc:AlternateContent>
              <mc:Choice Requires="wpg">
                <w:drawing>
                  <wp:anchor distT="0" distB="0" distL="114300" distR="114300" simplePos="0" relativeHeight="251663360" behindDoc="0" locked="0" layoutInCell="1" allowOverlap="1" wp14:anchorId="23A49BF3" wp14:editId="7CFF72AB">
                    <wp:simplePos x="0" y="0"/>
                    <wp:positionH relativeFrom="column">
                      <wp:posOffset>4476750</wp:posOffset>
                    </wp:positionH>
                    <wp:positionV relativeFrom="paragraph">
                      <wp:posOffset>-95250</wp:posOffset>
                    </wp:positionV>
                    <wp:extent cx="2377440" cy="776605"/>
                    <wp:effectExtent l="0" t="0" r="3810" b="23495"/>
                    <wp:wrapNone/>
                    <wp:docPr id="91" name="Group 91"/>
                    <wp:cNvGraphicFramePr/>
                    <a:graphic xmlns:a="http://schemas.openxmlformats.org/drawingml/2006/main">
                      <a:graphicData uri="http://schemas.microsoft.com/office/word/2010/wordprocessingGroup">
                        <wpg:wgp>
                          <wpg:cNvGrpSpPr/>
                          <wpg:grpSpPr>
                            <a:xfrm>
                              <a:off x="0" y="0"/>
                              <a:ext cx="2377440" cy="776605"/>
                              <a:chOff x="0" y="0"/>
                              <a:chExt cx="2377440"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15A9836A" w14:textId="77777777" w:rsidR="00B50B4A" w:rsidRDefault="00B50B4A">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Fall</w:t>
                                  </w:r>
                                </w:p>
                              </w:txbxContent>
                            </wps:txbx>
                            <wps:bodyPr rot="0" vert="horz" wrap="square" lIns="0" tIns="0" rIns="0" bIns="0" anchor="t" anchorCtr="0" upright="1">
                              <a:noAutofit/>
                            </wps:bodyPr>
                          </wps:wsp>
                          <wps:wsp>
                            <wps:cNvPr id="93" name="Text Box 7"/>
                            <wps:cNvSpPr txBox="1">
                              <a:spLocks noChangeArrowheads="1"/>
                            </wps:cNvSpPr>
                            <wps:spPr bwMode="auto">
                              <a:xfrm>
                                <a:off x="1381125" y="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533F0" w14:textId="77777777" w:rsidR="00B50B4A" w:rsidRDefault="00B50B4A">
                                  <w:pPr>
                                    <w:contextualSpacing/>
                                    <w:rPr>
                                      <w:rFonts w:asciiTheme="majorHAnsi" w:hAnsiTheme="majorHAnsi"/>
                                      <w:color w:val="ABA99B" w:themeColor="text2" w:themeTint="99"/>
                                      <w:sz w:val="92"/>
                                      <w:szCs w:val="92"/>
                                    </w:rPr>
                                  </w:pPr>
                                  <w:r>
                                    <w:rPr>
                                      <w:rFonts w:asciiTheme="majorHAnsi" w:hAnsiTheme="majorHAnsi"/>
                                      <w:color w:val="ABA99B" w:themeColor="text2" w:themeTint="99"/>
                                      <w:sz w:val="92"/>
                                      <w:szCs w:val="92"/>
                                    </w:rPr>
                                    <w:t>16</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91" o:spid="_x0000_s1026" style="position:absolute;margin-left:352.5pt;margin-top:-7.45pt;width:187.2pt;height:61.15pt;z-index:251663360" coordsize="2377440,776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">
                    <v:shapetype id="_x0000_t202" coordsize="21600,21600" o:spt="202" path="m0,0l0,21600,21600,21600,21600,0xe">
                      <v:stroke joinstyle="miter"/>
                      <v:path gradientshapeok="t" o:connecttype="rect"/>
                    </v:shapetype>
                    <v:shape id="Text Box 6" o:spid="_x0000_s1027" type="#_x0000_t202" style="position:absolute;top:123825;width:1257935;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15A9836A" w14:textId="77777777" w:rsidR="00B50B4A" w:rsidRDefault="00B50B4A">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Fall</w:t>
                            </w:r>
                          </w:p>
                        </w:txbxContent>
                      </v:textbox>
                    </v:shape>
                    <v:shape id="Text Box 7" o:spid="_x0000_s1028" type="#_x0000_t202" style="position:absolute;left:1381125;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174533F0" w14:textId="77777777" w:rsidR="00B50B4A" w:rsidRDefault="00B50B4A">
                            <w:pPr>
                              <w:contextualSpacing/>
                              <w:rPr>
                                <w:rFonts w:asciiTheme="majorHAnsi" w:hAnsiTheme="majorHAnsi"/>
                                <w:color w:val="ABA99B" w:themeColor="text2" w:themeTint="99"/>
                                <w:sz w:val="92"/>
                                <w:szCs w:val="92"/>
                              </w:rPr>
                            </w:pPr>
                            <w:r>
                              <w:rPr>
                                <w:rFonts w:asciiTheme="majorHAnsi" w:hAnsiTheme="majorHAnsi"/>
                                <w:color w:val="ABA99B" w:themeColor="text2" w:themeTint="99"/>
                                <w:sz w:val="92"/>
                                <w:szCs w:val="92"/>
                              </w:rPr>
                              <w:t>16</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mc:AlternateContent>
              <mc:Choice Requires="wps">
                <w:drawing>
                  <wp:anchor distT="0" distB="0" distL="114300" distR="114300" simplePos="0" relativeHeight="251660288" behindDoc="0" locked="0" layoutInCell="1" allowOverlap="1" wp14:anchorId="6EDF0F91" wp14:editId="7E651AD8">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ABA99B" w:themeColor="text2" w:themeTint="99"/>
                                    <w:spacing w:val="6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1F736844" w14:textId="77777777" w:rsidR="00B50B4A" w:rsidRDefault="00B50B4A">
                                    <w:pPr>
                                      <w:contextualSpacing/>
                                      <w:rPr>
                                        <w:rFonts w:asciiTheme="majorHAnsi" w:hAnsiTheme="majorHAnsi"/>
                                        <w:b/>
                                        <w:bCs/>
                                        <w:color w:val="ABA99B" w:themeColor="text2" w:themeTint="99"/>
                                        <w:spacing w:val="60"/>
                                        <w:szCs w:val="20"/>
                                      </w:rPr>
                                    </w:pPr>
                                    <w:r>
                                      <w:rPr>
                                        <w:rFonts w:asciiTheme="majorHAnsi" w:hAnsiTheme="majorHAnsi"/>
                                        <w:b/>
                                        <w:bCs/>
                                        <w:color w:val="ABA99B" w:themeColor="text2" w:themeTint="99"/>
                                        <w:spacing w:val="60"/>
                                        <w:szCs w:val="20"/>
                                      </w:rPr>
                                      <w:t>www.arm.com</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sdt>
                          <w:sdtPr>
                            <w:rPr>
                              <w:rFonts w:asciiTheme="majorHAnsi" w:hAnsiTheme="majorHAnsi"/>
                              <w:b/>
                              <w:bCs/>
                              <w:color w:val="ABA99B" w:themeColor="text2" w:themeTint="99"/>
                              <w:spacing w:val="6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1F736844" w14:textId="77777777" w:rsidR="00B50B4A" w:rsidRDefault="00B50B4A">
                              <w:pPr>
                                <w:contextualSpacing/>
                                <w:rPr>
                                  <w:rFonts w:asciiTheme="majorHAnsi" w:hAnsiTheme="majorHAnsi"/>
                                  <w:b/>
                                  <w:bCs/>
                                  <w:color w:val="ABA99B" w:themeColor="text2" w:themeTint="99"/>
                                  <w:spacing w:val="60"/>
                                  <w:szCs w:val="20"/>
                                </w:rPr>
                              </w:pPr>
                              <w:r>
                                <w:rPr>
                                  <w:rFonts w:asciiTheme="majorHAnsi" w:hAnsiTheme="majorHAnsi"/>
                                  <w:b/>
                                  <w:bCs/>
                                  <w:color w:val="ABA99B" w:themeColor="text2" w:themeTint="99"/>
                                  <w:spacing w:val="60"/>
                                  <w:szCs w:val="20"/>
                                </w:rPr>
                                <w:t>www.arm.com</w:t>
                              </w:r>
                            </w:p>
                          </w:sdtContent>
                        </w:sdt>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07C3C356" wp14:editId="7C297F3F">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58DA2D44" w14:textId="77777777" w:rsidR="00B50B4A" w:rsidRDefault="00B50B4A">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en-GB"/>
                                      </w:rPr>
                                      <w:t>UX Performance Test Document</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4507699D" w14:textId="77777777" w:rsidR="00B50B4A" w:rsidRDefault="00B50B4A">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GB"/>
                                      </w:rPr>
                                      <w:t xml:space="preserve">Mr </w:t>
                                    </w:r>
                                    <w:proofErr w:type="spellStart"/>
                                    <w:r>
                                      <w:rPr>
                                        <w:rFonts w:asciiTheme="majorHAnsi" w:hAnsiTheme="majorHAnsi"/>
                                        <w:color w:val="808080" w:themeColor="background1" w:themeShade="80"/>
                                        <w:sz w:val="40"/>
                                        <w:szCs w:val="40"/>
                                        <w:lang w:val="en-GB"/>
                                      </w:rPr>
                                      <w:t>Charmdroid</w:t>
                                    </w:r>
                                    <w:proofErr w:type="spellEnd"/>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EndPr/>
                                <w:sdtContent>
                                  <w:p w14:paraId="486B72B1" w14:textId="77777777" w:rsidR="00B50B4A" w:rsidRDefault="00B50B4A">
                                    <w:pPr>
                                      <w:contextualSpacing/>
                                      <w:rPr>
                                        <w:rFonts w:asciiTheme="majorHAnsi" w:hAnsiTheme="majorHAnsi"/>
                                        <w:color w:val="808080" w:themeColor="background1" w:themeShade="80"/>
                                      </w:rPr>
                                    </w:pPr>
                                    <w:r>
                                      <w:rPr>
                                        <w:rFonts w:asciiTheme="majorHAnsi" w:hAnsiTheme="majorHAnsi"/>
                                        <w:color w:val="808080" w:themeColor="background1" w:themeShade="80"/>
                                      </w:rPr>
                                      <w:t>This document is used purely for performance testing in applications such as MS Word and Adobe Reader.  It contains nothing of interest or substance.</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1" style="position:absolute;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LT4LY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58DA2D44" w14:textId="77777777" w:rsidR="00B50B4A" w:rsidRDefault="00B50B4A">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en-GB"/>
                                </w:rPr>
                                <w:t>UX Performance Test Document</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4507699D" w14:textId="77777777" w:rsidR="00B50B4A" w:rsidRDefault="00B50B4A">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GB"/>
                                </w:rPr>
                                <w:t xml:space="preserve">Mr </w:t>
                              </w:r>
                              <w:proofErr w:type="spellStart"/>
                              <w:r>
                                <w:rPr>
                                  <w:rFonts w:asciiTheme="majorHAnsi" w:hAnsiTheme="majorHAnsi"/>
                                  <w:color w:val="808080" w:themeColor="background1" w:themeShade="80"/>
                                  <w:sz w:val="40"/>
                                  <w:szCs w:val="40"/>
                                  <w:lang w:val="en-GB"/>
                                </w:rPr>
                                <w:t>Charmdroid</w:t>
                              </w:r>
                              <w:proofErr w:type="spellEnd"/>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EndPr/>
                          <w:sdtContent>
                            <w:p w14:paraId="486B72B1" w14:textId="77777777" w:rsidR="00B50B4A" w:rsidRDefault="00B50B4A">
                              <w:pPr>
                                <w:contextualSpacing/>
                                <w:rPr>
                                  <w:rFonts w:asciiTheme="majorHAnsi" w:hAnsiTheme="majorHAnsi"/>
                                  <w:color w:val="808080" w:themeColor="background1" w:themeShade="80"/>
                                </w:rPr>
                              </w:pPr>
                              <w:r>
                                <w:rPr>
                                  <w:rFonts w:asciiTheme="majorHAnsi" w:hAnsiTheme="majorHAnsi"/>
                                  <w:color w:val="808080" w:themeColor="background1" w:themeShade="80"/>
                                </w:rPr>
                                <w:t>This document is used purely for performance testing in applications such as MS Word and Adobe Reader.  It contains nothing of interest or substance.</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F039F40" wp14:editId="290154C2">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c7c5bc [1311]" stroked="f" strokecolor="#4a7ebb" strokeweight="1.5pt">
                    <v:shadow opacity="22938f" offset="0"/>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331D6FA4" wp14:editId="0B50C644">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34D2D075" wp14:editId="1693E35C">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D25BE" w14:textId="77777777" w:rsidR="00B50B4A" w:rsidRDefault="00B50B4A">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25C1D" w14:textId="77777777" w:rsidR="00B50B4A" w:rsidRDefault="00B50B4A">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2" style="position:absolute;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I5xFsTwAwAABQ4AAA4AAAAAAAAAAAAAAAAALAIAAGRy&#10;cy9lMm9Eb2MueG1sUEsBAi0AFAAGAAgAAAAhANchdsPlAAAADgEAAA8AAAAAAAAAAAAAAAAASAYA&#10;AGRycy9kb3ducmV2LnhtbFBLBQYAAAAABAAEAPMAAABaBwAAAAA=&#10;">
                    <v:shape id="Text Box 16" o:spid="_x0000_s1033"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0FCD25BE" w14:textId="77777777" w:rsidR="00B50B4A" w:rsidRDefault="00B50B4A">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0E225C1D" w14:textId="77777777" w:rsidR="00B50B4A" w:rsidRDefault="00B50B4A">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70C25C84" w14:textId="77777777" w:rsidR="00790525" w:rsidRDefault="00790525">
          <w:r>
            <w:br w:type="page"/>
          </w:r>
        </w:p>
      </w:sdtContent>
    </w:sdt>
    <w:p w14:paraId="6B6422D8" w14:textId="31C58702" w:rsidR="00790525" w:rsidRDefault="00790525"/>
    <w:tbl>
      <w:tblPr>
        <w:tblW w:w="5000" w:type="pct"/>
        <w:tblLayout w:type="fixed"/>
        <w:tblLook w:val="04A0" w:firstRow="1" w:lastRow="0" w:firstColumn="1" w:lastColumn="0" w:noHBand="0" w:noVBand="1"/>
      </w:tblPr>
      <w:tblGrid>
        <w:gridCol w:w="7234"/>
        <w:gridCol w:w="236"/>
        <w:gridCol w:w="3834"/>
      </w:tblGrid>
      <w:tr w:rsidR="0026113B" w14:paraId="6A45EEE0" w14:textId="77777777" w:rsidTr="00F277E6">
        <w:tc>
          <w:tcPr>
            <w:tcW w:w="3200" w:type="pct"/>
            <w:shd w:val="clear" w:color="auto" w:fill="983620" w:themeFill="accent2"/>
          </w:tcPr>
          <w:p w14:paraId="7B99B213" w14:textId="77777777" w:rsidR="0026113B" w:rsidRDefault="0026113B" w:rsidP="00F277E6">
            <w:pPr>
              <w:pStyle w:val="NoSpacing"/>
            </w:pPr>
          </w:p>
        </w:tc>
        <w:tc>
          <w:tcPr>
            <w:tcW w:w="104" w:type="pct"/>
          </w:tcPr>
          <w:p w14:paraId="52517B9C" w14:textId="77777777" w:rsidR="0026113B" w:rsidRDefault="0026113B" w:rsidP="00F277E6">
            <w:pPr>
              <w:pStyle w:val="NoSpacing"/>
            </w:pPr>
          </w:p>
        </w:tc>
        <w:tc>
          <w:tcPr>
            <w:tcW w:w="1696" w:type="pct"/>
            <w:shd w:val="clear" w:color="auto" w:fill="7F7F7F" w:themeFill="text1" w:themeFillTint="80"/>
          </w:tcPr>
          <w:p w14:paraId="1B00017E" w14:textId="77777777" w:rsidR="0026113B" w:rsidRDefault="0026113B" w:rsidP="00F277E6">
            <w:pPr>
              <w:pStyle w:val="NoSpacing"/>
            </w:pPr>
          </w:p>
        </w:tc>
      </w:tr>
      <w:tr w:rsidR="0026113B" w14:paraId="1A15E98C" w14:textId="77777777" w:rsidTr="00E20E90">
        <w:trPr>
          <w:trHeight w:val="2520"/>
        </w:trPr>
        <w:tc>
          <w:tcPr>
            <w:tcW w:w="3200" w:type="pct"/>
            <w:vAlign w:val="bottom"/>
          </w:tcPr>
          <w:p w14:paraId="17E9F8BF" w14:textId="77777777" w:rsidR="0026113B" w:rsidRDefault="00A97CF0" w:rsidP="0067573E">
            <w:pPr>
              <w:pStyle w:val="Title"/>
              <w:jc w:val="both"/>
            </w:pPr>
            <w:sdt>
              <w:sdtPr>
                <w:alias w:val="Title"/>
                <w:tag w:val=""/>
                <w:id w:val="-841541200"/>
                <w:placeholder>
                  <w:docPart w:val="FCB6087DC7F2F34192B4DD94A9C7D598"/>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790525">
                  <w:rPr>
                    <w:lang w:val="en-GB"/>
                  </w:rPr>
                  <w:t>UX Performance Test Document</w:t>
                </w:r>
              </w:sdtContent>
            </w:sdt>
          </w:p>
        </w:tc>
        <w:tc>
          <w:tcPr>
            <w:tcW w:w="104" w:type="pct"/>
            <w:vAlign w:val="bottom"/>
          </w:tcPr>
          <w:p w14:paraId="05F8640C" w14:textId="77777777" w:rsidR="0026113B" w:rsidRDefault="0026113B" w:rsidP="00F277E6"/>
        </w:tc>
        <w:tc>
          <w:tcPr>
            <w:tcW w:w="1696" w:type="pct"/>
            <w:vAlign w:val="bottom"/>
          </w:tcPr>
          <w:p w14:paraId="2522DDBA" w14:textId="77777777" w:rsidR="0026113B" w:rsidRDefault="00056BDA" w:rsidP="0067573E">
            <w:pPr>
              <w:pStyle w:val="CourseDetails"/>
            </w:pPr>
            <w:r>
              <w:fldChar w:fldCharType="begin"/>
            </w:r>
            <w:r>
              <w:instrText xml:space="preserve"> PLACEHOLDER "[Subject]" \* MERGEFORMAT </w:instrText>
            </w:r>
            <w:r>
              <w:fldChar w:fldCharType="separate"/>
            </w:r>
            <w:r w:rsidR="00F56FB8">
              <w:t>[Subject]</w:t>
            </w:r>
            <w:r>
              <w:fldChar w:fldCharType="end"/>
            </w:r>
          </w:p>
          <w:p w14:paraId="45A0F958" w14:textId="77777777" w:rsidR="0067573E" w:rsidRDefault="00056BDA" w:rsidP="0067573E">
            <w:pPr>
              <w:pStyle w:val="CourseDetails"/>
            </w:pPr>
            <w:r>
              <w:fldChar w:fldCharType="begin"/>
            </w:r>
            <w:r>
              <w:instrText xml:space="preserve"> PLACEHOLDER "[Grade Level]" \* MERGEFORMAT </w:instrText>
            </w:r>
            <w:r>
              <w:fldChar w:fldCharType="separate"/>
            </w:r>
            <w:r w:rsidR="00090017">
              <w:t>[Grade Level]</w:t>
            </w:r>
            <w:r>
              <w:fldChar w:fldCharType="end"/>
            </w:r>
          </w:p>
          <w:p w14:paraId="4B8A7777" w14:textId="77777777" w:rsidR="00384A08" w:rsidRDefault="00056BDA" w:rsidP="00384A08">
            <w:pPr>
              <w:pStyle w:val="CourseDetails"/>
            </w:pPr>
            <w:r>
              <w:fldChar w:fldCharType="begin"/>
            </w:r>
            <w:r>
              <w:instrText xml:space="preserve"> PLACEHOLDER "[Class Dates]" \* MERGEFORMAT </w:instrText>
            </w:r>
            <w:r>
              <w:fldChar w:fldCharType="separate"/>
            </w:r>
            <w:r w:rsidR="00F56FB8">
              <w:t>[Class Dates]</w:t>
            </w:r>
            <w:r>
              <w:fldChar w:fldCharType="end"/>
            </w:r>
          </w:p>
        </w:tc>
      </w:tr>
      <w:tr w:rsidR="0026113B" w14:paraId="0A3FC1E4" w14:textId="77777777" w:rsidTr="00F277E6">
        <w:tc>
          <w:tcPr>
            <w:tcW w:w="3200" w:type="pct"/>
            <w:shd w:val="clear" w:color="auto" w:fill="983620" w:themeFill="accent2"/>
          </w:tcPr>
          <w:p w14:paraId="55AD671D" w14:textId="77777777" w:rsidR="0026113B" w:rsidRDefault="0026113B" w:rsidP="00F277E6">
            <w:pPr>
              <w:pStyle w:val="NoSpacing"/>
            </w:pPr>
          </w:p>
        </w:tc>
        <w:tc>
          <w:tcPr>
            <w:tcW w:w="104" w:type="pct"/>
          </w:tcPr>
          <w:p w14:paraId="7859B9C5" w14:textId="77777777" w:rsidR="0026113B" w:rsidRDefault="0026113B" w:rsidP="00F277E6">
            <w:pPr>
              <w:pStyle w:val="NoSpacing"/>
            </w:pPr>
          </w:p>
        </w:tc>
        <w:tc>
          <w:tcPr>
            <w:tcW w:w="1696" w:type="pct"/>
            <w:shd w:val="clear" w:color="auto" w:fill="7F7F7F" w:themeFill="text1" w:themeFillTint="80"/>
          </w:tcPr>
          <w:p w14:paraId="2538AC89" w14:textId="77777777" w:rsidR="0026113B" w:rsidRDefault="0026113B" w:rsidP="00F277E6">
            <w:pPr>
              <w:pStyle w:val="NoSpacing"/>
            </w:pPr>
          </w:p>
        </w:tc>
      </w:tr>
    </w:tbl>
    <w:p w14:paraId="4AFDEB32" w14:textId="77777777" w:rsidR="0026113B" w:rsidRDefault="0026113B" w:rsidP="0026113B">
      <w:pPr>
        <w:pStyle w:val="NoSpacing"/>
      </w:pPr>
      <w:bookmarkStart w:id="0" w:name="_Toc261004492"/>
    </w:p>
    <w:tbl>
      <w:tblPr>
        <w:tblW w:w="4936" w:type="pct"/>
        <w:tblInd w:w="144" w:type="dxa"/>
        <w:tblLook w:val="04A0" w:firstRow="1" w:lastRow="0" w:firstColumn="1" w:lastColumn="0" w:noHBand="0" w:noVBand="1"/>
      </w:tblPr>
      <w:tblGrid>
        <w:gridCol w:w="6912"/>
        <w:gridCol w:w="426"/>
        <w:gridCol w:w="3821"/>
      </w:tblGrid>
      <w:tr w:rsidR="0026113B" w14:paraId="72E87CFC" w14:textId="77777777" w:rsidTr="009D619F">
        <w:trPr>
          <w:trHeight w:val="2160"/>
        </w:trPr>
        <w:tc>
          <w:tcPr>
            <w:tcW w:w="3097" w:type="pct"/>
          </w:tcPr>
          <w:p w14:paraId="0A34ACD1" w14:textId="77777777" w:rsidR="00A03075" w:rsidRDefault="00A03075" w:rsidP="00A03075">
            <w:pPr>
              <w:pStyle w:val="Heading1"/>
            </w:pPr>
            <w:bookmarkStart w:id="1" w:name="_Toc261004494"/>
            <w:r>
              <w:t>Overview</w:t>
            </w:r>
          </w:p>
          <w:sdt>
            <w:sdtPr>
              <w:rPr>
                <w:rFonts w:eastAsiaTheme="minorHAnsi"/>
                <w:bCs/>
                <w:color w:val="auto"/>
              </w:rPr>
              <w:id w:val="-2018829922"/>
              <w:placeholder>
                <w:docPart w:val="2428519ECEAE374799AF7CF16C86C275"/>
              </w:placeholder>
              <w:temporary/>
              <w:showingPlcHdr/>
            </w:sdtPr>
            <w:sdtEndPr>
              <w:rPr>
                <w:bCs w:val="0"/>
                <w:color w:val="404040" w:themeColor="text1" w:themeTint="BF"/>
              </w:rPr>
            </w:sdtEndPr>
            <w:sdtContent>
              <w:p w14:paraId="21D684A0" w14:textId="77777777" w:rsidR="00A03075" w:rsidRPr="00A03075" w:rsidRDefault="00A03075" w:rsidP="00A03075">
                <w:r w:rsidRPr="00C6360D">
                  <w:t xml:space="preserve">Cras vel massa condimentum nisi ultricies venenatis at id nibh. Fusce et risus eget neque scelerisque vestibulum. In vestibulum arcu eget risus congue congue. </w:t>
                </w:r>
              </w:p>
            </w:sdtContent>
          </w:sdt>
          <w:p w14:paraId="3DAAB887" w14:textId="77777777" w:rsidR="00A03075" w:rsidRDefault="00A03075" w:rsidP="00A03075">
            <w:pPr>
              <w:pStyle w:val="Heading1"/>
            </w:pPr>
            <w:r>
              <w:t>Objectives</w:t>
            </w:r>
          </w:p>
          <w:sdt>
            <w:sdtPr>
              <w:rPr>
                <w:rFonts w:eastAsiaTheme="minorHAnsi"/>
                <w:bCs/>
                <w:color w:val="auto"/>
              </w:rPr>
              <w:id w:val="-288668316"/>
              <w:placeholder>
                <w:docPart w:val="62953C2559E8C24D80E807F00A3FF106"/>
              </w:placeholder>
              <w:temporary/>
              <w:showingPlcHdr/>
            </w:sdtPr>
            <w:sdtEndPr>
              <w:rPr>
                <w:bCs w:val="0"/>
                <w:color w:val="404040" w:themeColor="text1" w:themeTint="BF"/>
              </w:rPr>
            </w:sdtEndPr>
            <w:sdtContent>
              <w:p w14:paraId="5975FB0B" w14:textId="77777777" w:rsidR="0044266D" w:rsidRDefault="0044266D" w:rsidP="0044266D">
                <w:r w:rsidRPr="00C6360D">
                  <w:t xml:space="preserve">Sed ultrices, turpis quis fringilla rutrum, justo quam tincidunt turpis, vitae pulvinar risus massa id lorem. </w:t>
                </w:r>
              </w:p>
              <w:p w14:paraId="1E2CB355" w14:textId="77777777" w:rsidR="0044266D" w:rsidRDefault="0044266D" w:rsidP="0044266D">
                <w:pPr>
                  <w:pStyle w:val="ListBullet"/>
                  <w:numPr>
                    <w:ilvl w:val="0"/>
                    <w:numId w:val="1"/>
                  </w:numPr>
                </w:pPr>
                <w:r w:rsidRPr="00C6360D">
                  <w:t xml:space="preserve">Class aptent taciti sociosqu ad litora torquent per conubia nostra, per inceptos himenaeos. </w:t>
                </w:r>
              </w:p>
              <w:p w14:paraId="33E891A8" w14:textId="77777777" w:rsidR="00A03075" w:rsidRPr="0044266D" w:rsidRDefault="0044266D" w:rsidP="0044266D">
                <w:pPr>
                  <w:pStyle w:val="ListBullet"/>
                  <w:numPr>
                    <w:ilvl w:val="0"/>
                    <w:numId w:val="1"/>
                  </w:numPr>
                  <w:rPr>
                    <w:rFonts w:eastAsiaTheme="minorHAnsi"/>
                    <w:bCs/>
                  </w:rPr>
                </w:pPr>
                <w:r w:rsidRPr="00C6360D">
                  <w:t xml:space="preserve">Mauris at laoreet mauris. Morbi aliquet dapibus lobortis. </w:t>
                </w:r>
              </w:p>
            </w:sdtContent>
          </w:sdt>
          <w:p w14:paraId="7C28A255" w14:textId="77777777" w:rsidR="00A03075" w:rsidRDefault="00A03075" w:rsidP="00A03075">
            <w:pPr>
              <w:pStyle w:val="Heading1"/>
            </w:pPr>
            <w:r>
              <w:t>Activities</w:t>
            </w:r>
          </w:p>
          <w:sdt>
            <w:sdtPr>
              <w:rPr>
                <w:rFonts w:eastAsiaTheme="minorHAnsi"/>
                <w:bCs/>
                <w:color w:val="auto"/>
              </w:rPr>
              <w:id w:val="-396590646"/>
              <w:placeholder>
                <w:docPart w:val="2A388A91AC02F147BC23FE311325DCBE"/>
              </w:placeholder>
              <w:temporary/>
              <w:showingPlcHdr/>
            </w:sdtPr>
            <w:sdtEndPr>
              <w:rPr>
                <w:bCs w:val="0"/>
                <w:color w:val="404040" w:themeColor="text1" w:themeTint="BF"/>
              </w:rPr>
            </w:sdtEndPr>
            <w:sdtContent>
              <w:p w14:paraId="3DE8A1F2" w14:textId="77777777" w:rsidR="00A03075" w:rsidRDefault="00A03075" w:rsidP="00A03075">
                <w:r w:rsidRPr="00C6360D">
                  <w:t xml:space="preserve"> Pellentesque aliquam viverra felis, commodo mollis odio aliquet sit amet. Aliquam lobortis leo id lectus vulputate ut vehicula neque malesuada. </w:t>
                </w:r>
              </w:p>
              <w:p w14:paraId="20999F8D" w14:textId="77777777" w:rsidR="00A03075" w:rsidRDefault="00A03075" w:rsidP="00A03075">
                <w:pPr>
                  <w:pStyle w:val="ListNumber"/>
                  <w:numPr>
                    <w:ilvl w:val="0"/>
                    <w:numId w:val="3"/>
                  </w:numPr>
                </w:pPr>
                <w:r w:rsidRPr="00C6360D">
                  <w:t xml:space="preserve">Vivamus at lacus elit. </w:t>
                </w:r>
              </w:p>
              <w:p w14:paraId="408AA782" w14:textId="77777777" w:rsidR="00A03075" w:rsidRDefault="00A03075" w:rsidP="00A03075">
                <w:pPr>
                  <w:pStyle w:val="ListNumber"/>
                  <w:numPr>
                    <w:ilvl w:val="0"/>
                    <w:numId w:val="3"/>
                  </w:numPr>
                </w:pPr>
                <w:r w:rsidRPr="00C6360D">
                  <w:t xml:space="preserve">Vestibulum sit amet porttitor augue. </w:t>
                </w:r>
              </w:p>
              <w:p w14:paraId="2249046A" w14:textId="77777777" w:rsidR="00A03075" w:rsidRPr="00A03075" w:rsidRDefault="00A03075" w:rsidP="00A03075">
                <w:pPr>
                  <w:pStyle w:val="ListNumber"/>
                  <w:numPr>
                    <w:ilvl w:val="0"/>
                    <w:numId w:val="3"/>
                  </w:numPr>
                </w:pPr>
                <w:r w:rsidRPr="00C6360D">
                  <w:t xml:space="preserve">Class aptent taciti sociosqu ad litora torquent per conubia nostra, per inceptos himenaeos. </w:t>
                </w:r>
              </w:p>
            </w:sdtContent>
          </w:sdt>
          <w:p w14:paraId="663B1658" w14:textId="77777777" w:rsidR="00A03075" w:rsidRDefault="00A03075" w:rsidP="00A03075">
            <w:pPr>
              <w:pStyle w:val="Heading1"/>
            </w:pPr>
            <w:r>
              <w:t>Adaptations</w:t>
            </w:r>
          </w:p>
          <w:sdt>
            <w:sdtPr>
              <w:rPr>
                <w:rFonts w:eastAsiaTheme="minorHAnsi"/>
                <w:bCs/>
                <w:color w:val="auto"/>
              </w:rPr>
              <w:id w:val="1891538047"/>
              <w:placeholder>
                <w:docPart w:val="56F8FF185D1F014C8331FB5276DE7E60"/>
              </w:placeholder>
              <w:temporary/>
              <w:showingPlcHdr/>
            </w:sdtPr>
            <w:sdtEndPr>
              <w:rPr>
                <w:bCs w:val="0"/>
                <w:color w:val="404040" w:themeColor="text1" w:themeTint="BF"/>
              </w:rPr>
            </w:sdtEndPr>
            <w:sdtContent>
              <w:p w14:paraId="03D524E2" w14:textId="77777777" w:rsidR="00A03075" w:rsidRPr="00A03075" w:rsidRDefault="00A03075" w:rsidP="00A03075">
                <w:r w:rsidRPr="0067573E">
                  <w:t>Fusce ac dictum ligula. Sed vel orci nec orci vestibulum euismod vel sed augue. Fusce posuere, dolor cursus tincidunt posuere, urna magna hendrerit nibh, vel malesuada lorem quam et nibh. Aliquam erat volutpat.</w:t>
                </w:r>
              </w:p>
            </w:sdtContent>
          </w:sdt>
          <w:p w14:paraId="22F4AFB2" w14:textId="77777777" w:rsidR="00A03075" w:rsidRDefault="00A03075" w:rsidP="00A03075">
            <w:pPr>
              <w:pStyle w:val="Heading1"/>
            </w:pPr>
            <w:r>
              <w:t>Evaluation</w:t>
            </w:r>
          </w:p>
          <w:sdt>
            <w:sdtPr>
              <w:rPr>
                <w:rFonts w:eastAsiaTheme="minorHAnsi"/>
                <w:bCs/>
                <w:color w:val="auto"/>
              </w:rPr>
              <w:id w:val="-589691254"/>
              <w:placeholder>
                <w:docPart w:val="400CF028E4701848843126BC254BB855"/>
              </w:placeholder>
              <w:temporary/>
              <w:showingPlcHdr/>
            </w:sdtPr>
            <w:sdtEndPr>
              <w:rPr>
                <w:bCs w:val="0"/>
                <w:color w:val="404040" w:themeColor="text1" w:themeTint="BF"/>
              </w:rPr>
            </w:sdtEndPr>
            <w:sdtContent>
              <w:bookmarkEnd w:id="1" w:displacedByCustomXml="prev"/>
              <w:p w14:paraId="2004FEFB" w14:textId="77777777" w:rsidR="0026113B" w:rsidRPr="00AA218C" w:rsidRDefault="0026113B" w:rsidP="00A03075">
                <w:pPr>
                  <w:rPr>
                    <w:bCs/>
                    <w:color w:val="auto"/>
                    <w:sz w:val="28"/>
                    <w:szCs w:val="28"/>
                  </w:rPr>
                </w:pPr>
                <w:r w:rsidRPr="00C6360D">
                  <w:t xml:space="preserve">Aliquam sagittis, magna id hendrerit tincidunt, arcu mauris malesuada tellus, non venenatis neque ipsum eu nibh. </w:t>
                </w:r>
              </w:p>
            </w:sdtContent>
          </w:sdt>
        </w:tc>
        <w:tc>
          <w:tcPr>
            <w:tcW w:w="191" w:type="pct"/>
          </w:tcPr>
          <w:p w14:paraId="7AB6A950" w14:textId="77777777" w:rsidR="0026113B" w:rsidRDefault="0026113B" w:rsidP="00F277E6"/>
        </w:tc>
        <w:tc>
          <w:tcPr>
            <w:tcW w:w="1712" w:type="pct"/>
          </w:tcPr>
          <w:p w14:paraId="4C8A62DD" w14:textId="77777777" w:rsidR="008B714F" w:rsidRDefault="008B714F" w:rsidP="008B714F">
            <w:pPr>
              <w:pStyle w:val="Heading2"/>
            </w:pPr>
            <w:r>
              <w:t>Materials</w:t>
            </w:r>
          </w:p>
          <w:sdt>
            <w:sdtPr>
              <w:rPr>
                <w:bCs/>
                <w:iCs w:val="0"/>
              </w:rPr>
              <w:id w:val="-1542818418"/>
              <w:placeholder>
                <w:docPart w:val="A8D50D9E87721F4988611A2370D8C71B"/>
              </w:placeholder>
              <w:temporary/>
              <w:showingPlcHdr/>
            </w:sdtPr>
            <w:sdtEndPr>
              <w:rPr>
                <w:bCs w:val="0"/>
                <w:iCs/>
              </w:rPr>
            </w:sdtEndPr>
            <w:sdtContent>
              <w:p w14:paraId="73FF9B6A" w14:textId="77777777" w:rsidR="008B714F" w:rsidRDefault="008B714F" w:rsidP="008B714F">
                <w:pPr>
                  <w:pStyle w:val="BlockText"/>
                  <w:spacing w:after="200"/>
                </w:pPr>
                <w:r>
                  <w:t xml:space="preserve">Nullam dignissim interdum est vitae fermentum. </w:t>
                </w:r>
              </w:p>
              <w:p w14:paraId="2FFA1743" w14:textId="77777777" w:rsidR="008B714F" w:rsidRDefault="008B714F" w:rsidP="008B714F">
                <w:pPr>
                  <w:pStyle w:val="ListBullet2"/>
                </w:pPr>
                <w:r>
                  <w:t xml:space="preserve">Morbi id sem a sem convallis gravida sed quis leo. </w:t>
                </w:r>
              </w:p>
              <w:p w14:paraId="285B3298" w14:textId="77777777" w:rsidR="008B714F" w:rsidRDefault="008B714F" w:rsidP="008B714F">
                <w:pPr>
                  <w:pStyle w:val="ListBullet2"/>
                </w:pPr>
                <w:r w:rsidRPr="00384A08">
                  <w:t>Etiam at volutpat mauris.</w:t>
                </w:r>
              </w:p>
              <w:p w14:paraId="4DB0AF1C" w14:textId="77777777" w:rsidR="008B714F" w:rsidRPr="008B714F" w:rsidRDefault="008B714F" w:rsidP="008B714F">
                <w:pPr>
                  <w:pStyle w:val="ListBullet2"/>
                </w:pPr>
                <w:r>
                  <w:t xml:space="preserve">Donec eget congue augue. </w:t>
                </w:r>
              </w:p>
            </w:sdtContent>
          </w:sdt>
          <w:p w14:paraId="0E3AA05D" w14:textId="77777777" w:rsidR="008B714F" w:rsidRPr="008B714F" w:rsidRDefault="008B714F" w:rsidP="008B714F">
            <w:pPr>
              <w:pStyle w:val="Heading2"/>
            </w:pPr>
            <w:r>
              <w:t>Other Resources</w:t>
            </w:r>
          </w:p>
          <w:sdt>
            <w:sdtPr>
              <w:rPr>
                <w:bCs/>
                <w:iCs w:val="0"/>
              </w:rPr>
              <w:id w:val="488065759"/>
              <w:placeholder>
                <w:docPart w:val="EFB3BFDB3A23984EA812F11D77C40E4B"/>
              </w:placeholder>
              <w:temporary/>
              <w:showingPlcHdr/>
            </w:sdtPr>
            <w:sdtEndPr>
              <w:rPr>
                <w:bCs w:val="0"/>
                <w:iCs/>
              </w:rPr>
            </w:sdtEndPr>
            <w:sdtContent>
              <w:p w14:paraId="7A26C56E" w14:textId="77777777" w:rsidR="00384A08" w:rsidRDefault="00384A08" w:rsidP="00384A08">
                <w:pPr>
                  <w:pStyle w:val="BlockText"/>
                  <w:spacing w:after="200"/>
                </w:pPr>
                <w:r>
                  <w:t xml:space="preserve">Sed sagittis massa eu risus pretium molestie tempor elit cursus. Pellentesque sodales, diam sit amet laoreet vehicula, neque neque consectetur leo, quis hendrerit purus quam eget nisi. Quisque non vestibulum sem. </w:t>
                </w:r>
              </w:p>
              <w:p w14:paraId="3C710F43" w14:textId="77777777" w:rsidR="00384A08" w:rsidRDefault="00384A08" w:rsidP="00384A08">
                <w:pPr>
                  <w:pStyle w:val="BlockText"/>
                  <w:spacing w:after="200"/>
                </w:pPr>
                <w:r>
                  <w:t xml:space="preserve">Ut eget lacus id felis pellentesque rutrum. In hendrerit lacinia tempus. Aenean in odio id mauris dapibus ultrices at in arcu. Phasellus id augue metus. Ut porttitor arcu in nulla suscipit facilisis viverra leo posuere. </w:t>
                </w:r>
              </w:p>
              <w:p w14:paraId="58635262" w14:textId="77777777" w:rsidR="00384A08" w:rsidRDefault="00384A08" w:rsidP="00384A08">
                <w:pPr>
                  <w:pStyle w:val="Heading2"/>
                </w:pPr>
                <w:r>
                  <w:t>Lorem Ipsum Dolor</w:t>
                </w:r>
              </w:p>
              <w:p w14:paraId="755C59A8" w14:textId="77777777" w:rsidR="0026113B" w:rsidRPr="0058353E" w:rsidRDefault="00384A08" w:rsidP="00384A08">
                <w:pPr>
                  <w:pStyle w:val="BlockText"/>
                </w:pPr>
                <w:r>
                  <w:t xml:space="preserve">Phasellus et felis leo. Suspendisse est metus, interdum quis laoreet vel, laoreet a quam. Sed faucibus, dui in mattis hendrerit, quam nulla dictum enim, ac vulputate urna libero sit amet augue. </w:t>
                </w:r>
              </w:p>
            </w:sdtContent>
          </w:sdt>
        </w:tc>
      </w:tr>
      <w:bookmarkEnd w:id="0"/>
    </w:tbl>
    <w:p w14:paraId="5C0FD298" w14:textId="77777777" w:rsidR="00790525" w:rsidRDefault="00790525"/>
    <w:p w14:paraId="660F0595" w14:textId="77777777" w:rsidR="00790525" w:rsidRDefault="00790525">
      <w:r>
        <w:br w:type="page"/>
      </w:r>
    </w:p>
    <w:p w14:paraId="1C997632" w14:textId="5D8B1F76" w:rsidR="00B50B4A" w:rsidRDefault="00B50B4A">
      <w:r>
        <w:rPr>
          <w:noProof/>
        </w:rPr>
        <mc:AlternateContent>
          <mc:Choice Requires="wps">
            <w:drawing>
              <wp:anchor distT="0" distB="0" distL="114300" distR="114300" simplePos="0" relativeHeight="251726848" behindDoc="0" locked="0" layoutInCell="1" allowOverlap="1" wp14:anchorId="5B7FCA74" wp14:editId="5086B85B">
                <wp:simplePos x="0" y="0"/>
                <wp:positionH relativeFrom="column">
                  <wp:posOffset>4724400</wp:posOffset>
                </wp:positionH>
                <wp:positionV relativeFrom="paragraph">
                  <wp:posOffset>7467600</wp:posOffset>
                </wp:positionV>
                <wp:extent cx="914400" cy="612648"/>
                <wp:effectExtent l="101600" t="101600" r="127000" b="200660"/>
                <wp:wrapThrough wrapText="bothSides">
                  <wp:wrapPolygon edited="0">
                    <wp:start x="7800" y="-3585"/>
                    <wp:lineTo x="-2400" y="-1793"/>
                    <wp:lineTo x="-2400" y="12548"/>
                    <wp:lineTo x="4800" y="27784"/>
                    <wp:lineTo x="7800" y="27784"/>
                    <wp:lineTo x="8400" y="25992"/>
                    <wp:lineTo x="23400" y="13444"/>
                    <wp:lineTo x="24000" y="8066"/>
                    <wp:lineTo x="17400" y="-1793"/>
                    <wp:lineTo x="13800" y="-3585"/>
                    <wp:lineTo x="7800" y="-3585"/>
                  </wp:wrapPolygon>
                </wp:wrapThrough>
                <wp:docPr id="159" name="Oval Callout 159"/>
                <wp:cNvGraphicFramePr/>
                <a:graphic xmlns:a="http://schemas.openxmlformats.org/drawingml/2006/main">
                  <a:graphicData uri="http://schemas.microsoft.com/office/word/2010/wordprocessingShape">
                    <wps:wsp>
                      <wps:cNvSpPr/>
                      <wps:spPr>
                        <a:xfrm>
                          <a:off x="0" y="0"/>
                          <a:ext cx="914400" cy="612648"/>
                        </a:xfrm>
                        <a:prstGeom prst="wedgeEllipseCallout">
                          <a:avLst/>
                        </a:prstGeom>
                      </wps:spPr>
                      <wps:style>
                        <a:lnRef idx="1">
                          <a:schemeClr val="accent1"/>
                        </a:lnRef>
                        <a:fillRef idx="3">
                          <a:schemeClr val="accent1"/>
                        </a:fillRef>
                        <a:effectRef idx="2">
                          <a:schemeClr val="accent1"/>
                        </a:effectRef>
                        <a:fontRef idx="minor">
                          <a:schemeClr val="lt1"/>
                        </a:fontRef>
                      </wps:style>
                      <wps:txbx>
                        <w:txbxContent>
                          <w:p w14:paraId="3822AA22" w14:textId="77777777" w:rsidR="00B50B4A" w:rsidRDefault="00B50B4A" w:rsidP="00B50B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3" coordsize="21600,21600" o:spt="63" adj="1350,25920" path="wr0,,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59" o:spid="_x0000_s1036" type="#_x0000_t63" style="position:absolute;margin-left:372pt;margin-top:588pt;width:1in;height:48.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" adj="6300,24300" strokecolor="#47555a [3044]" strokeweight="1pt">
                <v:fill r:id="rId10" o:title="" rotate="t" type="frame"/>
                <v:shadow on="t" type="perspective" opacity="26214f" offset="0,0" matrix="66191f,,,66191f"/>
                <v:textbox>
                  <w:txbxContent>
                    <w:p w14:paraId="3822AA22" w14:textId="77777777" w:rsidR="00B50B4A" w:rsidRDefault="00B50B4A" w:rsidP="00B50B4A">
                      <w:pPr>
                        <w:jc w:val="center"/>
                      </w:pPr>
                    </w:p>
                  </w:txbxContent>
                </v:textbox>
                <w10:wrap type="through"/>
              </v:shape>
            </w:pict>
          </mc:Fallback>
        </mc:AlternateContent>
      </w:r>
      <w:r>
        <w:rPr>
          <w:noProof/>
        </w:rPr>
        <mc:AlternateContent>
          <mc:Choice Requires="wps">
            <w:drawing>
              <wp:anchor distT="0" distB="0" distL="114300" distR="114300" simplePos="0" relativeHeight="251727872" behindDoc="0" locked="0" layoutInCell="1" allowOverlap="1" wp14:anchorId="5B5B4A55" wp14:editId="583F7F76">
                <wp:simplePos x="0" y="0"/>
                <wp:positionH relativeFrom="column">
                  <wp:posOffset>3352800</wp:posOffset>
                </wp:positionH>
                <wp:positionV relativeFrom="paragraph">
                  <wp:posOffset>7810500</wp:posOffset>
                </wp:positionV>
                <wp:extent cx="914400" cy="914400"/>
                <wp:effectExtent l="76200" t="76200" r="76200" b="127000"/>
                <wp:wrapThrough wrapText="bothSides">
                  <wp:wrapPolygon edited="0">
                    <wp:start x="12600" y="-1800"/>
                    <wp:lineTo x="-1200" y="-600"/>
                    <wp:lineTo x="-1800" y="16800"/>
                    <wp:lineTo x="3000" y="22800"/>
                    <wp:lineTo x="3600" y="24000"/>
                    <wp:lineTo x="6000" y="24000"/>
                    <wp:lineTo x="6600" y="22800"/>
                    <wp:lineTo x="16800" y="18600"/>
                    <wp:lineTo x="21600" y="9600"/>
                    <wp:lineTo x="22800" y="9000"/>
                    <wp:lineTo x="19200" y="2400"/>
                    <wp:lineTo x="16800" y="-1800"/>
                    <wp:lineTo x="12600" y="-1800"/>
                  </wp:wrapPolygon>
                </wp:wrapThrough>
                <wp:docPr id="160" name="Explosion 2 160"/>
                <wp:cNvGraphicFramePr/>
                <a:graphic xmlns:a="http://schemas.openxmlformats.org/drawingml/2006/main">
                  <a:graphicData uri="http://schemas.microsoft.com/office/word/2010/wordprocessingShape">
                    <wps:wsp>
                      <wps:cNvSpPr/>
                      <wps:spPr>
                        <a:xfrm>
                          <a:off x="0" y="0"/>
                          <a:ext cx="914400" cy="914400"/>
                        </a:xfrm>
                        <a:prstGeom prst="irregularSeal2">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2" coordsize="21600,21600" o:spt="72" path="m11462,4342l9722,1887,8550,6382,4502,3625,5372,7817,1172,8270,3935,11592,,12877,3330,15370,1285,17825,4805,18240,4917,21600,7527,18125,8700,19712,9872,17370,11612,18842,12180,15935,14942,17370,14640,14350,18877,15632,16380,12310,18270,11290,16985,9402,21600,6645,16380,6532,18007,3172,14525,5777,14790,0xe">
                <v:stroke joinstyle="miter"/>
                <v:path gradientshapeok="t" o:connecttype="custom" o:connectlocs="9722,1887;0,12877;11612,18842;21600,6645" o:connectangles="270,180,90,0" textboxrect="5372,6382,14640,15935"/>
              </v:shapetype>
              <v:shape id="Explosion 2 160" o:spid="_x0000_s1026" type="#_x0000_t72" style="position:absolute;margin-left:264pt;margin-top:615pt;width:1in;height:1in;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" strokecolor="#47555a [3044]" strokeweight="1pt">
                <v:fill r:id="rId11"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23776" behindDoc="0" locked="0" layoutInCell="1" allowOverlap="1" wp14:anchorId="01263D34" wp14:editId="3306A08D">
                <wp:simplePos x="0" y="0"/>
                <wp:positionH relativeFrom="column">
                  <wp:posOffset>4572000</wp:posOffset>
                </wp:positionH>
                <wp:positionV relativeFrom="paragraph">
                  <wp:posOffset>7315200</wp:posOffset>
                </wp:positionV>
                <wp:extent cx="914400" cy="612648"/>
                <wp:effectExtent l="101600" t="101600" r="127000" b="200660"/>
                <wp:wrapThrough wrapText="bothSides">
                  <wp:wrapPolygon edited="0">
                    <wp:start x="7800" y="-3585"/>
                    <wp:lineTo x="-2400" y="-1793"/>
                    <wp:lineTo x="-2400" y="12548"/>
                    <wp:lineTo x="4800" y="27784"/>
                    <wp:lineTo x="7800" y="27784"/>
                    <wp:lineTo x="8400" y="25992"/>
                    <wp:lineTo x="23400" y="13444"/>
                    <wp:lineTo x="24000" y="8066"/>
                    <wp:lineTo x="17400" y="-1793"/>
                    <wp:lineTo x="13800" y="-3585"/>
                    <wp:lineTo x="7800" y="-3585"/>
                  </wp:wrapPolygon>
                </wp:wrapThrough>
                <wp:docPr id="157" name="Oval Callout 157"/>
                <wp:cNvGraphicFramePr/>
                <a:graphic xmlns:a="http://schemas.openxmlformats.org/drawingml/2006/main">
                  <a:graphicData uri="http://schemas.microsoft.com/office/word/2010/wordprocessingShape">
                    <wps:wsp>
                      <wps:cNvSpPr/>
                      <wps:spPr>
                        <a:xfrm>
                          <a:off x="0" y="0"/>
                          <a:ext cx="914400" cy="612648"/>
                        </a:xfrm>
                        <a:prstGeom prst="wedgeEllipseCallout">
                          <a:avLst/>
                        </a:prstGeom>
                      </wps:spPr>
                      <wps:style>
                        <a:lnRef idx="1">
                          <a:schemeClr val="accent1"/>
                        </a:lnRef>
                        <a:fillRef idx="3">
                          <a:schemeClr val="accent1"/>
                        </a:fillRef>
                        <a:effectRef idx="2">
                          <a:schemeClr val="accent1"/>
                        </a:effectRef>
                        <a:fontRef idx="minor">
                          <a:schemeClr val="lt1"/>
                        </a:fontRef>
                      </wps:style>
                      <wps:txbx>
                        <w:txbxContent>
                          <w:p w14:paraId="29B2E14E" w14:textId="77777777" w:rsidR="00B50B4A" w:rsidRDefault="00B50B4A" w:rsidP="00B50B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Oval Callout 157" o:spid="_x0000_s1037" type="#_x0000_t63" style="position:absolute;margin-left:5in;margin-top:8in;width:1in;height:48.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" adj="6300,24300" strokecolor="#47555a [3044]" strokeweight="1pt">
                <v:fill r:id="rId12" o:title="" rotate="t" type="frame"/>
                <v:shadow on="t" type="perspective" opacity="26214f" offset="0,0" matrix="66191f,,,66191f"/>
                <v:textbox>
                  <w:txbxContent>
                    <w:p w14:paraId="29B2E14E" w14:textId="77777777" w:rsidR="00B50B4A" w:rsidRDefault="00B50B4A" w:rsidP="00B50B4A">
                      <w:pPr>
                        <w:jc w:val="center"/>
                      </w:pPr>
                    </w:p>
                  </w:txbxContent>
                </v:textbox>
                <w10:wrap type="through"/>
              </v:shape>
            </w:pict>
          </mc:Fallback>
        </mc:AlternateContent>
      </w:r>
      <w:r>
        <w:rPr>
          <w:noProof/>
        </w:rPr>
        <mc:AlternateContent>
          <mc:Choice Requires="wps">
            <w:drawing>
              <wp:anchor distT="0" distB="0" distL="114300" distR="114300" simplePos="0" relativeHeight="251724800" behindDoc="0" locked="0" layoutInCell="1" allowOverlap="1" wp14:anchorId="2049FE98" wp14:editId="51B8C321">
                <wp:simplePos x="0" y="0"/>
                <wp:positionH relativeFrom="column">
                  <wp:posOffset>3200400</wp:posOffset>
                </wp:positionH>
                <wp:positionV relativeFrom="paragraph">
                  <wp:posOffset>7658100</wp:posOffset>
                </wp:positionV>
                <wp:extent cx="914400" cy="914400"/>
                <wp:effectExtent l="76200" t="76200" r="76200" b="127000"/>
                <wp:wrapThrough wrapText="bothSides">
                  <wp:wrapPolygon edited="0">
                    <wp:start x="12600" y="-1800"/>
                    <wp:lineTo x="-1200" y="-600"/>
                    <wp:lineTo x="-1800" y="16800"/>
                    <wp:lineTo x="3000" y="22800"/>
                    <wp:lineTo x="3600" y="24000"/>
                    <wp:lineTo x="6000" y="24000"/>
                    <wp:lineTo x="6600" y="22800"/>
                    <wp:lineTo x="16800" y="18600"/>
                    <wp:lineTo x="21600" y="9600"/>
                    <wp:lineTo x="22800" y="9000"/>
                    <wp:lineTo x="19200" y="2400"/>
                    <wp:lineTo x="16800" y="-1800"/>
                    <wp:lineTo x="12600" y="-1800"/>
                  </wp:wrapPolygon>
                </wp:wrapThrough>
                <wp:docPr id="158" name="Explosion 2 158"/>
                <wp:cNvGraphicFramePr/>
                <a:graphic xmlns:a="http://schemas.openxmlformats.org/drawingml/2006/main">
                  <a:graphicData uri="http://schemas.microsoft.com/office/word/2010/wordprocessingShape">
                    <wps:wsp>
                      <wps:cNvSpPr/>
                      <wps:spPr>
                        <a:xfrm>
                          <a:off x="0" y="0"/>
                          <a:ext cx="914400" cy="914400"/>
                        </a:xfrm>
                        <a:prstGeom prst="irregularSeal2">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Explosion 2 158" o:spid="_x0000_s1026" type="#_x0000_t72" style="position:absolute;margin-left:252pt;margin-top:603pt;width:1in;height:1in;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" strokecolor="#47555a [3044]" strokeweight="1pt">
                <v:fill r:id="rId13"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20704" behindDoc="0" locked="0" layoutInCell="1" allowOverlap="1" wp14:anchorId="285BEC84" wp14:editId="698D4F41">
                <wp:simplePos x="0" y="0"/>
                <wp:positionH relativeFrom="column">
                  <wp:posOffset>4419600</wp:posOffset>
                </wp:positionH>
                <wp:positionV relativeFrom="paragraph">
                  <wp:posOffset>7162800</wp:posOffset>
                </wp:positionV>
                <wp:extent cx="914400" cy="612648"/>
                <wp:effectExtent l="101600" t="101600" r="127000" b="200660"/>
                <wp:wrapThrough wrapText="bothSides">
                  <wp:wrapPolygon edited="0">
                    <wp:start x="7800" y="-3585"/>
                    <wp:lineTo x="-2400" y="-1793"/>
                    <wp:lineTo x="-2400" y="12548"/>
                    <wp:lineTo x="4800" y="27784"/>
                    <wp:lineTo x="7800" y="27784"/>
                    <wp:lineTo x="8400" y="25992"/>
                    <wp:lineTo x="23400" y="13444"/>
                    <wp:lineTo x="24000" y="8066"/>
                    <wp:lineTo x="17400" y="-1793"/>
                    <wp:lineTo x="13800" y="-3585"/>
                    <wp:lineTo x="7800" y="-3585"/>
                  </wp:wrapPolygon>
                </wp:wrapThrough>
                <wp:docPr id="155" name="Oval Callout 155"/>
                <wp:cNvGraphicFramePr/>
                <a:graphic xmlns:a="http://schemas.openxmlformats.org/drawingml/2006/main">
                  <a:graphicData uri="http://schemas.microsoft.com/office/word/2010/wordprocessingShape">
                    <wps:wsp>
                      <wps:cNvSpPr/>
                      <wps:spPr>
                        <a:xfrm>
                          <a:off x="0" y="0"/>
                          <a:ext cx="914400" cy="612648"/>
                        </a:xfrm>
                        <a:prstGeom prst="wedgeEllipseCallout">
                          <a:avLst/>
                        </a:prstGeom>
                      </wps:spPr>
                      <wps:style>
                        <a:lnRef idx="1">
                          <a:schemeClr val="accent1"/>
                        </a:lnRef>
                        <a:fillRef idx="3">
                          <a:schemeClr val="accent1"/>
                        </a:fillRef>
                        <a:effectRef idx="2">
                          <a:schemeClr val="accent1"/>
                        </a:effectRef>
                        <a:fontRef idx="minor">
                          <a:schemeClr val="lt1"/>
                        </a:fontRef>
                      </wps:style>
                      <wps:txbx>
                        <w:txbxContent>
                          <w:p w14:paraId="7B821D24" w14:textId="77777777" w:rsidR="00B50B4A" w:rsidRDefault="00B50B4A" w:rsidP="00B50B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Oval Callout 155" o:spid="_x0000_s1038" type="#_x0000_t63" style="position:absolute;margin-left:348pt;margin-top:564pt;width:1in;height:4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" adj="6300,24300" strokecolor="#47555a [3044]" strokeweight="1pt">
                <v:fill r:id="rId14" o:title="" rotate="t" type="frame"/>
                <v:shadow on="t" type="perspective" opacity="26214f" offset="0,0" matrix="66191f,,,66191f"/>
                <v:textbox>
                  <w:txbxContent>
                    <w:p w14:paraId="7B821D24" w14:textId="77777777" w:rsidR="00B50B4A" w:rsidRDefault="00B50B4A" w:rsidP="00B50B4A">
                      <w:pPr>
                        <w:jc w:val="center"/>
                      </w:pPr>
                    </w:p>
                  </w:txbxContent>
                </v:textbox>
                <w10:wrap type="through"/>
              </v:shape>
            </w:pict>
          </mc:Fallback>
        </mc:AlternateContent>
      </w:r>
      <w:r>
        <w:rPr>
          <w:noProof/>
        </w:rPr>
        <mc:AlternateContent>
          <mc:Choice Requires="wps">
            <w:drawing>
              <wp:anchor distT="0" distB="0" distL="114300" distR="114300" simplePos="0" relativeHeight="251721728" behindDoc="0" locked="0" layoutInCell="1" allowOverlap="1" wp14:anchorId="6D265F81" wp14:editId="742AD178">
                <wp:simplePos x="0" y="0"/>
                <wp:positionH relativeFrom="column">
                  <wp:posOffset>3048000</wp:posOffset>
                </wp:positionH>
                <wp:positionV relativeFrom="paragraph">
                  <wp:posOffset>7505700</wp:posOffset>
                </wp:positionV>
                <wp:extent cx="914400" cy="914400"/>
                <wp:effectExtent l="76200" t="76200" r="76200" b="127000"/>
                <wp:wrapThrough wrapText="bothSides">
                  <wp:wrapPolygon edited="0">
                    <wp:start x="12600" y="-1800"/>
                    <wp:lineTo x="-1200" y="-600"/>
                    <wp:lineTo x="-1800" y="16800"/>
                    <wp:lineTo x="3000" y="22800"/>
                    <wp:lineTo x="3600" y="24000"/>
                    <wp:lineTo x="6000" y="24000"/>
                    <wp:lineTo x="6600" y="22800"/>
                    <wp:lineTo x="16800" y="18600"/>
                    <wp:lineTo x="21600" y="9600"/>
                    <wp:lineTo x="22800" y="9000"/>
                    <wp:lineTo x="19200" y="2400"/>
                    <wp:lineTo x="16800" y="-1800"/>
                    <wp:lineTo x="12600" y="-1800"/>
                  </wp:wrapPolygon>
                </wp:wrapThrough>
                <wp:docPr id="156" name="Explosion 2 156"/>
                <wp:cNvGraphicFramePr/>
                <a:graphic xmlns:a="http://schemas.openxmlformats.org/drawingml/2006/main">
                  <a:graphicData uri="http://schemas.microsoft.com/office/word/2010/wordprocessingShape">
                    <wps:wsp>
                      <wps:cNvSpPr/>
                      <wps:spPr>
                        <a:xfrm>
                          <a:off x="0" y="0"/>
                          <a:ext cx="914400" cy="914400"/>
                        </a:xfrm>
                        <a:prstGeom prst="irregularSeal2">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Explosion 2 156" o:spid="_x0000_s1026" type="#_x0000_t72" style="position:absolute;margin-left:240pt;margin-top:591pt;width:1in;height:1in;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" strokecolor="#47555a [3044]" strokeweight="1pt">
                <v:fill r:id="rId15"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17632" behindDoc="0" locked="0" layoutInCell="1" allowOverlap="1" wp14:anchorId="0107ED9D" wp14:editId="283363B2">
                <wp:simplePos x="0" y="0"/>
                <wp:positionH relativeFrom="column">
                  <wp:posOffset>4267200</wp:posOffset>
                </wp:positionH>
                <wp:positionV relativeFrom="paragraph">
                  <wp:posOffset>7010400</wp:posOffset>
                </wp:positionV>
                <wp:extent cx="914400" cy="612648"/>
                <wp:effectExtent l="101600" t="101600" r="127000" b="200660"/>
                <wp:wrapThrough wrapText="bothSides">
                  <wp:wrapPolygon edited="0">
                    <wp:start x="7800" y="-3585"/>
                    <wp:lineTo x="-2400" y="-1793"/>
                    <wp:lineTo x="-2400" y="12548"/>
                    <wp:lineTo x="4800" y="27784"/>
                    <wp:lineTo x="7800" y="27784"/>
                    <wp:lineTo x="8400" y="25992"/>
                    <wp:lineTo x="23400" y="13444"/>
                    <wp:lineTo x="24000" y="8066"/>
                    <wp:lineTo x="17400" y="-1793"/>
                    <wp:lineTo x="13800" y="-3585"/>
                    <wp:lineTo x="7800" y="-3585"/>
                  </wp:wrapPolygon>
                </wp:wrapThrough>
                <wp:docPr id="153" name="Oval Callout 153"/>
                <wp:cNvGraphicFramePr/>
                <a:graphic xmlns:a="http://schemas.openxmlformats.org/drawingml/2006/main">
                  <a:graphicData uri="http://schemas.microsoft.com/office/word/2010/wordprocessingShape">
                    <wps:wsp>
                      <wps:cNvSpPr/>
                      <wps:spPr>
                        <a:xfrm>
                          <a:off x="0" y="0"/>
                          <a:ext cx="914400" cy="612648"/>
                        </a:xfrm>
                        <a:prstGeom prst="wedgeEllipseCallout">
                          <a:avLst/>
                        </a:prstGeom>
                      </wps:spPr>
                      <wps:style>
                        <a:lnRef idx="1">
                          <a:schemeClr val="accent1"/>
                        </a:lnRef>
                        <a:fillRef idx="3">
                          <a:schemeClr val="accent1"/>
                        </a:fillRef>
                        <a:effectRef idx="2">
                          <a:schemeClr val="accent1"/>
                        </a:effectRef>
                        <a:fontRef idx="minor">
                          <a:schemeClr val="lt1"/>
                        </a:fontRef>
                      </wps:style>
                      <wps:txbx>
                        <w:txbxContent>
                          <w:p w14:paraId="6BDBB71E" w14:textId="77777777" w:rsidR="00B50B4A" w:rsidRDefault="00B50B4A" w:rsidP="00B50B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Oval Callout 153" o:spid="_x0000_s1039" type="#_x0000_t63" style="position:absolute;margin-left:336pt;margin-top:552pt;width:1in;height:48.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" adj="6300,24300" strokecolor="#47555a [3044]" strokeweight="1pt">
                <v:fill r:id="rId16" o:title="" rotate="t" type="frame"/>
                <v:shadow on="t" type="perspective" opacity="26214f" offset="0,0" matrix="66191f,,,66191f"/>
                <v:textbox>
                  <w:txbxContent>
                    <w:p w14:paraId="6BDBB71E" w14:textId="77777777" w:rsidR="00B50B4A" w:rsidRDefault="00B50B4A" w:rsidP="00B50B4A">
                      <w:pPr>
                        <w:jc w:val="center"/>
                      </w:pPr>
                    </w:p>
                  </w:txbxContent>
                </v:textbox>
                <w10:wrap type="through"/>
              </v:shape>
            </w:pict>
          </mc:Fallback>
        </mc:AlternateContent>
      </w:r>
      <w:r>
        <w:rPr>
          <w:noProof/>
        </w:rPr>
        <mc:AlternateContent>
          <mc:Choice Requires="wps">
            <w:drawing>
              <wp:anchor distT="0" distB="0" distL="114300" distR="114300" simplePos="0" relativeHeight="251718656" behindDoc="0" locked="0" layoutInCell="1" allowOverlap="1" wp14:anchorId="56847E54" wp14:editId="33EF399D">
                <wp:simplePos x="0" y="0"/>
                <wp:positionH relativeFrom="column">
                  <wp:posOffset>2895600</wp:posOffset>
                </wp:positionH>
                <wp:positionV relativeFrom="paragraph">
                  <wp:posOffset>7353300</wp:posOffset>
                </wp:positionV>
                <wp:extent cx="914400" cy="914400"/>
                <wp:effectExtent l="76200" t="76200" r="76200" b="127000"/>
                <wp:wrapThrough wrapText="bothSides">
                  <wp:wrapPolygon edited="0">
                    <wp:start x="12600" y="-1800"/>
                    <wp:lineTo x="-1200" y="-600"/>
                    <wp:lineTo x="-1800" y="16800"/>
                    <wp:lineTo x="3000" y="22800"/>
                    <wp:lineTo x="3600" y="24000"/>
                    <wp:lineTo x="6000" y="24000"/>
                    <wp:lineTo x="6600" y="22800"/>
                    <wp:lineTo x="16800" y="18600"/>
                    <wp:lineTo x="21600" y="9600"/>
                    <wp:lineTo x="22800" y="9000"/>
                    <wp:lineTo x="19200" y="2400"/>
                    <wp:lineTo x="16800" y="-1800"/>
                    <wp:lineTo x="12600" y="-1800"/>
                  </wp:wrapPolygon>
                </wp:wrapThrough>
                <wp:docPr id="154" name="Explosion 2 154"/>
                <wp:cNvGraphicFramePr/>
                <a:graphic xmlns:a="http://schemas.openxmlformats.org/drawingml/2006/main">
                  <a:graphicData uri="http://schemas.microsoft.com/office/word/2010/wordprocessingShape">
                    <wps:wsp>
                      <wps:cNvSpPr/>
                      <wps:spPr>
                        <a:xfrm>
                          <a:off x="0" y="0"/>
                          <a:ext cx="914400" cy="914400"/>
                        </a:xfrm>
                        <a:prstGeom prst="irregularSeal2">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Explosion 2 154" o:spid="_x0000_s1026" type="#_x0000_t72" style="position:absolute;margin-left:228pt;margin-top:579pt;width:1in;height:1in;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" strokecolor="#47555a [3044]" strokeweight="1pt">
                <v:fill r:id="rId17"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06368" behindDoc="0" locked="0" layoutInCell="1" allowOverlap="1" wp14:anchorId="19747A38" wp14:editId="3AD25521">
                <wp:simplePos x="0" y="0"/>
                <wp:positionH relativeFrom="column">
                  <wp:posOffset>2743200</wp:posOffset>
                </wp:positionH>
                <wp:positionV relativeFrom="paragraph">
                  <wp:posOffset>7200900</wp:posOffset>
                </wp:positionV>
                <wp:extent cx="914400" cy="914400"/>
                <wp:effectExtent l="76200" t="76200" r="76200" b="127000"/>
                <wp:wrapThrough wrapText="bothSides">
                  <wp:wrapPolygon edited="0">
                    <wp:start x="12600" y="-1800"/>
                    <wp:lineTo x="-1200" y="-600"/>
                    <wp:lineTo x="-1800" y="16800"/>
                    <wp:lineTo x="3000" y="22800"/>
                    <wp:lineTo x="3600" y="24000"/>
                    <wp:lineTo x="6000" y="24000"/>
                    <wp:lineTo x="6600" y="22800"/>
                    <wp:lineTo x="16800" y="18600"/>
                    <wp:lineTo x="21600" y="9600"/>
                    <wp:lineTo x="22800" y="9000"/>
                    <wp:lineTo x="19200" y="2400"/>
                    <wp:lineTo x="16800" y="-1800"/>
                    <wp:lineTo x="12600" y="-1800"/>
                  </wp:wrapPolygon>
                </wp:wrapThrough>
                <wp:docPr id="146" name="Explosion 2 146"/>
                <wp:cNvGraphicFramePr/>
                <a:graphic xmlns:a="http://schemas.openxmlformats.org/drawingml/2006/main">
                  <a:graphicData uri="http://schemas.microsoft.com/office/word/2010/wordprocessingShape">
                    <wps:wsp>
                      <wps:cNvSpPr/>
                      <wps:spPr>
                        <a:xfrm>
                          <a:off x="0" y="0"/>
                          <a:ext cx="914400" cy="914400"/>
                        </a:xfrm>
                        <a:prstGeom prst="irregularSeal2">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Explosion 2 146" o:spid="_x0000_s1026" type="#_x0000_t72" style="position:absolute;margin-left:3in;margin-top:567pt;width:1in;height:1in;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" strokecolor="#47555a [3044]" strokeweight="1pt">
                <v:fill r:id="rId18"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697152" behindDoc="0" locked="0" layoutInCell="1" allowOverlap="1" wp14:anchorId="306B0103" wp14:editId="3750BBD6">
                <wp:simplePos x="0" y="0"/>
                <wp:positionH relativeFrom="column">
                  <wp:posOffset>41275</wp:posOffset>
                </wp:positionH>
                <wp:positionV relativeFrom="paragraph">
                  <wp:posOffset>155575</wp:posOffset>
                </wp:positionV>
                <wp:extent cx="1216025" cy="1216025"/>
                <wp:effectExtent l="101600" t="101600" r="53975" b="130175"/>
                <wp:wrapThrough wrapText="bothSides">
                  <wp:wrapPolygon edited="0">
                    <wp:start x="9475" y="-1805"/>
                    <wp:lineTo x="1805" y="-902"/>
                    <wp:lineTo x="1805" y="6316"/>
                    <wp:lineTo x="-1805" y="6316"/>
                    <wp:lineTo x="-1805" y="11279"/>
                    <wp:lineTo x="9023" y="23461"/>
                    <wp:lineTo x="12633" y="23461"/>
                    <wp:lineTo x="22108" y="13535"/>
                    <wp:lineTo x="20754" y="8121"/>
                    <wp:lineTo x="19401" y="6316"/>
                    <wp:lineTo x="12182" y="-1805"/>
                    <wp:lineTo x="9475" y="-1805"/>
                  </wp:wrapPolygon>
                </wp:wrapThrough>
                <wp:docPr id="137" name="Quad Arrow 137"/>
                <wp:cNvGraphicFramePr/>
                <a:graphic xmlns:a="http://schemas.openxmlformats.org/drawingml/2006/main">
                  <a:graphicData uri="http://schemas.microsoft.com/office/word/2010/wordprocessingShape">
                    <wps:wsp>
                      <wps:cNvSpPr/>
                      <wps:spPr>
                        <a:xfrm>
                          <a:off x="0" y="0"/>
                          <a:ext cx="1216025" cy="1216025"/>
                        </a:xfrm>
                        <a:prstGeom prst="quad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Quad Arrow 137" o:spid="_x0000_s1026" style="position:absolute;margin-left:3.25pt;margin-top:12.25pt;width:95.75pt;height:95.75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1216025,12160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" path="m0,608013l273606,334407,273606,471210,471210,471210,471210,273606,334407,273606,608013,,881618,273606,744815,273606,744815,471210,942419,471210,942419,334407,1216025,608013,942419,881618,942419,744815,744815,744815,744815,942419,881618,942419,608013,1216025,334407,942419,471210,942419,471210,744815,273606,744815,273606,881618,,608013xe" strokecolor="#47555a [3044]" strokeweight="1pt">
                <v:fill r:id="rId19" o:title="" rotate="t" type="frame"/>
                <v:shadow on="t" type="perspective" opacity="26214f" offset="0,0" matrix="66191f,,,66191f"/>
                <v:path arrowok="t" o:connecttype="custom" o:connectlocs="0,608013;273606,334407;273606,471210;471210,471210;471210,273606;334407,273606;608013,0;881618,273606;744815,273606;744815,471210;942419,471210;942419,334407;1216025,608013;942419,881618;942419,744815;744815,744815;744815,942419;881618,942419;608013,1216025;334407,942419;471210,942419;471210,744815;273606,744815;273606,881618;0,608013" o:connectangles="0,0,0,0,0,0,0,0,0,0,0,0,0,0,0,0,0,0,0,0,0,0,0,0,0"/>
                <w10:wrap type="through"/>
              </v:shape>
            </w:pict>
          </mc:Fallback>
        </mc:AlternateContent>
      </w:r>
      <w:r>
        <w:rPr>
          <w:noProof/>
        </w:rPr>
        <mc:AlternateContent>
          <mc:Choice Requires="wps">
            <w:drawing>
              <wp:anchor distT="0" distB="0" distL="114300" distR="114300" simplePos="0" relativeHeight="251701248" behindDoc="0" locked="0" layoutInCell="1" allowOverlap="1" wp14:anchorId="1631EB06" wp14:editId="22E4B3CC">
                <wp:simplePos x="0" y="0"/>
                <wp:positionH relativeFrom="column">
                  <wp:posOffset>4229100</wp:posOffset>
                </wp:positionH>
                <wp:positionV relativeFrom="paragraph">
                  <wp:posOffset>2971800</wp:posOffset>
                </wp:positionV>
                <wp:extent cx="914400" cy="914400"/>
                <wp:effectExtent l="101600" t="76200" r="101600" b="127000"/>
                <wp:wrapThrough wrapText="bothSides">
                  <wp:wrapPolygon edited="0">
                    <wp:start x="8400" y="-1800"/>
                    <wp:lineTo x="-1200" y="-600"/>
                    <wp:lineTo x="-2400" y="15000"/>
                    <wp:lineTo x="1200" y="18600"/>
                    <wp:lineTo x="1200" y="19200"/>
                    <wp:lineTo x="8400" y="22800"/>
                    <wp:lineTo x="9000" y="24000"/>
                    <wp:lineTo x="12000" y="24000"/>
                    <wp:lineTo x="12600" y="22800"/>
                    <wp:lineTo x="20400" y="18600"/>
                    <wp:lineTo x="22800" y="9600"/>
                    <wp:lineTo x="23400" y="6000"/>
                    <wp:lineTo x="16800" y="-600"/>
                    <wp:lineTo x="13200" y="-1800"/>
                    <wp:lineTo x="8400" y="-1800"/>
                  </wp:wrapPolygon>
                </wp:wrapThrough>
                <wp:docPr id="141" name="8-Point Star 141"/>
                <wp:cNvGraphicFramePr/>
                <a:graphic xmlns:a="http://schemas.openxmlformats.org/drawingml/2006/main">
                  <a:graphicData uri="http://schemas.microsoft.com/office/word/2010/wordprocessingShape">
                    <wps:wsp>
                      <wps:cNvSpPr/>
                      <wps:spPr>
                        <a:xfrm>
                          <a:off x="0" y="0"/>
                          <a:ext cx="914400" cy="914400"/>
                        </a:xfrm>
                        <a:prstGeom prst="star8">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8-Point Star 141" o:spid="_x0000_s1026" type="#_x0000_t58" style="position:absolute;margin-left:333pt;margin-top:234pt;width:1in;height:1in;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" adj="2700" strokecolor="#47555a [3044]" strokeweight="1pt">
                <v:fill r:id="rId20"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05344" behindDoc="0" locked="0" layoutInCell="1" allowOverlap="1" wp14:anchorId="766E1BAC" wp14:editId="63DDC23E">
                <wp:simplePos x="0" y="0"/>
                <wp:positionH relativeFrom="column">
                  <wp:posOffset>4114800</wp:posOffset>
                </wp:positionH>
                <wp:positionV relativeFrom="paragraph">
                  <wp:posOffset>6858000</wp:posOffset>
                </wp:positionV>
                <wp:extent cx="914400" cy="612648"/>
                <wp:effectExtent l="101600" t="101600" r="127000" b="200660"/>
                <wp:wrapThrough wrapText="bothSides">
                  <wp:wrapPolygon edited="0">
                    <wp:start x="7800" y="-3585"/>
                    <wp:lineTo x="-2400" y="-1793"/>
                    <wp:lineTo x="-2400" y="12548"/>
                    <wp:lineTo x="4800" y="27784"/>
                    <wp:lineTo x="7800" y="27784"/>
                    <wp:lineTo x="8400" y="25992"/>
                    <wp:lineTo x="23400" y="13444"/>
                    <wp:lineTo x="24000" y="8066"/>
                    <wp:lineTo x="17400" y="-1793"/>
                    <wp:lineTo x="13800" y="-3585"/>
                    <wp:lineTo x="7800" y="-3585"/>
                  </wp:wrapPolygon>
                </wp:wrapThrough>
                <wp:docPr id="145" name="Oval Callout 145"/>
                <wp:cNvGraphicFramePr/>
                <a:graphic xmlns:a="http://schemas.openxmlformats.org/drawingml/2006/main">
                  <a:graphicData uri="http://schemas.microsoft.com/office/word/2010/wordprocessingShape">
                    <wps:wsp>
                      <wps:cNvSpPr/>
                      <wps:spPr>
                        <a:xfrm>
                          <a:off x="0" y="0"/>
                          <a:ext cx="914400" cy="612648"/>
                        </a:xfrm>
                        <a:prstGeom prst="wedgeEllipseCallout">
                          <a:avLst/>
                        </a:prstGeom>
                      </wps:spPr>
                      <wps:style>
                        <a:lnRef idx="1">
                          <a:schemeClr val="accent1"/>
                        </a:lnRef>
                        <a:fillRef idx="3">
                          <a:schemeClr val="accent1"/>
                        </a:fillRef>
                        <a:effectRef idx="2">
                          <a:schemeClr val="accent1"/>
                        </a:effectRef>
                        <a:fontRef idx="minor">
                          <a:schemeClr val="lt1"/>
                        </a:fontRef>
                      </wps:style>
                      <wps:txbx>
                        <w:txbxContent>
                          <w:p w14:paraId="3EECDF61" w14:textId="77777777" w:rsidR="00B50B4A" w:rsidRDefault="00B50B4A" w:rsidP="00B50B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Oval Callout 145" o:spid="_x0000_s1040" type="#_x0000_t63" style="position:absolute;margin-left:324pt;margin-top:540pt;width:1in;height:48.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" adj="6300,24300" strokecolor="#47555a [3044]" strokeweight="1pt">
                <v:fill r:id="rId21" o:title="" rotate="t" type="frame"/>
                <v:shadow on="t" type="perspective" opacity="26214f" offset="0,0" matrix="66191f,,,66191f"/>
                <v:textbox>
                  <w:txbxContent>
                    <w:p w14:paraId="3EECDF61" w14:textId="77777777" w:rsidR="00B50B4A" w:rsidRDefault="00B50B4A" w:rsidP="00B50B4A">
                      <w:pPr>
                        <w:jc w:val="center"/>
                      </w:pPr>
                    </w:p>
                  </w:txbxContent>
                </v:textbox>
                <w10:wrap type="through"/>
              </v:shape>
            </w:pict>
          </mc:Fallback>
        </mc:AlternateContent>
      </w:r>
      <w:r>
        <w:rPr>
          <w:noProof/>
        </w:rPr>
        <mc:AlternateContent>
          <mc:Choice Requires="wps">
            <w:drawing>
              <wp:anchor distT="0" distB="0" distL="114300" distR="114300" simplePos="0" relativeHeight="251704320" behindDoc="0" locked="0" layoutInCell="1" allowOverlap="1" wp14:anchorId="439231AB" wp14:editId="0A77C581">
                <wp:simplePos x="0" y="0"/>
                <wp:positionH relativeFrom="column">
                  <wp:posOffset>2971800</wp:posOffset>
                </wp:positionH>
                <wp:positionV relativeFrom="paragraph">
                  <wp:posOffset>3771900</wp:posOffset>
                </wp:positionV>
                <wp:extent cx="914400" cy="914400"/>
                <wp:effectExtent l="76200" t="76200" r="50800" b="127000"/>
                <wp:wrapThrough wrapText="bothSides">
                  <wp:wrapPolygon edited="0">
                    <wp:start x="9000" y="-1800"/>
                    <wp:lineTo x="600" y="-600"/>
                    <wp:lineTo x="600" y="9000"/>
                    <wp:lineTo x="-1800" y="9000"/>
                    <wp:lineTo x="-1800" y="15600"/>
                    <wp:lineTo x="1200" y="18600"/>
                    <wp:lineTo x="9000" y="22800"/>
                    <wp:lineTo x="9600" y="24000"/>
                    <wp:lineTo x="12000" y="24000"/>
                    <wp:lineTo x="12600" y="22800"/>
                    <wp:lineTo x="20400" y="18600"/>
                    <wp:lineTo x="21600" y="9600"/>
                    <wp:lineTo x="22200" y="5400"/>
                    <wp:lineTo x="16200" y="-600"/>
                    <wp:lineTo x="12600" y="-1800"/>
                    <wp:lineTo x="9000" y="-1800"/>
                  </wp:wrapPolygon>
                </wp:wrapThrough>
                <wp:docPr id="144" name="Sun 144"/>
                <wp:cNvGraphicFramePr/>
                <a:graphic xmlns:a="http://schemas.openxmlformats.org/drawingml/2006/main">
                  <a:graphicData uri="http://schemas.microsoft.com/office/word/2010/wordprocessingShape">
                    <wps:wsp>
                      <wps:cNvSpPr/>
                      <wps:spPr>
                        <a:xfrm>
                          <a:off x="0" y="0"/>
                          <a:ext cx="914400" cy="914400"/>
                        </a:xfrm>
                        <a:prstGeom prst="sun">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83" coordsize="21600,21600" o:spt="183" adj="5400" path="m21600,10800l@15@14@15@18xem18436,3163l@17@12@16@13xem10800,0l@14@10@18@10xem3163,3163l@12@13@13@12xem0,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144" o:spid="_x0000_s1026" type="#_x0000_t183" style="position:absolute;margin-left:234pt;margin-top:297pt;width:1in;height:1in;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" strokecolor="#47555a [3044]" strokeweight="1pt">
                <v:fill r:id="rId22"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03296" behindDoc="0" locked="0" layoutInCell="1" allowOverlap="1" wp14:anchorId="3F10EF2E" wp14:editId="2E7901FC">
                <wp:simplePos x="0" y="0"/>
                <wp:positionH relativeFrom="column">
                  <wp:posOffset>3889375</wp:posOffset>
                </wp:positionH>
                <wp:positionV relativeFrom="paragraph">
                  <wp:posOffset>4457700</wp:posOffset>
                </wp:positionV>
                <wp:extent cx="914400" cy="914400"/>
                <wp:effectExtent l="50800" t="101600" r="76200" b="127000"/>
                <wp:wrapNone/>
                <wp:docPr id="143" name="Elbow Connector 143"/>
                <wp:cNvGraphicFramePr/>
                <a:graphic xmlns:a="http://schemas.openxmlformats.org/drawingml/2006/main">
                  <a:graphicData uri="http://schemas.microsoft.com/office/word/2010/wordprocessingShape">
                    <wps:wsp>
                      <wps:cNvCnPr/>
                      <wps:spPr>
                        <a:xfrm>
                          <a:off x="0" y="0"/>
                          <a:ext cx="914400" cy="914400"/>
                        </a:xfrm>
                        <a:prstGeom prst="bentConnector3">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43" o:spid="_x0000_s1026" type="#_x0000_t34" style="position:absolute;margin-left:306.25pt;margin-top:351pt;width:1in;height:1in;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" strokecolor="#435056 [2884]" strokeweight="2.5pt">
                <v:stroke startarrow="open" endarrow="open"/>
              </v:shape>
            </w:pict>
          </mc:Fallback>
        </mc:AlternateContent>
      </w:r>
      <w:r>
        <w:rPr>
          <w:noProof/>
        </w:rPr>
        <mc:AlternateContent>
          <mc:Choice Requires="wps">
            <w:drawing>
              <wp:anchor distT="0" distB="0" distL="114300" distR="114300" simplePos="0" relativeHeight="251744256" behindDoc="0" locked="0" layoutInCell="1" allowOverlap="1" wp14:anchorId="3D42CC62" wp14:editId="46A78F43">
                <wp:simplePos x="0" y="0"/>
                <wp:positionH relativeFrom="column">
                  <wp:posOffset>2552700</wp:posOffset>
                </wp:positionH>
                <wp:positionV relativeFrom="paragraph">
                  <wp:posOffset>5867400</wp:posOffset>
                </wp:positionV>
                <wp:extent cx="914400" cy="612648"/>
                <wp:effectExtent l="101600" t="101600" r="127000" b="124460"/>
                <wp:wrapThrough wrapText="bothSides">
                  <wp:wrapPolygon edited="0">
                    <wp:start x="6600" y="-3585"/>
                    <wp:lineTo x="-2400" y="-1793"/>
                    <wp:lineTo x="-2400" y="17925"/>
                    <wp:lineTo x="4200" y="25095"/>
                    <wp:lineTo x="17400" y="25095"/>
                    <wp:lineTo x="18000" y="23303"/>
                    <wp:lineTo x="24000" y="13444"/>
                    <wp:lineTo x="24000" y="6274"/>
                    <wp:lineTo x="19800" y="-1793"/>
                    <wp:lineTo x="15600" y="-3585"/>
                    <wp:lineTo x="6600" y="-3585"/>
                  </wp:wrapPolygon>
                </wp:wrapThrough>
                <wp:docPr id="168" name="Magnetic Disk 168"/>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Magnetic Disk 168" o:spid="_x0000_s1026" type="#_x0000_t132" style="position:absolute;margin-left:201pt;margin-top:462pt;width:1in;height:48.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" strokecolor="#47555a [3044]" strokeweight="1pt">
                <v:fill r:id="rId23"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42208" behindDoc="0" locked="0" layoutInCell="1" allowOverlap="1" wp14:anchorId="117030A5" wp14:editId="1806F253">
                <wp:simplePos x="0" y="0"/>
                <wp:positionH relativeFrom="column">
                  <wp:posOffset>2400300</wp:posOffset>
                </wp:positionH>
                <wp:positionV relativeFrom="paragraph">
                  <wp:posOffset>5715000</wp:posOffset>
                </wp:positionV>
                <wp:extent cx="914400" cy="612648"/>
                <wp:effectExtent l="101600" t="101600" r="127000" b="124460"/>
                <wp:wrapThrough wrapText="bothSides">
                  <wp:wrapPolygon edited="0">
                    <wp:start x="6600" y="-3585"/>
                    <wp:lineTo x="-2400" y="-1793"/>
                    <wp:lineTo x="-2400" y="17925"/>
                    <wp:lineTo x="4200" y="25095"/>
                    <wp:lineTo x="17400" y="25095"/>
                    <wp:lineTo x="18000" y="23303"/>
                    <wp:lineTo x="24000" y="13444"/>
                    <wp:lineTo x="24000" y="6274"/>
                    <wp:lineTo x="19800" y="-1793"/>
                    <wp:lineTo x="15600" y="-3585"/>
                    <wp:lineTo x="6600" y="-3585"/>
                  </wp:wrapPolygon>
                </wp:wrapThrough>
                <wp:docPr id="167" name="Magnetic Disk 167"/>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Magnetic Disk 167" o:spid="_x0000_s1026" type="#_x0000_t132" style="position:absolute;margin-left:189pt;margin-top:450pt;width:1in;height:48.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" strokecolor="#47555a [3044]" strokeweight="1pt">
                <v:fill r:id="rId24"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40160" behindDoc="0" locked="0" layoutInCell="1" allowOverlap="1" wp14:anchorId="01C73939" wp14:editId="52EAFB80">
                <wp:simplePos x="0" y="0"/>
                <wp:positionH relativeFrom="column">
                  <wp:posOffset>2247900</wp:posOffset>
                </wp:positionH>
                <wp:positionV relativeFrom="paragraph">
                  <wp:posOffset>5562600</wp:posOffset>
                </wp:positionV>
                <wp:extent cx="914400" cy="612648"/>
                <wp:effectExtent l="101600" t="101600" r="127000" b="124460"/>
                <wp:wrapThrough wrapText="bothSides">
                  <wp:wrapPolygon edited="0">
                    <wp:start x="6600" y="-3585"/>
                    <wp:lineTo x="-2400" y="-1793"/>
                    <wp:lineTo x="-2400" y="17925"/>
                    <wp:lineTo x="4200" y="25095"/>
                    <wp:lineTo x="17400" y="25095"/>
                    <wp:lineTo x="18000" y="23303"/>
                    <wp:lineTo x="24000" y="13444"/>
                    <wp:lineTo x="24000" y="6274"/>
                    <wp:lineTo x="19800" y="-1793"/>
                    <wp:lineTo x="15600" y="-3585"/>
                    <wp:lineTo x="6600" y="-3585"/>
                  </wp:wrapPolygon>
                </wp:wrapThrough>
                <wp:docPr id="166" name="Magnetic Disk 166"/>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Magnetic Disk 166" o:spid="_x0000_s1026" type="#_x0000_t132" style="position:absolute;margin-left:177pt;margin-top:438pt;width:1in;height:48.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" strokecolor="#47555a [3044]" strokeweight="1pt">
                <v:fill r:id="rId25"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38112" behindDoc="0" locked="0" layoutInCell="1" allowOverlap="1" wp14:anchorId="12BB77F4" wp14:editId="3CF59273">
                <wp:simplePos x="0" y="0"/>
                <wp:positionH relativeFrom="column">
                  <wp:posOffset>2095500</wp:posOffset>
                </wp:positionH>
                <wp:positionV relativeFrom="paragraph">
                  <wp:posOffset>5410200</wp:posOffset>
                </wp:positionV>
                <wp:extent cx="914400" cy="612648"/>
                <wp:effectExtent l="101600" t="101600" r="127000" b="124460"/>
                <wp:wrapThrough wrapText="bothSides">
                  <wp:wrapPolygon edited="0">
                    <wp:start x="6600" y="-3585"/>
                    <wp:lineTo x="-2400" y="-1793"/>
                    <wp:lineTo x="-2400" y="17925"/>
                    <wp:lineTo x="4200" y="25095"/>
                    <wp:lineTo x="17400" y="25095"/>
                    <wp:lineTo x="18000" y="23303"/>
                    <wp:lineTo x="24000" y="13444"/>
                    <wp:lineTo x="24000" y="6274"/>
                    <wp:lineTo x="19800" y="-1793"/>
                    <wp:lineTo x="15600" y="-3585"/>
                    <wp:lineTo x="6600" y="-3585"/>
                  </wp:wrapPolygon>
                </wp:wrapThrough>
                <wp:docPr id="165" name="Magnetic Disk 165"/>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Magnetic Disk 165" o:spid="_x0000_s1026" type="#_x0000_t132" style="position:absolute;margin-left:165pt;margin-top:426pt;width:1in;height:48.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" strokecolor="#47555a [3044]" strokeweight="1pt">
                <v:fill r:id="rId26"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02272" behindDoc="0" locked="0" layoutInCell="1" allowOverlap="1" wp14:anchorId="5135C4B4" wp14:editId="734DF224">
                <wp:simplePos x="0" y="0"/>
                <wp:positionH relativeFrom="column">
                  <wp:posOffset>1943100</wp:posOffset>
                </wp:positionH>
                <wp:positionV relativeFrom="paragraph">
                  <wp:posOffset>5257800</wp:posOffset>
                </wp:positionV>
                <wp:extent cx="914400" cy="612648"/>
                <wp:effectExtent l="101600" t="101600" r="127000" b="124460"/>
                <wp:wrapThrough wrapText="bothSides">
                  <wp:wrapPolygon edited="0">
                    <wp:start x="6600" y="-3585"/>
                    <wp:lineTo x="-2400" y="-1793"/>
                    <wp:lineTo x="-2400" y="17925"/>
                    <wp:lineTo x="4200" y="25095"/>
                    <wp:lineTo x="17400" y="25095"/>
                    <wp:lineTo x="18000" y="23303"/>
                    <wp:lineTo x="24000" y="13444"/>
                    <wp:lineTo x="24000" y="6274"/>
                    <wp:lineTo x="19800" y="-1793"/>
                    <wp:lineTo x="15600" y="-3585"/>
                    <wp:lineTo x="6600" y="-3585"/>
                  </wp:wrapPolygon>
                </wp:wrapThrough>
                <wp:docPr id="142" name="Magnetic Disk 142"/>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Magnetic Disk 142" o:spid="_x0000_s1026" type="#_x0000_t132" style="position:absolute;margin-left:153pt;margin-top:414pt;width:1in;height:48.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" strokecolor="#47555a [3044]" strokeweight="1pt">
                <v:fill r:id="rId27"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36064" behindDoc="0" locked="0" layoutInCell="1" allowOverlap="1" wp14:anchorId="7A8677BC" wp14:editId="13AC6FE5">
                <wp:simplePos x="0" y="0"/>
                <wp:positionH relativeFrom="column">
                  <wp:posOffset>1524000</wp:posOffset>
                </wp:positionH>
                <wp:positionV relativeFrom="paragraph">
                  <wp:posOffset>3924300</wp:posOffset>
                </wp:positionV>
                <wp:extent cx="914400" cy="914400"/>
                <wp:effectExtent l="0" t="0" r="25400" b="25400"/>
                <wp:wrapThrough wrapText="bothSides">
                  <wp:wrapPolygon edited="0">
                    <wp:start x="6600" y="600"/>
                    <wp:lineTo x="600" y="9000"/>
                    <wp:lineTo x="600" y="13200"/>
                    <wp:lineTo x="7200" y="21600"/>
                    <wp:lineTo x="14400" y="21600"/>
                    <wp:lineTo x="15600" y="20400"/>
                    <wp:lineTo x="21000" y="12600"/>
                    <wp:lineTo x="21600" y="9600"/>
                    <wp:lineTo x="15000" y="600"/>
                    <wp:lineTo x="6600" y="600"/>
                  </wp:wrapPolygon>
                </wp:wrapThrough>
                <wp:docPr id="164" name="Plus 164"/>
                <wp:cNvGraphicFramePr/>
                <a:graphic xmlns:a="http://schemas.openxmlformats.org/drawingml/2006/main">
                  <a:graphicData uri="http://schemas.microsoft.com/office/word/2010/wordprocessingShape">
                    <wps:wsp>
                      <wps:cNvSpPr/>
                      <wps:spPr>
                        <a:xfrm>
                          <a:off x="0" y="0"/>
                          <a:ext cx="914400" cy="914400"/>
                        </a:xfrm>
                        <a:prstGeom prst="mathPl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64" o:spid="_x0000_s1026" style="position:absolute;margin-left:120pt;margin-top:309pt;width:1in;height:1in;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" path="m121204,349667l349667,349667,349667,121204,564733,121204,564733,349667,793196,349667,793196,564733,564733,564733,564733,793196,349667,793196,349667,564733,121204,564733,121204,349667xe" strokecolor="#47555a [3044]" strokeweight="1pt">
                <v:fill r:id="rId28" o:title="" rotate="t" type="frame"/>
                <v:shadow on="t" type="perspective" opacity="26214f" offset="0,0" matrix="66191f,,,66191f"/>
                <v:path arrowok="t" o:connecttype="custom" o:connectlocs="121204,349667;349667,349667;349667,121204;564733,121204;564733,349667;793196,349667;793196,564733;564733,564733;564733,793196;349667,793196;349667,564733;121204,564733;121204,349667" o:connectangles="0,0,0,0,0,0,0,0,0,0,0,0,0"/>
                <w10:wrap type="through"/>
              </v:shape>
            </w:pict>
          </mc:Fallback>
        </mc:AlternateContent>
      </w:r>
      <w:r>
        <w:rPr>
          <w:noProof/>
        </w:rPr>
        <mc:AlternateContent>
          <mc:Choice Requires="wps">
            <w:drawing>
              <wp:anchor distT="0" distB="0" distL="114300" distR="114300" simplePos="0" relativeHeight="251734016" behindDoc="0" locked="0" layoutInCell="1" allowOverlap="1" wp14:anchorId="5B835C74" wp14:editId="597EBB4F">
                <wp:simplePos x="0" y="0"/>
                <wp:positionH relativeFrom="column">
                  <wp:posOffset>1371600</wp:posOffset>
                </wp:positionH>
                <wp:positionV relativeFrom="paragraph">
                  <wp:posOffset>3771900</wp:posOffset>
                </wp:positionV>
                <wp:extent cx="914400" cy="914400"/>
                <wp:effectExtent l="0" t="0" r="25400" b="25400"/>
                <wp:wrapThrough wrapText="bothSides">
                  <wp:wrapPolygon edited="0">
                    <wp:start x="6600" y="600"/>
                    <wp:lineTo x="600" y="9000"/>
                    <wp:lineTo x="600" y="13200"/>
                    <wp:lineTo x="7200" y="21600"/>
                    <wp:lineTo x="14400" y="21600"/>
                    <wp:lineTo x="15600" y="20400"/>
                    <wp:lineTo x="21000" y="12600"/>
                    <wp:lineTo x="21600" y="9600"/>
                    <wp:lineTo x="15000" y="600"/>
                    <wp:lineTo x="6600" y="600"/>
                  </wp:wrapPolygon>
                </wp:wrapThrough>
                <wp:docPr id="163" name="Plus 163"/>
                <wp:cNvGraphicFramePr/>
                <a:graphic xmlns:a="http://schemas.openxmlformats.org/drawingml/2006/main">
                  <a:graphicData uri="http://schemas.microsoft.com/office/word/2010/wordprocessingShape">
                    <wps:wsp>
                      <wps:cNvSpPr/>
                      <wps:spPr>
                        <a:xfrm>
                          <a:off x="0" y="0"/>
                          <a:ext cx="914400" cy="914400"/>
                        </a:xfrm>
                        <a:prstGeom prst="mathPl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63" o:spid="_x0000_s1026" style="position:absolute;margin-left:108pt;margin-top:297pt;width:1in;height:1in;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" path="m121204,349667l349667,349667,349667,121204,564733,121204,564733,349667,793196,349667,793196,564733,564733,564733,564733,793196,349667,793196,349667,564733,121204,564733,121204,349667xe" strokecolor="#47555a [3044]" strokeweight="1pt">
                <v:fill r:id="rId29" o:title="" rotate="t" type="frame"/>
                <v:shadow on="t" type="perspective" opacity="26214f" offset="0,0" matrix="66191f,,,66191f"/>
                <v:path arrowok="t" o:connecttype="custom" o:connectlocs="121204,349667;349667,349667;349667,121204;564733,121204;564733,349667;793196,349667;793196,564733;564733,564733;564733,793196;349667,793196;349667,564733;121204,564733;121204,349667" o:connectangles="0,0,0,0,0,0,0,0,0,0,0,0,0"/>
                <w10:wrap type="through"/>
              </v:shape>
            </w:pict>
          </mc:Fallback>
        </mc:AlternateContent>
      </w:r>
      <w:r>
        <w:rPr>
          <w:noProof/>
        </w:rPr>
        <mc:AlternateContent>
          <mc:Choice Requires="wps">
            <w:drawing>
              <wp:anchor distT="0" distB="0" distL="114300" distR="114300" simplePos="0" relativeHeight="251731968" behindDoc="0" locked="0" layoutInCell="1" allowOverlap="1" wp14:anchorId="4D68601E" wp14:editId="383C373D">
                <wp:simplePos x="0" y="0"/>
                <wp:positionH relativeFrom="column">
                  <wp:posOffset>1219200</wp:posOffset>
                </wp:positionH>
                <wp:positionV relativeFrom="paragraph">
                  <wp:posOffset>3619500</wp:posOffset>
                </wp:positionV>
                <wp:extent cx="914400" cy="914400"/>
                <wp:effectExtent l="0" t="0" r="25400" b="25400"/>
                <wp:wrapThrough wrapText="bothSides">
                  <wp:wrapPolygon edited="0">
                    <wp:start x="6600" y="600"/>
                    <wp:lineTo x="600" y="9000"/>
                    <wp:lineTo x="600" y="13200"/>
                    <wp:lineTo x="7200" y="21600"/>
                    <wp:lineTo x="14400" y="21600"/>
                    <wp:lineTo x="15600" y="20400"/>
                    <wp:lineTo x="21000" y="12600"/>
                    <wp:lineTo x="21600" y="9600"/>
                    <wp:lineTo x="15000" y="600"/>
                    <wp:lineTo x="6600" y="600"/>
                  </wp:wrapPolygon>
                </wp:wrapThrough>
                <wp:docPr id="162" name="Plus 162"/>
                <wp:cNvGraphicFramePr/>
                <a:graphic xmlns:a="http://schemas.openxmlformats.org/drawingml/2006/main">
                  <a:graphicData uri="http://schemas.microsoft.com/office/word/2010/wordprocessingShape">
                    <wps:wsp>
                      <wps:cNvSpPr/>
                      <wps:spPr>
                        <a:xfrm>
                          <a:off x="0" y="0"/>
                          <a:ext cx="914400" cy="914400"/>
                        </a:xfrm>
                        <a:prstGeom prst="mathPl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62" o:spid="_x0000_s1026" style="position:absolute;margin-left:96pt;margin-top:285pt;width:1in;height:1in;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" path="m121204,349667l349667,349667,349667,121204,564733,121204,564733,349667,793196,349667,793196,564733,564733,564733,564733,793196,349667,793196,349667,564733,121204,564733,121204,349667xe" strokecolor="#47555a [3044]" strokeweight="1pt">
                <v:fill r:id="rId30" o:title="" rotate="t" type="frame"/>
                <v:shadow on="t" type="perspective" opacity="26214f" offset="0,0" matrix="66191f,,,66191f"/>
                <v:path arrowok="t" o:connecttype="custom" o:connectlocs="121204,349667;349667,349667;349667,121204;564733,121204;564733,349667;793196,349667;793196,564733;564733,564733;564733,793196;349667,793196;349667,564733;121204,564733;121204,349667" o:connectangles="0,0,0,0,0,0,0,0,0,0,0,0,0"/>
                <w10:wrap type="through"/>
              </v:shape>
            </w:pict>
          </mc:Fallback>
        </mc:AlternateContent>
      </w:r>
      <w:r>
        <w:rPr>
          <w:noProof/>
        </w:rPr>
        <mc:AlternateContent>
          <mc:Choice Requires="wps">
            <w:drawing>
              <wp:anchor distT="0" distB="0" distL="114300" distR="114300" simplePos="0" relativeHeight="251729920" behindDoc="0" locked="0" layoutInCell="1" allowOverlap="1" wp14:anchorId="1C1AE248" wp14:editId="4E6799A8">
                <wp:simplePos x="0" y="0"/>
                <wp:positionH relativeFrom="column">
                  <wp:posOffset>1066800</wp:posOffset>
                </wp:positionH>
                <wp:positionV relativeFrom="paragraph">
                  <wp:posOffset>3467100</wp:posOffset>
                </wp:positionV>
                <wp:extent cx="914400" cy="914400"/>
                <wp:effectExtent l="0" t="0" r="25400" b="25400"/>
                <wp:wrapThrough wrapText="bothSides">
                  <wp:wrapPolygon edited="0">
                    <wp:start x="6600" y="600"/>
                    <wp:lineTo x="600" y="9000"/>
                    <wp:lineTo x="600" y="13200"/>
                    <wp:lineTo x="7200" y="21600"/>
                    <wp:lineTo x="14400" y="21600"/>
                    <wp:lineTo x="15600" y="20400"/>
                    <wp:lineTo x="21000" y="12600"/>
                    <wp:lineTo x="21600" y="9600"/>
                    <wp:lineTo x="15000" y="600"/>
                    <wp:lineTo x="6600" y="600"/>
                  </wp:wrapPolygon>
                </wp:wrapThrough>
                <wp:docPr id="161" name="Plus 161"/>
                <wp:cNvGraphicFramePr/>
                <a:graphic xmlns:a="http://schemas.openxmlformats.org/drawingml/2006/main">
                  <a:graphicData uri="http://schemas.microsoft.com/office/word/2010/wordprocessingShape">
                    <wps:wsp>
                      <wps:cNvSpPr/>
                      <wps:spPr>
                        <a:xfrm>
                          <a:off x="0" y="0"/>
                          <a:ext cx="914400" cy="914400"/>
                        </a:xfrm>
                        <a:prstGeom prst="mathPl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61" o:spid="_x0000_s1026" style="position:absolute;margin-left:84pt;margin-top:273pt;width:1in;height:1in;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" path="m121204,349667l349667,349667,349667,121204,564733,121204,564733,349667,793196,349667,793196,564733,564733,564733,564733,793196,349667,793196,349667,564733,121204,564733,121204,349667xe" strokecolor="#47555a [3044]" strokeweight="1pt">
                <v:fill r:id="rId31" o:title="" rotate="t" type="frame"/>
                <v:shadow on="t" type="perspective" opacity="26214f" offset="0,0" matrix="66191f,,,66191f"/>
                <v:path arrowok="t" o:connecttype="custom" o:connectlocs="121204,349667;349667,349667;349667,121204;564733,121204;564733,349667;793196,349667;793196,564733;564733,564733;564733,793196;349667,793196;349667,564733;121204,564733;121204,349667" o:connectangles="0,0,0,0,0,0,0,0,0,0,0,0,0"/>
                <w10:wrap type="through"/>
              </v:shape>
            </w:pict>
          </mc:Fallback>
        </mc:AlternateContent>
      </w:r>
      <w:r>
        <w:rPr>
          <w:noProof/>
        </w:rPr>
        <mc:AlternateContent>
          <mc:Choice Requires="wps">
            <w:drawing>
              <wp:anchor distT="0" distB="0" distL="114300" distR="114300" simplePos="0" relativeHeight="251700224" behindDoc="0" locked="0" layoutInCell="1" allowOverlap="1" wp14:anchorId="7F7DB563" wp14:editId="104F47DE">
                <wp:simplePos x="0" y="0"/>
                <wp:positionH relativeFrom="column">
                  <wp:posOffset>914400</wp:posOffset>
                </wp:positionH>
                <wp:positionV relativeFrom="paragraph">
                  <wp:posOffset>3314700</wp:posOffset>
                </wp:positionV>
                <wp:extent cx="914400" cy="914400"/>
                <wp:effectExtent l="0" t="0" r="25400" b="25400"/>
                <wp:wrapThrough wrapText="bothSides">
                  <wp:wrapPolygon edited="0">
                    <wp:start x="6600" y="600"/>
                    <wp:lineTo x="600" y="9000"/>
                    <wp:lineTo x="600" y="13200"/>
                    <wp:lineTo x="7200" y="21600"/>
                    <wp:lineTo x="14400" y="21600"/>
                    <wp:lineTo x="15600" y="20400"/>
                    <wp:lineTo x="21000" y="12600"/>
                    <wp:lineTo x="21600" y="9600"/>
                    <wp:lineTo x="15000" y="600"/>
                    <wp:lineTo x="6600" y="600"/>
                  </wp:wrapPolygon>
                </wp:wrapThrough>
                <wp:docPr id="140" name="Plus 140"/>
                <wp:cNvGraphicFramePr/>
                <a:graphic xmlns:a="http://schemas.openxmlformats.org/drawingml/2006/main">
                  <a:graphicData uri="http://schemas.microsoft.com/office/word/2010/wordprocessingShape">
                    <wps:wsp>
                      <wps:cNvSpPr/>
                      <wps:spPr>
                        <a:xfrm>
                          <a:off x="0" y="0"/>
                          <a:ext cx="914400" cy="914400"/>
                        </a:xfrm>
                        <a:prstGeom prst="mathPl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Plus 140" o:spid="_x0000_s1026" style="position:absolute;margin-left:1in;margin-top:261pt;width:1in;height:1in;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" path="m121204,349667l349667,349667,349667,121204,564733,121204,564733,349667,793196,349667,793196,564733,564733,564733,564733,793196,349667,793196,349667,564733,121204,564733,121204,349667xe" strokecolor="#47555a [3044]" strokeweight="1pt">
                <v:fill r:id="rId32" o:title="" rotate="t" type="frame"/>
                <v:shadow on="t" type="perspective" opacity="26214f" offset="0,0" matrix="66191f,,,66191f"/>
                <v:path arrowok="t" o:connecttype="custom" o:connectlocs="121204,349667;349667,349667;349667,121204;564733,121204;564733,349667;793196,349667;793196,564733;564733,564733;564733,793196;349667,793196;349667,564733;121204,564733;121204,349667" o:connectangles="0,0,0,0,0,0,0,0,0,0,0,0,0"/>
                <w10:wrap type="through"/>
              </v:shape>
            </w:pict>
          </mc:Fallback>
        </mc:AlternateContent>
      </w:r>
      <w:r>
        <w:rPr>
          <w:noProof/>
        </w:rPr>
        <mc:AlternateContent>
          <mc:Choice Requires="wps">
            <w:drawing>
              <wp:anchor distT="0" distB="0" distL="114300" distR="114300" simplePos="0" relativeHeight="251714560" behindDoc="0" locked="0" layoutInCell="1" allowOverlap="1" wp14:anchorId="35123CA0" wp14:editId="4C84BBA2">
                <wp:simplePos x="0" y="0"/>
                <wp:positionH relativeFrom="column">
                  <wp:posOffset>2286000</wp:posOffset>
                </wp:positionH>
                <wp:positionV relativeFrom="paragraph">
                  <wp:posOffset>1485900</wp:posOffset>
                </wp:positionV>
                <wp:extent cx="914400" cy="914400"/>
                <wp:effectExtent l="101600" t="101600" r="127000" b="127000"/>
                <wp:wrapThrough wrapText="bothSides">
                  <wp:wrapPolygon edited="0">
                    <wp:start x="-1200" y="-2400"/>
                    <wp:lineTo x="-2400" y="-1200"/>
                    <wp:lineTo x="-1800" y="24000"/>
                    <wp:lineTo x="22800" y="24000"/>
                    <wp:lineTo x="24000" y="18000"/>
                    <wp:lineTo x="24000" y="8400"/>
                    <wp:lineTo x="22800" y="-600"/>
                    <wp:lineTo x="22800" y="-2400"/>
                    <wp:lineTo x="-1200" y="-2400"/>
                  </wp:wrapPolygon>
                </wp:wrapThrough>
                <wp:docPr id="151" name="Rectangle 151"/>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1" o:spid="_x0000_s1026" style="position:absolute;margin-left:180pt;margin-top:117pt;width:1in;height:1in;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" strokecolor="#47555a [3044]" strokeweight="1pt">
                <v:fill r:id="rId33" o:title="" rotate="t" type="frame"/>
                <v:shadow on="t" type="perspective" opacity="26214f" offset="0,0" matrix="66191f,,,66191f"/>
                <w10:wrap type="through"/>
              </v:rect>
            </w:pict>
          </mc:Fallback>
        </mc:AlternateContent>
      </w:r>
      <w:r>
        <w:rPr>
          <w:noProof/>
        </w:rPr>
        <mc:AlternateContent>
          <mc:Choice Requires="wps">
            <w:drawing>
              <wp:anchor distT="0" distB="0" distL="114300" distR="114300" simplePos="0" relativeHeight="251715584" behindDoc="0" locked="0" layoutInCell="1" allowOverlap="1" wp14:anchorId="51347E6C" wp14:editId="1B1F013B">
                <wp:simplePos x="0" y="0"/>
                <wp:positionH relativeFrom="column">
                  <wp:posOffset>4686300</wp:posOffset>
                </wp:positionH>
                <wp:positionV relativeFrom="paragraph">
                  <wp:posOffset>1028700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52" name="Smiley Face 152"/>
                <wp:cNvGraphicFramePr/>
                <a:graphic xmlns:a="http://schemas.openxmlformats.org/drawingml/2006/main">
                  <a:graphicData uri="http://schemas.microsoft.com/office/word/2010/wordprocessingShape">
                    <wps:wsp>
                      <wps:cNvSpPr/>
                      <wps:spPr>
                        <a:xfrm>
                          <a:off x="0" y="0"/>
                          <a:ext cx="914400" cy="914400"/>
                        </a:xfrm>
                        <a:prstGeom prst="smileyFac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6" coordsize="21600,21600" o:spt="96" adj="17520" path="m10800,0qx0,10800,10800,21600,21600,10800,1080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52" o:spid="_x0000_s1026" type="#_x0000_t96" style="position:absolute;margin-left:369pt;margin-top:81pt;width:1in;height:1in;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" strokecolor="#47555a [3044]" strokeweight="1pt">
                <v:fill r:id="rId34"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11488" behindDoc="0" locked="0" layoutInCell="1" allowOverlap="1" wp14:anchorId="5FE67C0C" wp14:editId="0F7F03F0">
                <wp:simplePos x="0" y="0"/>
                <wp:positionH relativeFrom="column">
                  <wp:posOffset>2133600</wp:posOffset>
                </wp:positionH>
                <wp:positionV relativeFrom="paragraph">
                  <wp:posOffset>1333500</wp:posOffset>
                </wp:positionV>
                <wp:extent cx="914400" cy="914400"/>
                <wp:effectExtent l="101600" t="101600" r="127000" b="127000"/>
                <wp:wrapThrough wrapText="bothSides">
                  <wp:wrapPolygon edited="0">
                    <wp:start x="-1200" y="-2400"/>
                    <wp:lineTo x="-2400" y="-1200"/>
                    <wp:lineTo x="-1800" y="24000"/>
                    <wp:lineTo x="22800" y="24000"/>
                    <wp:lineTo x="24000" y="18000"/>
                    <wp:lineTo x="24000" y="8400"/>
                    <wp:lineTo x="22800" y="-600"/>
                    <wp:lineTo x="22800" y="-2400"/>
                    <wp:lineTo x="-1200" y="-2400"/>
                  </wp:wrapPolygon>
                </wp:wrapThrough>
                <wp:docPr id="149" name="Rectangle 149"/>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9" o:spid="_x0000_s1026" style="position:absolute;margin-left:168pt;margin-top:105pt;width:1in;height:1in;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" strokecolor="#47555a [3044]" strokeweight="1pt">
                <v:fill r:id="rId35" o:title="" rotate="t" type="frame"/>
                <v:shadow on="t" type="perspective" opacity="26214f" offset="0,0" matrix="66191f,,,66191f"/>
                <w10:wrap type="through"/>
              </v:rect>
            </w:pict>
          </mc:Fallback>
        </mc:AlternateContent>
      </w:r>
      <w:r>
        <w:rPr>
          <w:noProof/>
        </w:rPr>
        <mc:AlternateContent>
          <mc:Choice Requires="wps">
            <w:drawing>
              <wp:anchor distT="0" distB="0" distL="114300" distR="114300" simplePos="0" relativeHeight="251712512" behindDoc="0" locked="0" layoutInCell="1" allowOverlap="1" wp14:anchorId="1A28AB2E" wp14:editId="16C6B6F4">
                <wp:simplePos x="0" y="0"/>
                <wp:positionH relativeFrom="column">
                  <wp:posOffset>4533900</wp:posOffset>
                </wp:positionH>
                <wp:positionV relativeFrom="paragraph">
                  <wp:posOffset>876300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50" name="Smiley Face 150"/>
                <wp:cNvGraphicFramePr/>
                <a:graphic xmlns:a="http://schemas.openxmlformats.org/drawingml/2006/main">
                  <a:graphicData uri="http://schemas.microsoft.com/office/word/2010/wordprocessingShape">
                    <wps:wsp>
                      <wps:cNvSpPr/>
                      <wps:spPr>
                        <a:xfrm>
                          <a:off x="0" y="0"/>
                          <a:ext cx="914400" cy="914400"/>
                        </a:xfrm>
                        <a:prstGeom prst="smileyFac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miley Face 150" o:spid="_x0000_s1026" type="#_x0000_t96" style="position:absolute;margin-left:357pt;margin-top:69pt;width:1in;height:1in;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" strokecolor="#47555a [3044]" strokeweight="1pt">
                <v:fill r:id="rId36"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708416" behindDoc="0" locked="0" layoutInCell="1" allowOverlap="1" wp14:anchorId="45302282" wp14:editId="60655AEC">
                <wp:simplePos x="0" y="0"/>
                <wp:positionH relativeFrom="column">
                  <wp:posOffset>1981200</wp:posOffset>
                </wp:positionH>
                <wp:positionV relativeFrom="paragraph">
                  <wp:posOffset>1181100</wp:posOffset>
                </wp:positionV>
                <wp:extent cx="914400" cy="914400"/>
                <wp:effectExtent l="101600" t="101600" r="127000" b="127000"/>
                <wp:wrapThrough wrapText="bothSides">
                  <wp:wrapPolygon edited="0">
                    <wp:start x="-1200" y="-2400"/>
                    <wp:lineTo x="-2400" y="-1200"/>
                    <wp:lineTo x="-1800" y="24000"/>
                    <wp:lineTo x="22800" y="24000"/>
                    <wp:lineTo x="24000" y="18000"/>
                    <wp:lineTo x="24000" y="8400"/>
                    <wp:lineTo x="22800" y="-600"/>
                    <wp:lineTo x="22800" y="-2400"/>
                    <wp:lineTo x="-1200" y="-2400"/>
                  </wp:wrapPolygon>
                </wp:wrapThrough>
                <wp:docPr id="147" name="Rectangle 14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7" o:spid="_x0000_s1026" style="position:absolute;margin-left:156pt;margin-top:93pt;width:1in;height:1in;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" strokecolor="#47555a [3044]" strokeweight="1pt">
                <v:fill r:id="rId37" o:title="" rotate="t" type="frame"/>
                <v:shadow on="t" type="perspective" opacity="26214f" offset="0,0" matrix="66191f,,,66191f"/>
                <w10:wrap type="through"/>
              </v:rect>
            </w:pict>
          </mc:Fallback>
        </mc:AlternateContent>
      </w:r>
      <w:r>
        <w:rPr>
          <w:noProof/>
        </w:rPr>
        <mc:AlternateContent>
          <mc:Choice Requires="wps">
            <w:drawing>
              <wp:anchor distT="0" distB="0" distL="114300" distR="114300" simplePos="0" relativeHeight="251709440" behindDoc="0" locked="0" layoutInCell="1" allowOverlap="1" wp14:anchorId="7AB8C335" wp14:editId="2B5DF6FD">
                <wp:simplePos x="0" y="0"/>
                <wp:positionH relativeFrom="column">
                  <wp:posOffset>4381500</wp:posOffset>
                </wp:positionH>
                <wp:positionV relativeFrom="paragraph">
                  <wp:posOffset>723900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48" name="Smiley Face 148"/>
                <wp:cNvGraphicFramePr/>
                <a:graphic xmlns:a="http://schemas.openxmlformats.org/drawingml/2006/main">
                  <a:graphicData uri="http://schemas.microsoft.com/office/word/2010/wordprocessingShape">
                    <wps:wsp>
                      <wps:cNvSpPr/>
                      <wps:spPr>
                        <a:xfrm>
                          <a:off x="0" y="0"/>
                          <a:ext cx="914400" cy="914400"/>
                        </a:xfrm>
                        <a:prstGeom prst="smileyFac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miley Face 148" o:spid="_x0000_s1026" type="#_x0000_t96" style="position:absolute;margin-left:345pt;margin-top:57pt;width:1in;height:1in;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" strokecolor="#47555a [3044]" strokeweight="1pt">
                <v:fill r:id="rId38"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699200" behindDoc="0" locked="0" layoutInCell="1" allowOverlap="1" wp14:anchorId="0A6C83C9" wp14:editId="4ED906ED">
                <wp:simplePos x="0" y="0"/>
                <wp:positionH relativeFrom="column">
                  <wp:posOffset>4229100</wp:posOffset>
                </wp:positionH>
                <wp:positionV relativeFrom="paragraph">
                  <wp:posOffset>571500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39" name="Smiley Face 139"/>
                <wp:cNvGraphicFramePr/>
                <a:graphic xmlns:a="http://schemas.openxmlformats.org/drawingml/2006/main">
                  <a:graphicData uri="http://schemas.microsoft.com/office/word/2010/wordprocessingShape">
                    <wps:wsp>
                      <wps:cNvSpPr/>
                      <wps:spPr>
                        <a:xfrm>
                          <a:off x="0" y="0"/>
                          <a:ext cx="914400" cy="914400"/>
                        </a:xfrm>
                        <a:prstGeom prst="smileyFac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miley Face 139" o:spid="_x0000_s1026" type="#_x0000_t96" style="position:absolute;margin-left:333pt;margin-top:45pt;width:1in;height:1in;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" strokecolor="#47555a [3044]" strokeweight="1pt">
                <v:fill r:id="rId39" o:title="" rotate="t" type="frame"/>
                <v:shadow on="t" type="perspective" opacity="26214f" offset="0,0" matrix="66191f,,,66191f"/>
                <w10:wrap type="through"/>
              </v:shape>
            </w:pict>
          </mc:Fallback>
        </mc:AlternateContent>
      </w:r>
      <w:r>
        <w:rPr>
          <w:noProof/>
        </w:rPr>
        <mc:AlternateContent>
          <mc:Choice Requires="wps">
            <w:drawing>
              <wp:anchor distT="0" distB="0" distL="114300" distR="114300" simplePos="0" relativeHeight="251698176" behindDoc="0" locked="0" layoutInCell="1" allowOverlap="1" wp14:anchorId="1AB78E53" wp14:editId="76EB82B8">
                <wp:simplePos x="0" y="0"/>
                <wp:positionH relativeFrom="column">
                  <wp:posOffset>1828800</wp:posOffset>
                </wp:positionH>
                <wp:positionV relativeFrom="paragraph">
                  <wp:posOffset>1028700</wp:posOffset>
                </wp:positionV>
                <wp:extent cx="914400" cy="914400"/>
                <wp:effectExtent l="101600" t="101600" r="127000" b="127000"/>
                <wp:wrapThrough wrapText="bothSides">
                  <wp:wrapPolygon edited="0">
                    <wp:start x="-1200" y="-2400"/>
                    <wp:lineTo x="-2400" y="-1200"/>
                    <wp:lineTo x="-1800" y="24000"/>
                    <wp:lineTo x="22800" y="24000"/>
                    <wp:lineTo x="24000" y="18000"/>
                    <wp:lineTo x="24000" y="8400"/>
                    <wp:lineTo x="22800" y="-600"/>
                    <wp:lineTo x="22800" y="-2400"/>
                    <wp:lineTo x="-1200" y="-2400"/>
                  </wp:wrapPolygon>
                </wp:wrapThrough>
                <wp:docPr id="138" name="Rectangle 138"/>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8" o:spid="_x0000_s1026" style="position:absolute;margin-left:2in;margin-top:81pt;width:1in;height:1in;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" strokecolor="#47555a [3044]" strokeweight="1pt">
                <v:fill r:id="rId40" o:title="" rotate="t" type="frame"/>
                <v:shadow on="t" type="perspective" opacity="26214f" offset="0,0" matrix="66191f,,,66191f"/>
                <w10:wrap type="through"/>
              </v:rect>
            </w:pict>
          </mc:Fallback>
        </mc:AlternateContent>
      </w:r>
      <w:r>
        <w:br w:type="page"/>
      </w:r>
    </w:p>
    <w:tbl>
      <w:tblPr>
        <w:tblStyle w:val="ColorfulGrid-Accent2"/>
        <w:tblW w:w="0" w:type="auto"/>
        <w:tblLook w:val="04A0" w:firstRow="1" w:lastRow="0" w:firstColumn="1" w:lastColumn="0" w:noHBand="0" w:noVBand="1"/>
      </w:tblPr>
      <w:tblGrid>
        <w:gridCol w:w="1130"/>
        <w:gridCol w:w="1130"/>
        <w:gridCol w:w="1130"/>
        <w:gridCol w:w="1130"/>
        <w:gridCol w:w="1130"/>
        <w:gridCol w:w="1130"/>
        <w:gridCol w:w="1131"/>
        <w:gridCol w:w="1131"/>
        <w:gridCol w:w="1131"/>
        <w:gridCol w:w="1131"/>
      </w:tblGrid>
      <w:tr w:rsidR="001857D9" w14:paraId="750C77C5" w14:textId="77777777" w:rsidTr="00185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651E5DF7" w14:textId="7AC726CB" w:rsidR="00B50B4A" w:rsidRDefault="00B50B4A">
            <w:r>
              <w:t>1</w:t>
            </w:r>
          </w:p>
        </w:tc>
        <w:tc>
          <w:tcPr>
            <w:tcW w:w="1130" w:type="dxa"/>
          </w:tcPr>
          <w:p w14:paraId="5907B99A" w14:textId="45282E1C" w:rsidR="00B50B4A" w:rsidRDefault="00B50B4A">
            <w:pPr>
              <w:cnfStyle w:val="100000000000" w:firstRow="1" w:lastRow="0" w:firstColumn="0" w:lastColumn="0" w:oddVBand="0" w:evenVBand="0" w:oddHBand="0" w:evenHBand="0" w:firstRowFirstColumn="0" w:firstRowLastColumn="0" w:lastRowFirstColumn="0" w:lastRowLastColumn="0"/>
            </w:pPr>
            <w:r>
              <w:t>2</w:t>
            </w:r>
          </w:p>
        </w:tc>
        <w:tc>
          <w:tcPr>
            <w:tcW w:w="1130" w:type="dxa"/>
          </w:tcPr>
          <w:p w14:paraId="18681FDD" w14:textId="317DC575" w:rsidR="00B50B4A" w:rsidRDefault="00B50B4A">
            <w:pPr>
              <w:cnfStyle w:val="100000000000" w:firstRow="1" w:lastRow="0" w:firstColumn="0" w:lastColumn="0" w:oddVBand="0" w:evenVBand="0" w:oddHBand="0" w:evenHBand="0" w:firstRowFirstColumn="0" w:firstRowLastColumn="0" w:lastRowFirstColumn="0" w:lastRowLastColumn="0"/>
            </w:pPr>
            <w:r>
              <w:t>3</w:t>
            </w:r>
          </w:p>
        </w:tc>
        <w:tc>
          <w:tcPr>
            <w:tcW w:w="1130" w:type="dxa"/>
          </w:tcPr>
          <w:p w14:paraId="6D9B2FBC" w14:textId="410CF8D0" w:rsidR="00B50B4A" w:rsidRDefault="00B50B4A">
            <w:pPr>
              <w:cnfStyle w:val="100000000000" w:firstRow="1" w:lastRow="0" w:firstColumn="0" w:lastColumn="0" w:oddVBand="0" w:evenVBand="0" w:oddHBand="0" w:evenHBand="0" w:firstRowFirstColumn="0" w:firstRowLastColumn="0" w:lastRowFirstColumn="0" w:lastRowLastColumn="0"/>
            </w:pPr>
            <w:r>
              <w:t>4</w:t>
            </w:r>
          </w:p>
        </w:tc>
        <w:tc>
          <w:tcPr>
            <w:tcW w:w="1130" w:type="dxa"/>
          </w:tcPr>
          <w:p w14:paraId="75831FF4" w14:textId="29B21F34" w:rsidR="00B50B4A" w:rsidRDefault="00B50B4A">
            <w:pPr>
              <w:cnfStyle w:val="100000000000" w:firstRow="1" w:lastRow="0" w:firstColumn="0" w:lastColumn="0" w:oddVBand="0" w:evenVBand="0" w:oddHBand="0" w:evenHBand="0" w:firstRowFirstColumn="0" w:firstRowLastColumn="0" w:lastRowFirstColumn="0" w:lastRowLastColumn="0"/>
            </w:pPr>
            <w:r>
              <w:t>5</w:t>
            </w:r>
          </w:p>
        </w:tc>
        <w:tc>
          <w:tcPr>
            <w:tcW w:w="1130" w:type="dxa"/>
          </w:tcPr>
          <w:p w14:paraId="426DB9C5" w14:textId="3163C6FD" w:rsidR="00B50B4A" w:rsidRDefault="00B50B4A">
            <w:pPr>
              <w:cnfStyle w:val="100000000000" w:firstRow="1" w:lastRow="0" w:firstColumn="0" w:lastColumn="0" w:oddVBand="0" w:evenVBand="0" w:oddHBand="0" w:evenHBand="0" w:firstRowFirstColumn="0" w:firstRowLastColumn="0" w:lastRowFirstColumn="0" w:lastRowLastColumn="0"/>
            </w:pPr>
            <w:r>
              <w:t>6</w:t>
            </w:r>
          </w:p>
        </w:tc>
        <w:tc>
          <w:tcPr>
            <w:tcW w:w="1131" w:type="dxa"/>
          </w:tcPr>
          <w:p w14:paraId="067C843A" w14:textId="5BD59B1F" w:rsidR="00B50B4A" w:rsidRDefault="00B50B4A">
            <w:pPr>
              <w:cnfStyle w:val="100000000000" w:firstRow="1" w:lastRow="0" w:firstColumn="0" w:lastColumn="0" w:oddVBand="0" w:evenVBand="0" w:oddHBand="0" w:evenHBand="0" w:firstRowFirstColumn="0" w:firstRowLastColumn="0" w:lastRowFirstColumn="0" w:lastRowLastColumn="0"/>
            </w:pPr>
            <w:r>
              <w:t>7</w:t>
            </w:r>
          </w:p>
        </w:tc>
        <w:tc>
          <w:tcPr>
            <w:tcW w:w="1131" w:type="dxa"/>
          </w:tcPr>
          <w:p w14:paraId="71E94762" w14:textId="2CACCB7B" w:rsidR="00B50B4A" w:rsidRDefault="00B50B4A">
            <w:pPr>
              <w:cnfStyle w:val="100000000000" w:firstRow="1" w:lastRow="0" w:firstColumn="0" w:lastColumn="0" w:oddVBand="0" w:evenVBand="0" w:oddHBand="0" w:evenHBand="0" w:firstRowFirstColumn="0" w:firstRowLastColumn="0" w:lastRowFirstColumn="0" w:lastRowLastColumn="0"/>
            </w:pPr>
            <w:r>
              <w:t>8</w:t>
            </w:r>
          </w:p>
        </w:tc>
        <w:tc>
          <w:tcPr>
            <w:tcW w:w="1131" w:type="dxa"/>
          </w:tcPr>
          <w:p w14:paraId="1D648226" w14:textId="7C06F1A4" w:rsidR="00B50B4A" w:rsidRDefault="00B50B4A">
            <w:pPr>
              <w:cnfStyle w:val="100000000000" w:firstRow="1" w:lastRow="0" w:firstColumn="0" w:lastColumn="0" w:oddVBand="0" w:evenVBand="0" w:oddHBand="0" w:evenHBand="0" w:firstRowFirstColumn="0" w:firstRowLastColumn="0" w:lastRowFirstColumn="0" w:lastRowLastColumn="0"/>
            </w:pPr>
            <w:r>
              <w:t>9</w:t>
            </w:r>
          </w:p>
        </w:tc>
        <w:tc>
          <w:tcPr>
            <w:tcW w:w="1131" w:type="dxa"/>
          </w:tcPr>
          <w:p w14:paraId="33E1B5E9" w14:textId="3171171E" w:rsidR="00B50B4A" w:rsidRDefault="00B50B4A">
            <w:pPr>
              <w:cnfStyle w:val="100000000000" w:firstRow="1" w:lastRow="0" w:firstColumn="0" w:lastColumn="0" w:oddVBand="0" w:evenVBand="0" w:oddHBand="0" w:evenHBand="0" w:firstRowFirstColumn="0" w:firstRowLastColumn="0" w:lastRowFirstColumn="0" w:lastRowLastColumn="0"/>
            </w:pPr>
            <w:r>
              <w:t>10</w:t>
            </w:r>
          </w:p>
        </w:tc>
      </w:tr>
      <w:tr w:rsidR="001857D9" w14:paraId="6A4EA664" w14:textId="77777777" w:rsidTr="00185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7A5BAF62" w14:textId="5A909B29" w:rsidR="00B50B4A" w:rsidRDefault="00B50B4A">
            <w:r>
              <w:t>Blah</w:t>
            </w:r>
          </w:p>
        </w:tc>
        <w:tc>
          <w:tcPr>
            <w:tcW w:w="1130" w:type="dxa"/>
          </w:tcPr>
          <w:p w14:paraId="2A643552" w14:textId="707F6FFC"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615E41DC" w14:textId="7E7A45FE"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7811822A" w14:textId="64AA1900"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52BB7F04" w14:textId="26505126"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7E049CBC" w14:textId="40A82DAA"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11FDC1CD" w14:textId="612D4987"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4F007F5B" w14:textId="7D7CFDEE"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6122B480" w14:textId="0730D13B"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0B7388AA" w14:textId="69D1CCC7"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r>
      <w:tr w:rsidR="001857D9" w14:paraId="58319AF8" w14:textId="77777777" w:rsidTr="001857D9">
        <w:tc>
          <w:tcPr>
            <w:cnfStyle w:val="001000000000" w:firstRow="0" w:lastRow="0" w:firstColumn="1" w:lastColumn="0" w:oddVBand="0" w:evenVBand="0" w:oddHBand="0" w:evenHBand="0" w:firstRowFirstColumn="0" w:firstRowLastColumn="0" w:lastRowFirstColumn="0" w:lastRowLastColumn="0"/>
            <w:tcW w:w="1130" w:type="dxa"/>
          </w:tcPr>
          <w:p w14:paraId="665232DA" w14:textId="52189253" w:rsidR="00B50B4A" w:rsidRDefault="00B50B4A">
            <w:r>
              <w:t>Blah</w:t>
            </w:r>
          </w:p>
        </w:tc>
        <w:tc>
          <w:tcPr>
            <w:tcW w:w="1130" w:type="dxa"/>
          </w:tcPr>
          <w:p w14:paraId="7A75BDF1" w14:textId="63F81925" w:rsidR="00B50B4A" w:rsidRDefault="00B50B4A">
            <w:pPr>
              <w:cnfStyle w:val="000000000000" w:firstRow="0" w:lastRow="0" w:firstColumn="0" w:lastColumn="0" w:oddVBand="0" w:evenVBand="0" w:oddHBand="0" w:evenHBand="0" w:firstRowFirstColumn="0" w:firstRowLastColumn="0" w:lastRowFirstColumn="0" w:lastRowLastColumn="0"/>
            </w:pPr>
            <w:r w:rsidRPr="000763E4">
              <w:t>Blah</w:t>
            </w:r>
          </w:p>
        </w:tc>
        <w:tc>
          <w:tcPr>
            <w:tcW w:w="1130" w:type="dxa"/>
          </w:tcPr>
          <w:p w14:paraId="1204C435" w14:textId="33DC1DBB" w:rsidR="00B50B4A" w:rsidRDefault="00B50B4A">
            <w:pPr>
              <w:cnfStyle w:val="000000000000" w:firstRow="0" w:lastRow="0" w:firstColumn="0" w:lastColumn="0" w:oddVBand="0" w:evenVBand="0" w:oddHBand="0" w:evenHBand="0" w:firstRowFirstColumn="0" w:firstRowLastColumn="0" w:lastRowFirstColumn="0" w:lastRowLastColumn="0"/>
            </w:pPr>
            <w:r w:rsidRPr="000763E4">
              <w:t>Blah</w:t>
            </w:r>
          </w:p>
        </w:tc>
        <w:tc>
          <w:tcPr>
            <w:tcW w:w="1130" w:type="dxa"/>
          </w:tcPr>
          <w:p w14:paraId="5BE7F041" w14:textId="6C8DF2BC" w:rsidR="00B50B4A" w:rsidRDefault="00B50B4A">
            <w:pPr>
              <w:cnfStyle w:val="000000000000" w:firstRow="0" w:lastRow="0" w:firstColumn="0" w:lastColumn="0" w:oddVBand="0" w:evenVBand="0" w:oddHBand="0" w:evenHBand="0" w:firstRowFirstColumn="0" w:firstRowLastColumn="0" w:lastRowFirstColumn="0" w:lastRowLastColumn="0"/>
            </w:pPr>
            <w:r w:rsidRPr="000763E4">
              <w:t>Blah</w:t>
            </w:r>
          </w:p>
        </w:tc>
        <w:tc>
          <w:tcPr>
            <w:tcW w:w="1130" w:type="dxa"/>
          </w:tcPr>
          <w:p w14:paraId="6BF8E6FF" w14:textId="7245E815" w:rsidR="00B50B4A" w:rsidRDefault="00B50B4A">
            <w:pPr>
              <w:cnfStyle w:val="000000000000" w:firstRow="0" w:lastRow="0" w:firstColumn="0" w:lastColumn="0" w:oddVBand="0" w:evenVBand="0" w:oddHBand="0" w:evenHBand="0" w:firstRowFirstColumn="0" w:firstRowLastColumn="0" w:lastRowFirstColumn="0" w:lastRowLastColumn="0"/>
            </w:pPr>
            <w:r w:rsidRPr="000763E4">
              <w:t>Blah</w:t>
            </w:r>
          </w:p>
        </w:tc>
        <w:tc>
          <w:tcPr>
            <w:tcW w:w="1130" w:type="dxa"/>
          </w:tcPr>
          <w:p w14:paraId="46C2A85E" w14:textId="0EECA1F6" w:rsidR="00B50B4A" w:rsidRDefault="00B50B4A">
            <w:pPr>
              <w:cnfStyle w:val="000000000000" w:firstRow="0" w:lastRow="0" w:firstColumn="0" w:lastColumn="0" w:oddVBand="0" w:evenVBand="0" w:oddHBand="0" w:evenHBand="0" w:firstRowFirstColumn="0" w:firstRowLastColumn="0" w:lastRowFirstColumn="0" w:lastRowLastColumn="0"/>
            </w:pPr>
            <w:r w:rsidRPr="000763E4">
              <w:t>Blah</w:t>
            </w:r>
          </w:p>
        </w:tc>
        <w:tc>
          <w:tcPr>
            <w:tcW w:w="1131" w:type="dxa"/>
          </w:tcPr>
          <w:p w14:paraId="34C1EEFF" w14:textId="216AA5CC" w:rsidR="00B50B4A" w:rsidRDefault="00B50B4A">
            <w:pPr>
              <w:cnfStyle w:val="000000000000" w:firstRow="0" w:lastRow="0" w:firstColumn="0" w:lastColumn="0" w:oddVBand="0" w:evenVBand="0" w:oddHBand="0" w:evenHBand="0" w:firstRowFirstColumn="0" w:firstRowLastColumn="0" w:lastRowFirstColumn="0" w:lastRowLastColumn="0"/>
            </w:pPr>
            <w:r w:rsidRPr="000763E4">
              <w:t>Blah</w:t>
            </w:r>
          </w:p>
        </w:tc>
        <w:tc>
          <w:tcPr>
            <w:tcW w:w="1131" w:type="dxa"/>
          </w:tcPr>
          <w:p w14:paraId="0EFA861B" w14:textId="3F269D41" w:rsidR="00B50B4A" w:rsidRDefault="00B50B4A">
            <w:pPr>
              <w:cnfStyle w:val="000000000000" w:firstRow="0" w:lastRow="0" w:firstColumn="0" w:lastColumn="0" w:oddVBand="0" w:evenVBand="0" w:oddHBand="0" w:evenHBand="0" w:firstRowFirstColumn="0" w:firstRowLastColumn="0" w:lastRowFirstColumn="0" w:lastRowLastColumn="0"/>
            </w:pPr>
            <w:r w:rsidRPr="000763E4">
              <w:t>Blah</w:t>
            </w:r>
          </w:p>
        </w:tc>
        <w:tc>
          <w:tcPr>
            <w:tcW w:w="1131" w:type="dxa"/>
          </w:tcPr>
          <w:p w14:paraId="3BF768A4" w14:textId="76D771C3" w:rsidR="00B50B4A" w:rsidRDefault="00B50B4A">
            <w:pPr>
              <w:cnfStyle w:val="000000000000" w:firstRow="0" w:lastRow="0" w:firstColumn="0" w:lastColumn="0" w:oddVBand="0" w:evenVBand="0" w:oddHBand="0" w:evenHBand="0" w:firstRowFirstColumn="0" w:firstRowLastColumn="0" w:lastRowFirstColumn="0" w:lastRowLastColumn="0"/>
            </w:pPr>
            <w:r w:rsidRPr="000763E4">
              <w:t>Blah</w:t>
            </w:r>
          </w:p>
        </w:tc>
        <w:tc>
          <w:tcPr>
            <w:tcW w:w="1131" w:type="dxa"/>
          </w:tcPr>
          <w:p w14:paraId="1D762336" w14:textId="30A9EA86" w:rsidR="00B50B4A" w:rsidRDefault="00B50B4A">
            <w:pPr>
              <w:cnfStyle w:val="000000000000" w:firstRow="0" w:lastRow="0" w:firstColumn="0" w:lastColumn="0" w:oddVBand="0" w:evenVBand="0" w:oddHBand="0" w:evenHBand="0" w:firstRowFirstColumn="0" w:firstRowLastColumn="0" w:lastRowFirstColumn="0" w:lastRowLastColumn="0"/>
            </w:pPr>
            <w:r w:rsidRPr="000763E4">
              <w:t>Blah</w:t>
            </w:r>
          </w:p>
        </w:tc>
      </w:tr>
      <w:tr w:rsidR="001857D9" w14:paraId="4AFDBD8B" w14:textId="77777777" w:rsidTr="00185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0212F975" w14:textId="13B266A7" w:rsidR="00B50B4A" w:rsidRDefault="00B50B4A">
            <w:r>
              <w:t>Blah</w:t>
            </w:r>
          </w:p>
        </w:tc>
        <w:tc>
          <w:tcPr>
            <w:tcW w:w="1130" w:type="dxa"/>
          </w:tcPr>
          <w:p w14:paraId="2CF8BD6B" w14:textId="3FE9915C"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5D878963" w14:textId="1E6D5D89"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33AE91CD" w14:textId="1CA5F90E"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4B1C4275" w14:textId="7EE56031"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162E6C4E" w14:textId="270E0D9F"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0DFDB219" w14:textId="13675037"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58A620AD" w14:textId="476BA1F3"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78408481" w14:textId="423441EC"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5E284C23" w14:textId="0196F6AB" w:rsidR="00B50B4A" w:rsidRDefault="00B50B4A">
            <w:pPr>
              <w:cnfStyle w:val="000000100000" w:firstRow="0" w:lastRow="0" w:firstColumn="0" w:lastColumn="0" w:oddVBand="0" w:evenVBand="0" w:oddHBand="1" w:evenHBand="0" w:firstRowFirstColumn="0" w:firstRowLastColumn="0" w:lastRowFirstColumn="0" w:lastRowLastColumn="0"/>
            </w:pPr>
            <w:r w:rsidRPr="000763E4">
              <w:t>Blah</w:t>
            </w:r>
          </w:p>
        </w:tc>
      </w:tr>
      <w:tr w:rsidR="001857D9" w14:paraId="64221DD6" w14:textId="77777777" w:rsidTr="001857D9">
        <w:tc>
          <w:tcPr>
            <w:cnfStyle w:val="001000000000" w:firstRow="0" w:lastRow="0" w:firstColumn="1" w:lastColumn="0" w:oddVBand="0" w:evenVBand="0" w:oddHBand="0" w:evenHBand="0" w:firstRowFirstColumn="0" w:firstRowLastColumn="0" w:lastRowFirstColumn="0" w:lastRowLastColumn="0"/>
            <w:tcW w:w="1130" w:type="dxa"/>
          </w:tcPr>
          <w:p w14:paraId="035D6DBE" w14:textId="5D90CA07" w:rsidR="001857D9" w:rsidRPr="001857D9" w:rsidRDefault="001857D9">
            <w:pPr>
              <w:rPr>
                <w:color w:val="0000FF"/>
              </w:rPr>
            </w:pPr>
            <w:r w:rsidRPr="003D3EA0">
              <w:t>Blah</w:t>
            </w:r>
          </w:p>
        </w:tc>
        <w:tc>
          <w:tcPr>
            <w:tcW w:w="1130" w:type="dxa"/>
          </w:tcPr>
          <w:p w14:paraId="3247C93F" w14:textId="3106D6C0"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07004AB6" w14:textId="67E2A5C7"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313ECCE9" w14:textId="2D08F264"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5147C13D" w14:textId="025B890D"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48CD1CA6" w14:textId="6E906514"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7FD0DDD3" w14:textId="508DF173"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0ADAD979" w14:textId="5CF35834"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08D5A724" w14:textId="07EEB4EA"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0779BBB1" w14:textId="26CB287F"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r>
      <w:tr w:rsidR="001857D9" w14:paraId="0CE62CCB" w14:textId="77777777" w:rsidTr="00185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0BDF7EDA" w14:textId="16A34EC1" w:rsidR="001857D9" w:rsidRPr="001857D9" w:rsidRDefault="001857D9">
            <w:pPr>
              <w:rPr>
                <w:color w:val="0000FF"/>
              </w:rPr>
            </w:pPr>
            <w:r w:rsidRPr="003D3EA0">
              <w:t>Blah</w:t>
            </w:r>
          </w:p>
        </w:tc>
        <w:tc>
          <w:tcPr>
            <w:tcW w:w="1130" w:type="dxa"/>
          </w:tcPr>
          <w:p w14:paraId="18121816" w14:textId="6E695711"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0932C1E3" w14:textId="7CFEB0C3"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7B44D649" w14:textId="4B47B022"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1ADDB0E6" w14:textId="0CA575FE"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45D81D21" w14:textId="348298B7"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0EE24FF6" w14:textId="70749919"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1B224319" w14:textId="7E8BBAFF"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0C74C870" w14:textId="6B9F3538"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773A268F" w14:textId="5ADD44A9"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r>
      <w:tr w:rsidR="001857D9" w14:paraId="0E47198F" w14:textId="77777777" w:rsidTr="001857D9">
        <w:tc>
          <w:tcPr>
            <w:cnfStyle w:val="001000000000" w:firstRow="0" w:lastRow="0" w:firstColumn="1" w:lastColumn="0" w:oddVBand="0" w:evenVBand="0" w:oddHBand="0" w:evenHBand="0" w:firstRowFirstColumn="0" w:firstRowLastColumn="0" w:lastRowFirstColumn="0" w:lastRowLastColumn="0"/>
            <w:tcW w:w="1130" w:type="dxa"/>
          </w:tcPr>
          <w:p w14:paraId="75513080" w14:textId="1210FE49" w:rsidR="001857D9" w:rsidRPr="001857D9" w:rsidRDefault="001857D9">
            <w:pPr>
              <w:rPr>
                <w:color w:val="0000FF"/>
              </w:rPr>
            </w:pPr>
            <w:r w:rsidRPr="003D3EA0">
              <w:t>Blah</w:t>
            </w:r>
          </w:p>
        </w:tc>
        <w:tc>
          <w:tcPr>
            <w:tcW w:w="1130" w:type="dxa"/>
          </w:tcPr>
          <w:p w14:paraId="46BE86A6" w14:textId="5A3E26C7"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16407ABB" w14:textId="51D01124"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42B1050A" w14:textId="183CDEF9"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1C1B37D0" w14:textId="42AC4294"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5B38DE9C" w14:textId="1129866A"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2FC0DB6B" w14:textId="442254F5"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14AE5C0F" w14:textId="5191CF5B"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000E6A2B" w14:textId="55C998BB"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440BA85F" w14:textId="759FEDE5" w:rsidR="001857D9" w:rsidRPr="001857D9" w:rsidRDefault="001857D9">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r>
      <w:tr w:rsidR="001857D9" w14:paraId="46493A3B" w14:textId="77777777" w:rsidTr="00185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58AC4A48" w14:textId="30F7E487" w:rsidR="001857D9" w:rsidRPr="001857D9" w:rsidRDefault="001857D9">
            <w:pPr>
              <w:rPr>
                <w:color w:val="0000FF"/>
              </w:rPr>
            </w:pPr>
            <w:r w:rsidRPr="003D3EA0">
              <w:t>Blah</w:t>
            </w:r>
          </w:p>
        </w:tc>
        <w:tc>
          <w:tcPr>
            <w:tcW w:w="1130" w:type="dxa"/>
          </w:tcPr>
          <w:p w14:paraId="64AA82FF" w14:textId="1D628706"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7C705E7A" w14:textId="362E65EC"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7DE57975" w14:textId="7242A908"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6771898B" w14:textId="6583062A"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09B68612" w14:textId="0116537F"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3A421B95" w14:textId="74222506"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15290211" w14:textId="61CCC6AD"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6140FEF8" w14:textId="31F533A6"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15826429" w14:textId="1376569E" w:rsidR="001857D9" w:rsidRPr="001857D9" w:rsidRDefault="001857D9">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r>
      <w:tr w:rsidR="001857D9" w14:paraId="578BBD2B" w14:textId="77777777" w:rsidTr="001857D9">
        <w:tc>
          <w:tcPr>
            <w:cnfStyle w:val="001000000000" w:firstRow="0" w:lastRow="0" w:firstColumn="1" w:lastColumn="0" w:oddVBand="0" w:evenVBand="0" w:oddHBand="0" w:evenHBand="0" w:firstRowFirstColumn="0" w:firstRowLastColumn="0" w:lastRowFirstColumn="0" w:lastRowLastColumn="0"/>
            <w:tcW w:w="1130" w:type="dxa"/>
          </w:tcPr>
          <w:p w14:paraId="024BD243" w14:textId="08D75209" w:rsidR="001857D9" w:rsidRDefault="001857D9">
            <w:r w:rsidRPr="006E4D5D">
              <w:t>Blah</w:t>
            </w:r>
          </w:p>
        </w:tc>
        <w:tc>
          <w:tcPr>
            <w:tcW w:w="1130" w:type="dxa"/>
          </w:tcPr>
          <w:p w14:paraId="31CE0C3D" w14:textId="3A01F030"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48B846F8" w14:textId="7E136456"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60877B86" w14:textId="676514AF"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489A9EF1" w14:textId="3F44C539"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6ED06687" w14:textId="07A8D226"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4BFA4739" w14:textId="2E159ADB"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5B8B2B0D" w14:textId="164F9B1E"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04FF674B" w14:textId="2ACF7B57"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552A6C5B" w14:textId="6D7BB2DC"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2E64E9E2" w14:textId="77777777" w:rsidTr="00185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26E4F9DB" w14:textId="4772E7D4" w:rsidR="001857D9" w:rsidRDefault="001857D9">
            <w:r w:rsidRPr="006E4D5D">
              <w:t>Blah</w:t>
            </w:r>
          </w:p>
        </w:tc>
        <w:tc>
          <w:tcPr>
            <w:tcW w:w="1130" w:type="dxa"/>
          </w:tcPr>
          <w:p w14:paraId="39521B3A" w14:textId="77682462"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1DEB63A7" w14:textId="48FD2E74"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6A5AC080" w14:textId="2BD75E29"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3697EF9A" w14:textId="4C4EF240"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7DCFBF82" w14:textId="7292AB02"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25F2D2E4" w14:textId="0DE27E61"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6F91479F" w14:textId="06FE7C35"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337593F3" w14:textId="74BB719F"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40B9AE6A" w14:textId="3D89A62C"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r>
      <w:tr w:rsidR="001857D9" w14:paraId="531E77D1" w14:textId="77777777" w:rsidTr="001857D9">
        <w:tc>
          <w:tcPr>
            <w:cnfStyle w:val="001000000000" w:firstRow="0" w:lastRow="0" w:firstColumn="1" w:lastColumn="0" w:oddVBand="0" w:evenVBand="0" w:oddHBand="0" w:evenHBand="0" w:firstRowFirstColumn="0" w:firstRowLastColumn="0" w:lastRowFirstColumn="0" w:lastRowLastColumn="0"/>
            <w:tcW w:w="1130" w:type="dxa"/>
          </w:tcPr>
          <w:p w14:paraId="706D409D" w14:textId="1E349193" w:rsidR="001857D9" w:rsidRDefault="001857D9">
            <w:r w:rsidRPr="006E4D5D">
              <w:t>Blah</w:t>
            </w:r>
          </w:p>
        </w:tc>
        <w:tc>
          <w:tcPr>
            <w:tcW w:w="1130" w:type="dxa"/>
          </w:tcPr>
          <w:p w14:paraId="2A54CC1C" w14:textId="7148BBEF"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1227186E" w14:textId="33EBF1AE"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00E0E7AA" w14:textId="0044038B"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4F2424F9" w14:textId="0BB0533A"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38AB317C" w14:textId="7FB75632"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1A963CDD" w14:textId="45171944"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10A9A375" w14:textId="6BEFBA78"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56F089AF" w14:textId="5602E9BB"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4DED1AB" w14:textId="64B8B063"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6DC7D1C9" w14:textId="77777777" w:rsidTr="00185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52E77FF1" w14:textId="61C17AE8" w:rsidR="001857D9" w:rsidRDefault="001857D9">
            <w:r w:rsidRPr="006E4D5D">
              <w:t>Blah</w:t>
            </w:r>
          </w:p>
        </w:tc>
        <w:tc>
          <w:tcPr>
            <w:tcW w:w="1130" w:type="dxa"/>
          </w:tcPr>
          <w:p w14:paraId="1624136D" w14:textId="0E5EB53D"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0109EC08" w14:textId="7DA37C5F"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74B0A18E" w14:textId="4C48AB42"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3732BCB3" w14:textId="0675809C"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307DE4A3" w14:textId="3772C0B7"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68B9113C" w14:textId="2231313A"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1ED72AB4" w14:textId="66D176CB"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3F8DF131" w14:textId="48CD8645"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436AA850" w14:textId="1C53ADF8"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r>
      <w:tr w:rsidR="001857D9" w14:paraId="5F15D5CA" w14:textId="77777777" w:rsidTr="001857D9">
        <w:tc>
          <w:tcPr>
            <w:cnfStyle w:val="001000000000" w:firstRow="0" w:lastRow="0" w:firstColumn="1" w:lastColumn="0" w:oddVBand="0" w:evenVBand="0" w:oddHBand="0" w:evenHBand="0" w:firstRowFirstColumn="0" w:firstRowLastColumn="0" w:lastRowFirstColumn="0" w:lastRowLastColumn="0"/>
            <w:tcW w:w="1130" w:type="dxa"/>
          </w:tcPr>
          <w:p w14:paraId="25C80C39" w14:textId="5695138F" w:rsidR="001857D9" w:rsidRDefault="001857D9">
            <w:r w:rsidRPr="006E4D5D">
              <w:t>Blah</w:t>
            </w:r>
          </w:p>
        </w:tc>
        <w:tc>
          <w:tcPr>
            <w:tcW w:w="1130" w:type="dxa"/>
          </w:tcPr>
          <w:p w14:paraId="0689B875" w14:textId="625BB0E9"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6C761A7F" w14:textId="03E73264"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09E36A9C" w14:textId="1ADEF2EC"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747D8882" w14:textId="64D39E69"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0EEAD904" w14:textId="4857EC65"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294369B" w14:textId="543A4AA5"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AFFD570" w14:textId="0CC7247D"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73AC1090" w14:textId="0FA4EF05"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2B044D4A" w14:textId="5145BB11"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39CBC7B2" w14:textId="77777777" w:rsidTr="00185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63B79247" w14:textId="301C49C4" w:rsidR="001857D9" w:rsidRDefault="001857D9">
            <w:r w:rsidRPr="006E4D5D">
              <w:t>Blah</w:t>
            </w:r>
          </w:p>
        </w:tc>
        <w:tc>
          <w:tcPr>
            <w:tcW w:w="1130" w:type="dxa"/>
          </w:tcPr>
          <w:p w14:paraId="14739D37" w14:textId="729ECCFB"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3262FE47" w14:textId="5784CCC4"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1AC1C595" w14:textId="761A17D4"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16C5AC2A" w14:textId="257115C3"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386A823A" w14:textId="7014B634"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6912C309" w14:textId="5B4E8E35"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0FD1138E" w14:textId="4ECF819D"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62E7D58C" w14:textId="45724026"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72F84714" w14:textId="7B2648F3"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r>
      <w:tr w:rsidR="001857D9" w14:paraId="3A6B802C" w14:textId="77777777" w:rsidTr="001857D9">
        <w:tc>
          <w:tcPr>
            <w:cnfStyle w:val="001000000000" w:firstRow="0" w:lastRow="0" w:firstColumn="1" w:lastColumn="0" w:oddVBand="0" w:evenVBand="0" w:oddHBand="0" w:evenHBand="0" w:firstRowFirstColumn="0" w:firstRowLastColumn="0" w:lastRowFirstColumn="0" w:lastRowLastColumn="0"/>
            <w:tcW w:w="1130" w:type="dxa"/>
          </w:tcPr>
          <w:p w14:paraId="59B8D433" w14:textId="48469E7F" w:rsidR="001857D9" w:rsidRDefault="001857D9">
            <w:r w:rsidRPr="006E4D5D">
              <w:t>Blah</w:t>
            </w:r>
          </w:p>
        </w:tc>
        <w:tc>
          <w:tcPr>
            <w:tcW w:w="1130" w:type="dxa"/>
          </w:tcPr>
          <w:p w14:paraId="22B18EE2" w14:textId="512AC06E"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10C32C3A" w14:textId="1CB05C03"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2A84626C" w14:textId="621126E3"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33C0894D" w14:textId="7E5C97BA"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7C600E0F" w14:textId="659EEF16"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0C085368" w14:textId="6FB2612A"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36747D4C" w14:textId="09AC3257"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2DF78F26" w14:textId="4B13C786"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0D3B63AC" w14:textId="06C980F3"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0D532C88" w14:textId="77777777" w:rsidTr="00185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4920E4C9" w14:textId="583B541D" w:rsidR="001857D9" w:rsidRDefault="001857D9">
            <w:r w:rsidRPr="006E4D5D">
              <w:t>Blah</w:t>
            </w:r>
          </w:p>
        </w:tc>
        <w:tc>
          <w:tcPr>
            <w:tcW w:w="1130" w:type="dxa"/>
          </w:tcPr>
          <w:p w14:paraId="0DF5D3D5" w14:textId="7025108D"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2ACC3991" w14:textId="34C6ACA4"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77C94970" w14:textId="470DAA81"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00133EC2" w14:textId="4135BC1F"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7D5B4FB2" w14:textId="1D47051F"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330D5AD9" w14:textId="29468743"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22630FC6" w14:textId="2E13DFF7"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4D60E9B5" w14:textId="50DA31BA"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19F2A93C" w14:textId="7B64A8B0"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r>
      <w:tr w:rsidR="001857D9" w14:paraId="037974B3" w14:textId="77777777" w:rsidTr="001857D9">
        <w:tc>
          <w:tcPr>
            <w:cnfStyle w:val="001000000000" w:firstRow="0" w:lastRow="0" w:firstColumn="1" w:lastColumn="0" w:oddVBand="0" w:evenVBand="0" w:oddHBand="0" w:evenHBand="0" w:firstRowFirstColumn="0" w:firstRowLastColumn="0" w:lastRowFirstColumn="0" w:lastRowLastColumn="0"/>
            <w:tcW w:w="1130" w:type="dxa"/>
          </w:tcPr>
          <w:p w14:paraId="4AE006B1" w14:textId="7716BE8A" w:rsidR="001857D9" w:rsidRDefault="001857D9">
            <w:r w:rsidRPr="006E4D5D">
              <w:t>Blah</w:t>
            </w:r>
          </w:p>
        </w:tc>
        <w:tc>
          <w:tcPr>
            <w:tcW w:w="1130" w:type="dxa"/>
          </w:tcPr>
          <w:p w14:paraId="0F6D915D" w14:textId="58F8F432"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796E6730" w14:textId="44D9E958"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1B798471" w14:textId="7253011C"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1FDA9B06" w14:textId="457ECD59"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207A02F5" w14:textId="489C3FD7"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03D03950" w14:textId="11BFEAB0"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6337067" w14:textId="4B83CE96"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5E6BFE0D" w14:textId="5DB28270"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FFE225E" w14:textId="5FA873E7"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60B9A6AC" w14:textId="77777777" w:rsidTr="00185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657EB6F0" w14:textId="3E98A473" w:rsidR="001857D9" w:rsidRDefault="001857D9">
            <w:r w:rsidRPr="006E4D5D">
              <w:t>Blah</w:t>
            </w:r>
          </w:p>
        </w:tc>
        <w:tc>
          <w:tcPr>
            <w:tcW w:w="1130" w:type="dxa"/>
          </w:tcPr>
          <w:p w14:paraId="493D1311" w14:textId="61BD0F7C"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47115302" w14:textId="76D99FAB"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7EAA59C7" w14:textId="755E7EBD"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68431044" w14:textId="2C98B23D"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6FD3ECF9" w14:textId="2D4A032F"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3036F85B" w14:textId="0A9B1125"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47E2841D" w14:textId="1A9931C0"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57F32A32" w14:textId="2442E2AC"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26A69BF4" w14:textId="5C734A72"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r>
      <w:tr w:rsidR="001857D9" w14:paraId="13CA7871" w14:textId="77777777" w:rsidTr="001857D9">
        <w:tc>
          <w:tcPr>
            <w:cnfStyle w:val="001000000000" w:firstRow="0" w:lastRow="0" w:firstColumn="1" w:lastColumn="0" w:oddVBand="0" w:evenVBand="0" w:oddHBand="0" w:evenHBand="0" w:firstRowFirstColumn="0" w:firstRowLastColumn="0" w:lastRowFirstColumn="0" w:lastRowLastColumn="0"/>
            <w:tcW w:w="1130" w:type="dxa"/>
          </w:tcPr>
          <w:p w14:paraId="4D3BF5D1" w14:textId="00E9B469" w:rsidR="001857D9" w:rsidRDefault="001857D9">
            <w:r w:rsidRPr="006E4D5D">
              <w:t>Blah</w:t>
            </w:r>
          </w:p>
        </w:tc>
        <w:tc>
          <w:tcPr>
            <w:tcW w:w="1130" w:type="dxa"/>
          </w:tcPr>
          <w:p w14:paraId="10522AE5" w14:textId="2D07E269"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3B44501C" w14:textId="15CF66FF"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46C20F7F" w14:textId="45310455"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1DD9665D" w14:textId="78FA9F01"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3838AE7D" w14:textId="0B68E104"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718ACDCB" w14:textId="79ED7C8C"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7505E386" w14:textId="021663C0"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7DF67267" w14:textId="34FEAE1C"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728FDAD1" w14:textId="4DFBD5F9" w:rsidR="001857D9" w:rsidRDefault="001857D9">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490909BB" w14:textId="77777777" w:rsidTr="00185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597B4BE9" w14:textId="20BAD173" w:rsidR="001857D9" w:rsidRDefault="001857D9">
            <w:r w:rsidRPr="006E4D5D">
              <w:t>Blah</w:t>
            </w:r>
          </w:p>
        </w:tc>
        <w:tc>
          <w:tcPr>
            <w:tcW w:w="1130" w:type="dxa"/>
          </w:tcPr>
          <w:p w14:paraId="6A1C00B5" w14:textId="2285B23C"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4F542281" w14:textId="50AF127D"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69BC8747" w14:textId="04800B79"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009E9586" w14:textId="41B2E931"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5EDAEA47" w14:textId="518D201B"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0F5A9345" w14:textId="26D00B56"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20D0651B" w14:textId="2FFD7DCA"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75C388A2" w14:textId="296A48E8"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695DA829" w14:textId="514C9423" w:rsidR="001857D9" w:rsidRDefault="001857D9">
            <w:pPr>
              <w:cnfStyle w:val="000000100000" w:firstRow="0" w:lastRow="0" w:firstColumn="0" w:lastColumn="0" w:oddVBand="0" w:evenVBand="0" w:oddHBand="1" w:evenHBand="0" w:firstRowFirstColumn="0" w:firstRowLastColumn="0" w:lastRowFirstColumn="0" w:lastRowLastColumn="0"/>
            </w:pPr>
            <w:r w:rsidRPr="006E4D5D">
              <w:t>Blah</w:t>
            </w:r>
          </w:p>
        </w:tc>
      </w:tr>
    </w:tbl>
    <w:p w14:paraId="3033033A" w14:textId="5B7CE199" w:rsidR="001857D9" w:rsidRDefault="001857D9">
      <w:proofErr w:type="spellStart"/>
      <w:proofErr w:type="gramStart"/>
      <w:r>
        <w:t>afafafa</w:t>
      </w:r>
      <w:proofErr w:type="spellEnd"/>
      <w:proofErr w:type="gramEnd"/>
    </w:p>
    <w:tbl>
      <w:tblPr>
        <w:tblStyle w:val="ColorfulGrid-Accent2"/>
        <w:tblW w:w="0" w:type="auto"/>
        <w:tblLook w:val="04A0" w:firstRow="1" w:lastRow="0" w:firstColumn="1" w:lastColumn="0" w:noHBand="0" w:noVBand="1"/>
      </w:tblPr>
      <w:tblGrid>
        <w:gridCol w:w="1130"/>
        <w:gridCol w:w="1130"/>
        <w:gridCol w:w="1130"/>
        <w:gridCol w:w="1130"/>
        <w:gridCol w:w="1130"/>
        <w:gridCol w:w="1130"/>
        <w:gridCol w:w="1131"/>
        <w:gridCol w:w="1131"/>
        <w:gridCol w:w="1131"/>
        <w:gridCol w:w="1131"/>
      </w:tblGrid>
      <w:tr w:rsidR="001857D9" w14:paraId="0C9FEA01" w14:textId="77777777" w:rsidTr="00B55D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25BFF3C7" w14:textId="77777777" w:rsidR="001857D9" w:rsidRDefault="001857D9" w:rsidP="00B55D38">
            <w:r>
              <w:t>1</w:t>
            </w:r>
          </w:p>
        </w:tc>
        <w:tc>
          <w:tcPr>
            <w:tcW w:w="1130" w:type="dxa"/>
          </w:tcPr>
          <w:p w14:paraId="4FF7D4A3" w14:textId="77777777" w:rsidR="001857D9" w:rsidRDefault="001857D9" w:rsidP="00B55D38">
            <w:pPr>
              <w:cnfStyle w:val="100000000000" w:firstRow="1" w:lastRow="0" w:firstColumn="0" w:lastColumn="0" w:oddVBand="0" w:evenVBand="0" w:oddHBand="0" w:evenHBand="0" w:firstRowFirstColumn="0" w:firstRowLastColumn="0" w:lastRowFirstColumn="0" w:lastRowLastColumn="0"/>
            </w:pPr>
            <w:r>
              <w:t>2</w:t>
            </w:r>
          </w:p>
        </w:tc>
        <w:tc>
          <w:tcPr>
            <w:tcW w:w="1130" w:type="dxa"/>
          </w:tcPr>
          <w:p w14:paraId="71A545A8" w14:textId="77777777" w:rsidR="001857D9" w:rsidRDefault="001857D9" w:rsidP="00B55D38">
            <w:pPr>
              <w:cnfStyle w:val="100000000000" w:firstRow="1" w:lastRow="0" w:firstColumn="0" w:lastColumn="0" w:oddVBand="0" w:evenVBand="0" w:oddHBand="0" w:evenHBand="0" w:firstRowFirstColumn="0" w:firstRowLastColumn="0" w:lastRowFirstColumn="0" w:lastRowLastColumn="0"/>
            </w:pPr>
            <w:r>
              <w:t>3</w:t>
            </w:r>
          </w:p>
        </w:tc>
        <w:tc>
          <w:tcPr>
            <w:tcW w:w="1130" w:type="dxa"/>
          </w:tcPr>
          <w:p w14:paraId="6C6E3311" w14:textId="77777777" w:rsidR="001857D9" w:rsidRDefault="001857D9" w:rsidP="00B55D38">
            <w:pPr>
              <w:cnfStyle w:val="100000000000" w:firstRow="1" w:lastRow="0" w:firstColumn="0" w:lastColumn="0" w:oddVBand="0" w:evenVBand="0" w:oddHBand="0" w:evenHBand="0" w:firstRowFirstColumn="0" w:firstRowLastColumn="0" w:lastRowFirstColumn="0" w:lastRowLastColumn="0"/>
            </w:pPr>
            <w:r>
              <w:t>4</w:t>
            </w:r>
          </w:p>
        </w:tc>
        <w:tc>
          <w:tcPr>
            <w:tcW w:w="1130" w:type="dxa"/>
          </w:tcPr>
          <w:p w14:paraId="5AAA08E3" w14:textId="77777777" w:rsidR="001857D9" w:rsidRDefault="001857D9" w:rsidP="00B55D38">
            <w:pPr>
              <w:cnfStyle w:val="100000000000" w:firstRow="1" w:lastRow="0" w:firstColumn="0" w:lastColumn="0" w:oddVBand="0" w:evenVBand="0" w:oddHBand="0" w:evenHBand="0" w:firstRowFirstColumn="0" w:firstRowLastColumn="0" w:lastRowFirstColumn="0" w:lastRowLastColumn="0"/>
            </w:pPr>
            <w:r>
              <w:t>5</w:t>
            </w:r>
          </w:p>
        </w:tc>
        <w:tc>
          <w:tcPr>
            <w:tcW w:w="1130" w:type="dxa"/>
          </w:tcPr>
          <w:p w14:paraId="4823D417" w14:textId="77777777" w:rsidR="001857D9" w:rsidRDefault="001857D9" w:rsidP="00B55D38">
            <w:pPr>
              <w:cnfStyle w:val="100000000000" w:firstRow="1" w:lastRow="0" w:firstColumn="0" w:lastColumn="0" w:oddVBand="0" w:evenVBand="0" w:oddHBand="0" w:evenHBand="0" w:firstRowFirstColumn="0" w:firstRowLastColumn="0" w:lastRowFirstColumn="0" w:lastRowLastColumn="0"/>
            </w:pPr>
            <w:r>
              <w:t>6</w:t>
            </w:r>
          </w:p>
        </w:tc>
        <w:tc>
          <w:tcPr>
            <w:tcW w:w="1131" w:type="dxa"/>
          </w:tcPr>
          <w:p w14:paraId="218C5837" w14:textId="77777777" w:rsidR="001857D9" w:rsidRDefault="001857D9" w:rsidP="00B55D38">
            <w:pPr>
              <w:cnfStyle w:val="100000000000" w:firstRow="1" w:lastRow="0" w:firstColumn="0" w:lastColumn="0" w:oddVBand="0" w:evenVBand="0" w:oddHBand="0" w:evenHBand="0" w:firstRowFirstColumn="0" w:firstRowLastColumn="0" w:lastRowFirstColumn="0" w:lastRowLastColumn="0"/>
            </w:pPr>
            <w:r>
              <w:t>7</w:t>
            </w:r>
          </w:p>
        </w:tc>
        <w:tc>
          <w:tcPr>
            <w:tcW w:w="1131" w:type="dxa"/>
          </w:tcPr>
          <w:p w14:paraId="2020F200" w14:textId="77777777" w:rsidR="001857D9" w:rsidRDefault="001857D9" w:rsidP="00B55D38">
            <w:pPr>
              <w:cnfStyle w:val="100000000000" w:firstRow="1" w:lastRow="0" w:firstColumn="0" w:lastColumn="0" w:oddVBand="0" w:evenVBand="0" w:oddHBand="0" w:evenHBand="0" w:firstRowFirstColumn="0" w:firstRowLastColumn="0" w:lastRowFirstColumn="0" w:lastRowLastColumn="0"/>
            </w:pPr>
            <w:r>
              <w:t>8</w:t>
            </w:r>
          </w:p>
        </w:tc>
        <w:tc>
          <w:tcPr>
            <w:tcW w:w="1131" w:type="dxa"/>
          </w:tcPr>
          <w:p w14:paraId="2AF0B06F" w14:textId="77777777" w:rsidR="001857D9" w:rsidRDefault="001857D9" w:rsidP="00B55D38">
            <w:pPr>
              <w:cnfStyle w:val="100000000000" w:firstRow="1" w:lastRow="0" w:firstColumn="0" w:lastColumn="0" w:oddVBand="0" w:evenVBand="0" w:oddHBand="0" w:evenHBand="0" w:firstRowFirstColumn="0" w:firstRowLastColumn="0" w:lastRowFirstColumn="0" w:lastRowLastColumn="0"/>
            </w:pPr>
            <w:r>
              <w:t>9</w:t>
            </w:r>
          </w:p>
        </w:tc>
        <w:tc>
          <w:tcPr>
            <w:tcW w:w="1131" w:type="dxa"/>
          </w:tcPr>
          <w:p w14:paraId="6EAD6245" w14:textId="77777777" w:rsidR="001857D9" w:rsidRDefault="001857D9" w:rsidP="00B55D38">
            <w:pPr>
              <w:cnfStyle w:val="100000000000" w:firstRow="1" w:lastRow="0" w:firstColumn="0" w:lastColumn="0" w:oddVBand="0" w:evenVBand="0" w:oddHBand="0" w:evenHBand="0" w:firstRowFirstColumn="0" w:firstRowLastColumn="0" w:lastRowFirstColumn="0" w:lastRowLastColumn="0"/>
            </w:pPr>
            <w:r>
              <w:t>10</w:t>
            </w:r>
          </w:p>
        </w:tc>
      </w:tr>
      <w:tr w:rsidR="001857D9" w14:paraId="43507B1C" w14:textId="77777777" w:rsidTr="00B55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6DE0E26E" w14:textId="77777777" w:rsidR="001857D9" w:rsidRDefault="001857D9" w:rsidP="00B55D38">
            <w:r>
              <w:t>Blah</w:t>
            </w:r>
          </w:p>
        </w:tc>
        <w:tc>
          <w:tcPr>
            <w:tcW w:w="1130" w:type="dxa"/>
          </w:tcPr>
          <w:p w14:paraId="675B8D65"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3E4C4A36"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0FC7D063"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7F922679"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24DAFF39"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007DEC93"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79E98616"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0EC9ED29"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739C03F3"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r>
      <w:tr w:rsidR="001857D9" w14:paraId="79ABFDFA" w14:textId="77777777" w:rsidTr="00B55D38">
        <w:tc>
          <w:tcPr>
            <w:cnfStyle w:val="001000000000" w:firstRow="0" w:lastRow="0" w:firstColumn="1" w:lastColumn="0" w:oddVBand="0" w:evenVBand="0" w:oddHBand="0" w:evenHBand="0" w:firstRowFirstColumn="0" w:firstRowLastColumn="0" w:lastRowFirstColumn="0" w:lastRowLastColumn="0"/>
            <w:tcW w:w="1130" w:type="dxa"/>
          </w:tcPr>
          <w:p w14:paraId="018FC881" w14:textId="77777777" w:rsidR="001857D9" w:rsidRDefault="001857D9" w:rsidP="00B55D38">
            <w:r>
              <w:t>Blah</w:t>
            </w:r>
          </w:p>
        </w:tc>
        <w:tc>
          <w:tcPr>
            <w:tcW w:w="1130" w:type="dxa"/>
          </w:tcPr>
          <w:p w14:paraId="040B9C7D"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0763E4">
              <w:t>Blah</w:t>
            </w:r>
          </w:p>
        </w:tc>
        <w:tc>
          <w:tcPr>
            <w:tcW w:w="1130" w:type="dxa"/>
          </w:tcPr>
          <w:p w14:paraId="4C7F0D8D"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0763E4">
              <w:t>Blah</w:t>
            </w:r>
          </w:p>
        </w:tc>
        <w:tc>
          <w:tcPr>
            <w:tcW w:w="1130" w:type="dxa"/>
          </w:tcPr>
          <w:p w14:paraId="4137AAA7"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0763E4">
              <w:t>Blah</w:t>
            </w:r>
          </w:p>
        </w:tc>
        <w:tc>
          <w:tcPr>
            <w:tcW w:w="1130" w:type="dxa"/>
          </w:tcPr>
          <w:p w14:paraId="0F9AADC0"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0763E4">
              <w:t>Blah</w:t>
            </w:r>
          </w:p>
        </w:tc>
        <w:tc>
          <w:tcPr>
            <w:tcW w:w="1130" w:type="dxa"/>
          </w:tcPr>
          <w:p w14:paraId="3C085380"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0763E4">
              <w:t>Blah</w:t>
            </w:r>
          </w:p>
        </w:tc>
        <w:tc>
          <w:tcPr>
            <w:tcW w:w="1131" w:type="dxa"/>
          </w:tcPr>
          <w:p w14:paraId="26782A8C"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0763E4">
              <w:t>Blah</w:t>
            </w:r>
          </w:p>
        </w:tc>
        <w:tc>
          <w:tcPr>
            <w:tcW w:w="1131" w:type="dxa"/>
          </w:tcPr>
          <w:p w14:paraId="6B04F68D"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0763E4">
              <w:t>Blah</w:t>
            </w:r>
          </w:p>
        </w:tc>
        <w:tc>
          <w:tcPr>
            <w:tcW w:w="1131" w:type="dxa"/>
          </w:tcPr>
          <w:p w14:paraId="38737A2E"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0763E4">
              <w:t>Blah</w:t>
            </w:r>
          </w:p>
        </w:tc>
        <w:tc>
          <w:tcPr>
            <w:tcW w:w="1131" w:type="dxa"/>
          </w:tcPr>
          <w:p w14:paraId="41231366"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0763E4">
              <w:t>Blah</w:t>
            </w:r>
          </w:p>
        </w:tc>
      </w:tr>
      <w:tr w:rsidR="001857D9" w14:paraId="2A033BA2" w14:textId="77777777" w:rsidTr="00B55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563B5C6D" w14:textId="77777777" w:rsidR="001857D9" w:rsidRDefault="001857D9" w:rsidP="00B55D38">
            <w:r>
              <w:t>Blah</w:t>
            </w:r>
          </w:p>
        </w:tc>
        <w:tc>
          <w:tcPr>
            <w:tcW w:w="1130" w:type="dxa"/>
          </w:tcPr>
          <w:p w14:paraId="3E559E22"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75A064B3"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25442BE1"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43540C2A"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0" w:type="dxa"/>
          </w:tcPr>
          <w:p w14:paraId="0A636E4B"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238AEE37"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23E18BF3"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1EC2A632"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c>
          <w:tcPr>
            <w:tcW w:w="1131" w:type="dxa"/>
          </w:tcPr>
          <w:p w14:paraId="2C6E997E"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0763E4">
              <w:t>Blah</w:t>
            </w:r>
          </w:p>
        </w:tc>
      </w:tr>
      <w:tr w:rsidR="001857D9" w14:paraId="1FCF205D" w14:textId="77777777" w:rsidTr="00B55D38">
        <w:tc>
          <w:tcPr>
            <w:cnfStyle w:val="001000000000" w:firstRow="0" w:lastRow="0" w:firstColumn="1" w:lastColumn="0" w:oddVBand="0" w:evenVBand="0" w:oddHBand="0" w:evenHBand="0" w:firstRowFirstColumn="0" w:firstRowLastColumn="0" w:lastRowFirstColumn="0" w:lastRowLastColumn="0"/>
            <w:tcW w:w="1130" w:type="dxa"/>
          </w:tcPr>
          <w:p w14:paraId="59138CEB" w14:textId="77777777" w:rsidR="001857D9" w:rsidRPr="001857D9" w:rsidRDefault="001857D9" w:rsidP="00B55D38">
            <w:pPr>
              <w:rPr>
                <w:color w:val="0000FF"/>
              </w:rPr>
            </w:pPr>
            <w:r w:rsidRPr="003D3EA0">
              <w:t>Blah</w:t>
            </w:r>
          </w:p>
        </w:tc>
        <w:tc>
          <w:tcPr>
            <w:tcW w:w="1130" w:type="dxa"/>
          </w:tcPr>
          <w:p w14:paraId="5E11EFC2"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7127BDE4"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1CACBA8F"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297DB4A0"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56872C33"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1AB784B6"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0D6AE7FA"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59521B97"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3DF94B6B"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r>
      <w:tr w:rsidR="001857D9" w14:paraId="7CB4C483" w14:textId="77777777" w:rsidTr="00B55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6819571D" w14:textId="77777777" w:rsidR="001857D9" w:rsidRPr="001857D9" w:rsidRDefault="001857D9" w:rsidP="00B55D38">
            <w:pPr>
              <w:rPr>
                <w:color w:val="0000FF"/>
              </w:rPr>
            </w:pPr>
            <w:r w:rsidRPr="003D3EA0">
              <w:t>Blah</w:t>
            </w:r>
          </w:p>
        </w:tc>
        <w:tc>
          <w:tcPr>
            <w:tcW w:w="1130" w:type="dxa"/>
          </w:tcPr>
          <w:p w14:paraId="2F2FF0BE"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5D337081"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196FE9A5"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75631E2E"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7689B03C"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1B3AF2CC"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3F813F78"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5C6CC3BF"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539E5878"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r>
      <w:tr w:rsidR="001857D9" w14:paraId="2E10111E" w14:textId="77777777" w:rsidTr="00B55D38">
        <w:tc>
          <w:tcPr>
            <w:cnfStyle w:val="001000000000" w:firstRow="0" w:lastRow="0" w:firstColumn="1" w:lastColumn="0" w:oddVBand="0" w:evenVBand="0" w:oddHBand="0" w:evenHBand="0" w:firstRowFirstColumn="0" w:firstRowLastColumn="0" w:lastRowFirstColumn="0" w:lastRowLastColumn="0"/>
            <w:tcW w:w="1130" w:type="dxa"/>
          </w:tcPr>
          <w:p w14:paraId="3DE3DC63" w14:textId="77777777" w:rsidR="001857D9" w:rsidRPr="001857D9" w:rsidRDefault="001857D9" w:rsidP="00B55D38">
            <w:pPr>
              <w:rPr>
                <w:color w:val="0000FF"/>
              </w:rPr>
            </w:pPr>
            <w:r w:rsidRPr="003D3EA0">
              <w:t>Blah</w:t>
            </w:r>
          </w:p>
        </w:tc>
        <w:tc>
          <w:tcPr>
            <w:tcW w:w="1130" w:type="dxa"/>
          </w:tcPr>
          <w:p w14:paraId="698A931C"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043A8E83"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5579FC4C"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43D0DF1A"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0" w:type="dxa"/>
          </w:tcPr>
          <w:p w14:paraId="3F0BCD13"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42C72992"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6D928D71"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2A492C3A"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c>
          <w:tcPr>
            <w:tcW w:w="1131" w:type="dxa"/>
          </w:tcPr>
          <w:p w14:paraId="5432706E" w14:textId="77777777" w:rsidR="001857D9" w:rsidRPr="001857D9" w:rsidRDefault="001857D9" w:rsidP="00B55D38">
            <w:pPr>
              <w:cnfStyle w:val="000000000000" w:firstRow="0" w:lastRow="0" w:firstColumn="0" w:lastColumn="0" w:oddVBand="0" w:evenVBand="0" w:oddHBand="0" w:evenHBand="0" w:firstRowFirstColumn="0" w:firstRowLastColumn="0" w:lastRowFirstColumn="0" w:lastRowLastColumn="0"/>
              <w:rPr>
                <w:color w:val="0000FF"/>
              </w:rPr>
            </w:pPr>
            <w:r w:rsidRPr="003D3EA0">
              <w:t>Blah</w:t>
            </w:r>
          </w:p>
        </w:tc>
      </w:tr>
      <w:tr w:rsidR="001857D9" w14:paraId="241EE22A" w14:textId="77777777" w:rsidTr="00B55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396D679E" w14:textId="77777777" w:rsidR="001857D9" w:rsidRPr="001857D9" w:rsidRDefault="001857D9" w:rsidP="00B55D38">
            <w:pPr>
              <w:rPr>
                <w:color w:val="0000FF"/>
              </w:rPr>
            </w:pPr>
            <w:r w:rsidRPr="003D3EA0">
              <w:t>Blah</w:t>
            </w:r>
          </w:p>
        </w:tc>
        <w:tc>
          <w:tcPr>
            <w:tcW w:w="1130" w:type="dxa"/>
          </w:tcPr>
          <w:p w14:paraId="352CE952"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16FFCF39"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6EBD8EC7"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791B56A9"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0" w:type="dxa"/>
          </w:tcPr>
          <w:p w14:paraId="28D880AA"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14CCC98F"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0F5D3796"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062A37A8"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c>
          <w:tcPr>
            <w:tcW w:w="1131" w:type="dxa"/>
          </w:tcPr>
          <w:p w14:paraId="1CA5EA6C" w14:textId="77777777" w:rsidR="001857D9" w:rsidRPr="001857D9" w:rsidRDefault="001857D9" w:rsidP="00B55D38">
            <w:pPr>
              <w:cnfStyle w:val="000000100000" w:firstRow="0" w:lastRow="0" w:firstColumn="0" w:lastColumn="0" w:oddVBand="0" w:evenVBand="0" w:oddHBand="1" w:evenHBand="0" w:firstRowFirstColumn="0" w:firstRowLastColumn="0" w:lastRowFirstColumn="0" w:lastRowLastColumn="0"/>
              <w:rPr>
                <w:color w:val="0000FF"/>
              </w:rPr>
            </w:pPr>
            <w:r w:rsidRPr="003D3EA0">
              <w:t>Blah</w:t>
            </w:r>
          </w:p>
        </w:tc>
      </w:tr>
      <w:tr w:rsidR="001857D9" w14:paraId="49BEB6DE" w14:textId="77777777" w:rsidTr="00B55D38">
        <w:tc>
          <w:tcPr>
            <w:cnfStyle w:val="001000000000" w:firstRow="0" w:lastRow="0" w:firstColumn="1" w:lastColumn="0" w:oddVBand="0" w:evenVBand="0" w:oddHBand="0" w:evenHBand="0" w:firstRowFirstColumn="0" w:firstRowLastColumn="0" w:lastRowFirstColumn="0" w:lastRowLastColumn="0"/>
            <w:tcW w:w="1130" w:type="dxa"/>
          </w:tcPr>
          <w:p w14:paraId="4FD7302F" w14:textId="77777777" w:rsidR="001857D9" w:rsidRDefault="001857D9" w:rsidP="00B55D38">
            <w:r w:rsidRPr="006E4D5D">
              <w:t>Blah</w:t>
            </w:r>
          </w:p>
        </w:tc>
        <w:tc>
          <w:tcPr>
            <w:tcW w:w="1130" w:type="dxa"/>
          </w:tcPr>
          <w:p w14:paraId="0D606D7E"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47553C43"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2BF5A6BD"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0A0A76AE"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4E77B8C4"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1F822F3"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0761A5C3"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4820E961"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31A60947"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2DA38FBD" w14:textId="77777777" w:rsidTr="00B55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347A46D4" w14:textId="77777777" w:rsidR="001857D9" w:rsidRDefault="001857D9" w:rsidP="00B55D38">
            <w:r w:rsidRPr="006E4D5D">
              <w:t>Blah</w:t>
            </w:r>
          </w:p>
        </w:tc>
        <w:tc>
          <w:tcPr>
            <w:tcW w:w="1130" w:type="dxa"/>
          </w:tcPr>
          <w:p w14:paraId="51FC073C"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4CAE68EE"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59FC4E06"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3F4A14AC"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1807D1D2"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7F0915C4"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1A94EE0D"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5E7D2749"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02590F10"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r>
      <w:tr w:rsidR="001857D9" w14:paraId="5CE9D047" w14:textId="77777777" w:rsidTr="00B55D38">
        <w:tc>
          <w:tcPr>
            <w:cnfStyle w:val="001000000000" w:firstRow="0" w:lastRow="0" w:firstColumn="1" w:lastColumn="0" w:oddVBand="0" w:evenVBand="0" w:oddHBand="0" w:evenHBand="0" w:firstRowFirstColumn="0" w:firstRowLastColumn="0" w:lastRowFirstColumn="0" w:lastRowLastColumn="0"/>
            <w:tcW w:w="1130" w:type="dxa"/>
          </w:tcPr>
          <w:p w14:paraId="76CDFE9B" w14:textId="77777777" w:rsidR="001857D9" w:rsidRDefault="001857D9" w:rsidP="00B55D38">
            <w:r w:rsidRPr="006E4D5D">
              <w:t>Blah</w:t>
            </w:r>
          </w:p>
        </w:tc>
        <w:tc>
          <w:tcPr>
            <w:tcW w:w="1130" w:type="dxa"/>
          </w:tcPr>
          <w:p w14:paraId="57AD72F3"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341FAAD2"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3DE90C43"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3088353E"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746F4943"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C5A82F4"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75EAEF8"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366B4253"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4BDC4903"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7E8FDDF6" w14:textId="77777777" w:rsidTr="00B55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10E82BFB" w14:textId="77777777" w:rsidR="001857D9" w:rsidRDefault="001857D9" w:rsidP="00B55D38">
            <w:r w:rsidRPr="006E4D5D">
              <w:t>Blah</w:t>
            </w:r>
          </w:p>
        </w:tc>
        <w:tc>
          <w:tcPr>
            <w:tcW w:w="1130" w:type="dxa"/>
          </w:tcPr>
          <w:p w14:paraId="35EBFD26"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395B60CA"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019CF1E4"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7CF85665"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5E176517"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428E073C"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5DB86781"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0667B07C"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52EA38BF"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r>
      <w:tr w:rsidR="001857D9" w14:paraId="1BF16773" w14:textId="77777777" w:rsidTr="00B55D38">
        <w:tc>
          <w:tcPr>
            <w:cnfStyle w:val="001000000000" w:firstRow="0" w:lastRow="0" w:firstColumn="1" w:lastColumn="0" w:oddVBand="0" w:evenVBand="0" w:oddHBand="0" w:evenHBand="0" w:firstRowFirstColumn="0" w:firstRowLastColumn="0" w:lastRowFirstColumn="0" w:lastRowLastColumn="0"/>
            <w:tcW w:w="1130" w:type="dxa"/>
          </w:tcPr>
          <w:p w14:paraId="704319C1" w14:textId="77777777" w:rsidR="001857D9" w:rsidRDefault="001857D9" w:rsidP="00B55D38">
            <w:r w:rsidRPr="006E4D5D">
              <w:t>Blah</w:t>
            </w:r>
          </w:p>
        </w:tc>
        <w:tc>
          <w:tcPr>
            <w:tcW w:w="1130" w:type="dxa"/>
          </w:tcPr>
          <w:p w14:paraId="593FF6D3"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05ECE448"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6BFE59A6"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17C217B0"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0C138173"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359C954"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068D9055"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7FE6C72B"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5373C8F6"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19EF69A6" w14:textId="77777777" w:rsidTr="00B55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171A77B4" w14:textId="77777777" w:rsidR="001857D9" w:rsidRDefault="001857D9" w:rsidP="00B55D38">
            <w:r w:rsidRPr="006E4D5D">
              <w:t>Blah</w:t>
            </w:r>
          </w:p>
        </w:tc>
        <w:tc>
          <w:tcPr>
            <w:tcW w:w="1130" w:type="dxa"/>
          </w:tcPr>
          <w:p w14:paraId="6D6EEE75"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53BEF5F0"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5FEDE6B5"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44B88485"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75C0C931"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7FF345B2"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32C5C942"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68C6ABBC"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28B7456F"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r>
      <w:tr w:rsidR="001857D9" w14:paraId="7EB6A81B" w14:textId="77777777" w:rsidTr="00B55D38">
        <w:tc>
          <w:tcPr>
            <w:cnfStyle w:val="001000000000" w:firstRow="0" w:lastRow="0" w:firstColumn="1" w:lastColumn="0" w:oddVBand="0" w:evenVBand="0" w:oddHBand="0" w:evenHBand="0" w:firstRowFirstColumn="0" w:firstRowLastColumn="0" w:lastRowFirstColumn="0" w:lastRowLastColumn="0"/>
            <w:tcW w:w="1130" w:type="dxa"/>
          </w:tcPr>
          <w:p w14:paraId="10B4D33C" w14:textId="77777777" w:rsidR="001857D9" w:rsidRDefault="001857D9" w:rsidP="00B55D38">
            <w:r w:rsidRPr="006E4D5D">
              <w:t>Blah</w:t>
            </w:r>
          </w:p>
        </w:tc>
        <w:tc>
          <w:tcPr>
            <w:tcW w:w="1130" w:type="dxa"/>
          </w:tcPr>
          <w:p w14:paraId="041854AE"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34754D4F"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1323AF16"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5B009B3C"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41502822"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3B208A4D"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A667FAA"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793C98D6"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24C04227"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4A986A7F" w14:textId="77777777" w:rsidTr="00B55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405C2120" w14:textId="77777777" w:rsidR="001857D9" w:rsidRDefault="001857D9" w:rsidP="00B55D38">
            <w:r w:rsidRPr="006E4D5D">
              <w:t>Blah</w:t>
            </w:r>
          </w:p>
        </w:tc>
        <w:tc>
          <w:tcPr>
            <w:tcW w:w="1130" w:type="dxa"/>
          </w:tcPr>
          <w:p w14:paraId="296F9248"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384B9CD6"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47CC9EED"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0FF9B421"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79801B25"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429E4D62"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4E0B74A7"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28871285"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60DE48B6"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r>
      <w:tr w:rsidR="001857D9" w14:paraId="74FA1839" w14:textId="77777777" w:rsidTr="00B55D38">
        <w:tc>
          <w:tcPr>
            <w:cnfStyle w:val="001000000000" w:firstRow="0" w:lastRow="0" w:firstColumn="1" w:lastColumn="0" w:oddVBand="0" w:evenVBand="0" w:oddHBand="0" w:evenHBand="0" w:firstRowFirstColumn="0" w:firstRowLastColumn="0" w:lastRowFirstColumn="0" w:lastRowLastColumn="0"/>
            <w:tcW w:w="1130" w:type="dxa"/>
          </w:tcPr>
          <w:p w14:paraId="543A780E" w14:textId="77777777" w:rsidR="001857D9" w:rsidRDefault="001857D9" w:rsidP="00B55D38">
            <w:r w:rsidRPr="006E4D5D">
              <w:t>Blah</w:t>
            </w:r>
          </w:p>
        </w:tc>
        <w:tc>
          <w:tcPr>
            <w:tcW w:w="1130" w:type="dxa"/>
          </w:tcPr>
          <w:p w14:paraId="621C9CD5"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7EB978DB"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2C5E75D3"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3EDAFAB1"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71D02660"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595D150E"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2FD8E61"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344C0657"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39C0F0C"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5F1B78C2" w14:textId="77777777" w:rsidTr="00B55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39802CE2" w14:textId="77777777" w:rsidR="001857D9" w:rsidRDefault="001857D9" w:rsidP="00B55D38">
            <w:r w:rsidRPr="006E4D5D">
              <w:t>Blah</w:t>
            </w:r>
          </w:p>
        </w:tc>
        <w:tc>
          <w:tcPr>
            <w:tcW w:w="1130" w:type="dxa"/>
          </w:tcPr>
          <w:p w14:paraId="05469C6B"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00EB5ED6"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60A1E06D"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3D2BA7A4"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4ECB0F0D"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5F0D42B5"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1AC5038E"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13262459"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394D21EE"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r>
      <w:tr w:rsidR="001857D9" w14:paraId="4BD7B450" w14:textId="77777777" w:rsidTr="00B55D38">
        <w:tc>
          <w:tcPr>
            <w:cnfStyle w:val="001000000000" w:firstRow="0" w:lastRow="0" w:firstColumn="1" w:lastColumn="0" w:oddVBand="0" w:evenVBand="0" w:oddHBand="0" w:evenHBand="0" w:firstRowFirstColumn="0" w:firstRowLastColumn="0" w:lastRowFirstColumn="0" w:lastRowLastColumn="0"/>
            <w:tcW w:w="1130" w:type="dxa"/>
          </w:tcPr>
          <w:p w14:paraId="3BF48763" w14:textId="77777777" w:rsidR="001857D9" w:rsidRDefault="001857D9" w:rsidP="00B55D38">
            <w:r w:rsidRPr="006E4D5D">
              <w:t>Blah</w:t>
            </w:r>
          </w:p>
        </w:tc>
        <w:tc>
          <w:tcPr>
            <w:tcW w:w="1130" w:type="dxa"/>
          </w:tcPr>
          <w:p w14:paraId="2EFAC3CC"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653632FD"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6B4EF17E"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4E9369F4"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0" w:type="dxa"/>
          </w:tcPr>
          <w:p w14:paraId="0854A729"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329D8A7D"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60D6B8E5"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28802114"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c>
          <w:tcPr>
            <w:tcW w:w="1131" w:type="dxa"/>
          </w:tcPr>
          <w:p w14:paraId="5681C7B8" w14:textId="77777777" w:rsidR="001857D9" w:rsidRDefault="001857D9" w:rsidP="00B55D38">
            <w:pPr>
              <w:cnfStyle w:val="000000000000" w:firstRow="0" w:lastRow="0" w:firstColumn="0" w:lastColumn="0" w:oddVBand="0" w:evenVBand="0" w:oddHBand="0" w:evenHBand="0" w:firstRowFirstColumn="0" w:firstRowLastColumn="0" w:lastRowFirstColumn="0" w:lastRowLastColumn="0"/>
            </w:pPr>
            <w:r w:rsidRPr="006E4D5D">
              <w:t>Blah</w:t>
            </w:r>
          </w:p>
        </w:tc>
      </w:tr>
      <w:tr w:rsidR="001857D9" w14:paraId="1B8AE15E" w14:textId="77777777" w:rsidTr="00B55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Pr>
          <w:p w14:paraId="2D2D2C11" w14:textId="77777777" w:rsidR="001857D9" w:rsidRDefault="001857D9" w:rsidP="00B55D38">
            <w:r w:rsidRPr="006E4D5D">
              <w:t>Blah</w:t>
            </w:r>
          </w:p>
        </w:tc>
        <w:tc>
          <w:tcPr>
            <w:tcW w:w="1130" w:type="dxa"/>
          </w:tcPr>
          <w:p w14:paraId="39005B32"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5DB770E4"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6172D1F6"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0CEDC33B"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0" w:type="dxa"/>
          </w:tcPr>
          <w:p w14:paraId="18676163"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510FDA39"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68338C94"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1CA4FBBC"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c>
          <w:tcPr>
            <w:tcW w:w="1131" w:type="dxa"/>
          </w:tcPr>
          <w:p w14:paraId="005A1957" w14:textId="77777777" w:rsidR="001857D9" w:rsidRDefault="001857D9" w:rsidP="00B55D38">
            <w:pPr>
              <w:cnfStyle w:val="000000100000" w:firstRow="0" w:lastRow="0" w:firstColumn="0" w:lastColumn="0" w:oddVBand="0" w:evenVBand="0" w:oddHBand="1" w:evenHBand="0" w:firstRowFirstColumn="0" w:firstRowLastColumn="0" w:lastRowFirstColumn="0" w:lastRowLastColumn="0"/>
            </w:pPr>
            <w:r w:rsidRPr="006E4D5D">
              <w:t>Blah</w:t>
            </w:r>
          </w:p>
        </w:tc>
      </w:tr>
    </w:tbl>
    <w:p w14:paraId="377E6FF6" w14:textId="4B9756CB" w:rsidR="00B50B4A" w:rsidRDefault="00B50B4A"/>
    <w:p w14:paraId="35DD3674" w14:textId="77777777" w:rsidR="001857D9" w:rsidRDefault="001857D9"/>
    <w:p w14:paraId="30B847E7" w14:textId="77777777" w:rsidR="001857D9" w:rsidRDefault="001857D9">
      <w:r>
        <w:br w:type="page"/>
      </w:r>
    </w:p>
    <w:p w14:paraId="631B7545" w14:textId="60E79E7F"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EAFBA61"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87430E9"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E744569"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455AC3E"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8AB1604"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A327BD1"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5EE3AA6"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C4E0250"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DEFA432"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93B3F02"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C58FAD8"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4B89A1F"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69F2D25"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10820D2"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DB1BB3B"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260C6D4"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FC1C7A5"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3DB9A0E"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05AD255"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98B00C8"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7C93D5D"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CFC4073"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4020759"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89A4C15"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861F93E"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0ABEB0A"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445B85A"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7221DE6"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3354956"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1FEF778"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C66DB58"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53855AE"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D26B0E8"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A156245"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B2A14F1"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BE5DF8C"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F290F8A"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F28ED63"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0871805"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0AA1C1D"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D94BCE7"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ABAE5E8"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99AB221"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67B8E60"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D8EEB3F"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7E54BBE"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378246E"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5DB48DA"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51295FD"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5B8F7B5"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A94B582"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6BA03C8"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F53CBB9"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272DBC3"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E814F57"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4455984"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EAE4C0E"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2AAE531"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C742324"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64C8957"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C0EFEE2"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BDF7A70"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9B090FB"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06CAF5E"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52F01C5"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9FAD46C"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93E83D6"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87ADB8D"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FFB4635"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AE40F82"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5668BFF"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B40D06B"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C7DDABC"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4E86FF4"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9FB5BF9"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CCA4E2D"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2FA1A95"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8BB621D"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AE34CAA"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DC2BC48"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0EEA4E8"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3485C97"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814F624"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9C46424"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47E5206"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0DF7D3F"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EE2A3F7"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3AD80F0"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C3262CC"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6A8AF60"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26D4B55"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79DCD1F"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E919804"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B86016D"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ADAFE5F"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92FAEC9"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8FA26C9"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3B1E180" w14:textId="77777777" w:rsidR="00290DFC"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9560256" w14:textId="67EF9781" w:rsidR="00F277E6" w:rsidRDefault="00290DF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DCA7100" w14:textId="77777777" w:rsidR="00290DFC" w:rsidRDefault="00290DFC"/>
    <w:p w14:paraId="6D940C53" w14:textId="6CDB8274" w:rsidR="00290DFC" w:rsidRDefault="00290DFC">
      <w:pPr>
        <w:rPr>
          <w:b/>
          <w:i/>
          <w:u w:val="single"/>
        </w:rPr>
      </w:pPr>
      <w:r w:rsidRPr="00FA1FF7">
        <w:rPr>
          <w:b/>
          <w:i/>
          <w:u w:val="single"/>
        </w:rPr>
        <w:t>This is a TEST_SEARCH_STRING</w:t>
      </w:r>
    </w:p>
    <w:p w14:paraId="424BCF29" w14:textId="77777777" w:rsidR="00AA17F2" w:rsidRDefault="00AA17F2">
      <w:pPr>
        <w:rPr>
          <w:b/>
          <w:i/>
          <w:u w:val="single"/>
        </w:rPr>
      </w:pPr>
    </w:p>
    <w:p w14:paraId="3798C29D"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CD4653D"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1C81CC1"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E4FA2F2"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20EB160"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0CB3E67"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0D3F341"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629459D"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C27BF8D"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B1F32F7"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70F1AFC"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DFA26AF"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001A89F"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E2BB99C"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65FB3E6"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B87EA7A"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6BC1F71"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FF8453C"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D829C57"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8007614"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D3D8F49"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45FE5AD"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FE63E94"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4254554"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83C0998"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4DE6778"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AA26F8A"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B46AC0E"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539A514"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1E7333D"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98A83DF"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78C8DDE"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6BFE411"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CFCFFAF"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93889FE"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35D930D"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01C8008"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A8BBBAE"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7650693"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71B26D3" w14:textId="77777777" w:rsidR="002D25E9" w:rsidRDefault="002D25E9">
      <w:pPr>
        <w:rPr>
          <w:b/>
          <w:i/>
          <w:u w:val="single"/>
        </w:rPr>
      </w:pPr>
    </w:p>
    <w:p w14:paraId="2D06067E" w14:textId="77777777" w:rsidR="002D25E9" w:rsidRDefault="002D25E9" w:rsidP="002D25E9">
      <w:pPr>
        <w:rPr>
          <w:b/>
          <w:i/>
          <w:u w:val="single"/>
        </w:rPr>
      </w:pPr>
      <w:r w:rsidRPr="00FA1FF7">
        <w:rPr>
          <w:b/>
          <w:i/>
          <w:u w:val="single"/>
        </w:rPr>
        <w:t>This is a TEST_SEARCH_STRING</w:t>
      </w:r>
    </w:p>
    <w:p w14:paraId="57AD4391" w14:textId="77777777" w:rsidR="002D25E9" w:rsidRDefault="002D25E9">
      <w:pPr>
        <w:rPr>
          <w:b/>
          <w:i/>
          <w:u w:val="single"/>
        </w:rPr>
      </w:pPr>
    </w:p>
    <w:p w14:paraId="69F65608"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4DF5056"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A251DA3"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BC4C3DE"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26A71DF"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E630846"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C8D4417"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9FEBCDE"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8C93178"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752EBA2"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36E18DC" w14:textId="77777777" w:rsidR="00F022B4" w:rsidRPr="002D25E9" w:rsidRDefault="00F022B4">
      <w:pPr>
        <w:rPr>
          <w:b/>
          <w:i/>
          <w:color w:val="0000FF"/>
          <w:highlight w:val="red"/>
          <w:u w:val="single"/>
        </w:rPr>
      </w:pPr>
      <w:r>
        <w:rPr>
          <w:b/>
          <w:i/>
          <w:u w:val="single"/>
        </w:rPr>
        <w:t xml:space="preserve">The quick brown fox jumps over the lazy dog.  The quick brown fox jumps over the lazy dog.  The quick brown fox jumps over the lazy dog.  The quick brown fox jumps over the lazy dog.  The quick brown fox jumps over the lazy dog.  The quick brown fox jumps over the lazy dog.  </w:t>
      </w:r>
      <w:r w:rsidRPr="002D25E9">
        <w:rPr>
          <w:b/>
          <w:i/>
          <w:color w:val="0000FF"/>
          <w:highlight w:val="red"/>
          <w:u w:val="single"/>
        </w:rPr>
        <w:t>The quick brown fox jumps over the lazy dog.  The quick brown fox jumps over the lazy dog.  The quick brown fox jumps over the lazy dog.  The quick brown fox jumps over the lazy dog.</w:t>
      </w:r>
    </w:p>
    <w:p w14:paraId="170DB584"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8C9FDBD"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955BAD3"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FE20078"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E3B0E8B"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E571788"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D9A3B0A"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2741333"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7817217"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299ABFD"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712ADFD"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7D2D438"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5F933E0"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CF8E1D7"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261F185"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A353966"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65CB657"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9850CB9"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2AFDAC7"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2B92A33"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7ADE498"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8039051"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CF2206A"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267163F"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7382F23"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934590D"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BF3BAAB"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CE86B96"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748CEBF"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2DEC1A7" w14:textId="77777777" w:rsidR="00F022B4" w:rsidRPr="002D25E9" w:rsidRDefault="00F022B4">
      <w:pPr>
        <w:rPr>
          <w:b/>
          <w:i/>
          <w:color w:val="0000FF"/>
          <w:highlight w:val="red"/>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27FA1CC" w14:textId="77777777" w:rsidR="00F022B4" w:rsidRPr="002D25E9" w:rsidRDefault="00F022B4">
      <w:pPr>
        <w:rPr>
          <w:b/>
          <w:i/>
          <w:color w:val="0000FF"/>
          <w:u w:val="single"/>
        </w:rPr>
      </w:pPr>
      <w:r w:rsidRPr="002D25E9">
        <w:rPr>
          <w:b/>
          <w:i/>
          <w:color w:val="0000FF"/>
          <w:highlight w:val="red"/>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49B7027"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FFBCB0F"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9F694C9"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B88F24B"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F48A16F"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E7E8703"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FF8C63D"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846B705"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26E7478"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D9C8F31"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B2C51E2"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6EF84A3"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D52F55C"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BC85985"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F118AF3"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30E0102"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6A969AB"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6044A4A" w14:textId="77777777" w:rsidR="00F022B4"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5B96178" w14:textId="6AABCA9B" w:rsidR="00AA17F2" w:rsidRDefault="00F022B4">
      <w:pPr>
        <w:rPr>
          <w:b/>
          <w:i/>
          <w:u w:val="single"/>
        </w:rPr>
      </w:pPr>
      <w:r>
        <w:rPr>
          <w:b/>
          <w:i/>
          <w:u w:val="single"/>
        </w:rP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F4D16BF" w14:textId="77777777" w:rsidR="00F022B4" w:rsidRDefault="00F022B4">
      <w:pPr>
        <w:rPr>
          <w:b/>
          <w:i/>
          <w:u w:val="single"/>
        </w:rPr>
      </w:pPr>
    </w:p>
    <w:p w14:paraId="3FA5DF74" w14:textId="3525A927" w:rsidR="005E1CFE" w:rsidRDefault="00A97CF0">
      <w:r>
        <w:t>This is a TEST_SEARCH_STR</w:t>
      </w:r>
    </w:p>
    <w:p w14:paraId="30889BEF" w14:textId="77777777" w:rsidR="00E336C6" w:rsidRDefault="00E336C6"/>
    <w:p w14:paraId="5E7281A3" w14:textId="7C4A81EF" w:rsidR="00E336C6" w:rsidRDefault="00E336C6">
      <w:r>
        <w:br w:type="page"/>
      </w:r>
    </w:p>
    <w:p w14:paraId="38F3D114" w14:textId="77777777" w:rsidR="00A97CF0" w:rsidRDefault="00A97CF0">
      <w:r w:rsidRPr="00A97CF0">
        <w:drawing>
          <wp:inline distT="0" distB="0" distL="0" distR="0" wp14:anchorId="2B3A028D" wp14:editId="6B80A0E7">
            <wp:extent cx="3655370" cy="2149223"/>
            <wp:effectExtent l="0" t="0" r="2540" b="10160"/>
            <wp:docPr id="21" name="Picture 1"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jpg"/>
                    <pic:cNvPicPr>
                      <a:picLocks noChangeAspect="1"/>
                    </pic:cNvPicPr>
                  </pic:nvPicPr>
                  <pic:blipFill>
                    <a:blip r:embed="rId41"/>
                    <a:stretch>
                      <a:fillRect/>
                    </a:stretch>
                  </pic:blipFill>
                  <pic:spPr>
                    <a:xfrm>
                      <a:off x="0" y="0"/>
                      <a:ext cx="3655662" cy="2149395"/>
                    </a:xfrm>
                    <a:prstGeom prst="rect">
                      <a:avLst/>
                    </a:prstGeom>
                  </pic:spPr>
                </pic:pic>
              </a:graphicData>
            </a:graphic>
          </wp:inline>
        </w:drawing>
      </w:r>
      <w:r w:rsidRPr="00A97CF0">
        <w:drawing>
          <wp:inline distT="0" distB="0" distL="0" distR="0" wp14:anchorId="4A8241EC" wp14:editId="0227DE3E">
            <wp:extent cx="3655370" cy="2149223"/>
            <wp:effectExtent l="0" t="0" r="2540" b="10160"/>
            <wp:docPr id="22" name="Picture 1"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jpg"/>
                    <pic:cNvPicPr>
                      <a:picLocks noChangeAspect="1"/>
                    </pic:cNvPicPr>
                  </pic:nvPicPr>
                  <pic:blipFill>
                    <a:blip r:embed="rId41"/>
                    <a:stretch>
                      <a:fillRect/>
                    </a:stretch>
                  </pic:blipFill>
                  <pic:spPr>
                    <a:xfrm>
                      <a:off x="0" y="0"/>
                      <a:ext cx="3655662" cy="2149395"/>
                    </a:xfrm>
                    <a:prstGeom prst="rect">
                      <a:avLst/>
                    </a:prstGeom>
                  </pic:spPr>
                </pic:pic>
              </a:graphicData>
            </a:graphic>
          </wp:inline>
        </w:drawing>
      </w:r>
      <w:r w:rsidRPr="00A97CF0">
        <w:drawing>
          <wp:inline distT="0" distB="0" distL="0" distR="0" wp14:anchorId="79335730" wp14:editId="41A4BBA2">
            <wp:extent cx="3655370" cy="2149223"/>
            <wp:effectExtent l="0" t="0" r="2540" b="10160"/>
            <wp:docPr id="23" name="Picture 1"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jpg"/>
                    <pic:cNvPicPr>
                      <a:picLocks noChangeAspect="1"/>
                    </pic:cNvPicPr>
                  </pic:nvPicPr>
                  <pic:blipFill>
                    <a:blip r:embed="rId41"/>
                    <a:stretch>
                      <a:fillRect/>
                    </a:stretch>
                  </pic:blipFill>
                  <pic:spPr>
                    <a:xfrm>
                      <a:off x="0" y="0"/>
                      <a:ext cx="3655662" cy="2149395"/>
                    </a:xfrm>
                    <a:prstGeom prst="rect">
                      <a:avLst/>
                    </a:prstGeom>
                  </pic:spPr>
                </pic:pic>
              </a:graphicData>
            </a:graphic>
          </wp:inline>
        </w:drawing>
      </w:r>
      <w:r w:rsidRPr="00A97CF0">
        <w:drawing>
          <wp:inline distT="0" distB="0" distL="0" distR="0" wp14:anchorId="676756A2" wp14:editId="1174DC4B">
            <wp:extent cx="3655370" cy="2149223"/>
            <wp:effectExtent l="0" t="0" r="2540" b="10160"/>
            <wp:docPr id="10" name="Picture 1"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jpg"/>
                    <pic:cNvPicPr>
                      <a:picLocks noChangeAspect="1"/>
                    </pic:cNvPicPr>
                  </pic:nvPicPr>
                  <pic:blipFill>
                    <a:blip r:embed="rId41"/>
                    <a:stretch>
                      <a:fillRect/>
                    </a:stretch>
                  </pic:blipFill>
                  <pic:spPr>
                    <a:xfrm>
                      <a:off x="0" y="0"/>
                      <a:ext cx="3655662" cy="2149395"/>
                    </a:xfrm>
                    <a:prstGeom prst="rect">
                      <a:avLst/>
                    </a:prstGeom>
                  </pic:spPr>
                </pic:pic>
              </a:graphicData>
            </a:graphic>
          </wp:inline>
        </w:drawing>
      </w:r>
    </w:p>
    <w:p w14:paraId="479672E7" w14:textId="77777777" w:rsidR="00A97CF0" w:rsidRDefault="00A97CF0">
      <w:r w:rsidRPr="00A97CF0">
        <w:drawing>
          <wp:inline distT="0" distB="0" distL="0" distR="0" wp14:anchorId="76C36570" wp14:editId="411763DC">
            <wp:extent cx="3655370" cy="2149223"/>
            <wp:effectExtent l="0" t="0" r="2540" b="10160"/>
            <wp:docPr id="25" name="Picture 1"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jpg"/>
                    <pic:cNvPicPr>
                      <a:picLocks noChangeAspect="1"/>
                    </pic:cNvPicPr>
                  </pic:nvPicPr>
                  <pic:blipFill>
                    <a:blip r:embed="rId41"/>
                    <a:stretch>
                      <a:fillRect/>
                    </a:stretch>
                  </pic:blipFill>
                  <pic:spPr>
                    <a:xfrm>
                      <a:off x="0" y="0"/>
                      <a:ext cx="3655662" cy="2149395"/>
                    </a:xfrm>
                    <a:prstGeom prst="rect">
                      <a:avLst/>
                    </a:prstGeom>
                  </pic:spPr>
                </pic:pic>
              </a:graphicData>
            </a:graphic>
          </wp:inline>
        </w:drawing>
      </w:r>
      <w:r w:rsidRPr="00A97CF0">
        <w:drawing>
          <wp:inline distT="0" distB="0" distL="0" distR="0" wp14:anchorId="0681D8E9" wp14:editId="3E6B0B55">
            <wp:extent cx="3655370" cy="2149223"/>
            <wp:effectExtent l="0" t="0" r="2540" b="10160"/>
            <wp:docPr id="26" name="Picture 1"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jpg"/>
                    <pic:cNvPicPr>
                      <a:picLocks noChangeAspect="1"/>
                    </pic:cNvPicPr>
                  </pic:nvPicPr>
                  <pic:blipFill>
                    <a:blip r:embed="rId41"/>
                    <a:stretch>
                      <a:fillRect/>
                    </a:stretch>
                  </pic:blipFill>
                  <pic:spPr>
                    <a:xfrm>
                      <a:off x="0" y="0"/>
                      <a:ext cx="3655662" cy="2149395"/>
                    </a:xfrm>
                    <a:prstGeom prst="rect">
                      <a:avLst/>
                    </a:prstGeom>
                  </pic:spPr>
                </pic:pic>
              </a:graphicData>
            </a:graphic>
          </wp:inline>
        </w:drawing>
      </w:r>
      <w:r w:rsidRPr="00A97CF0">
        <w:drawing>
          <wp:inline distT="0" distB="0" distL="0" distR="0" wp14:anchorId="7BC33DF4" wp14:editId="0C2CC503">
            <wp:extent cx="3655370" cy="2149223"/>
            <wp:effectExtent l="0" t="0" r="2540" b="10160"/>
            <wp:docPr id="27" name="Picture 1"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jpg"/>
                    <pic:cNvPicPr>
                      <a:picLocks noChangeAspect="1"/>
                    </pic:cNvPicPr>
                  </pic:nvPicPr>
                  <pic:blipFill>
                    <a:blip r:embed="rId41"/>
                    <a:stretch>
                      <a:fillRect/>
                    </a:stretch>
                  </pic:blipFill>
                  <pic:spPr>
                    <a:xfrm>
                      <a:off x="0" y="0"/>
                      <a:ext cx="3655662" cy="2149395"/>
                    </a:xfrm>
                    <a:prstGeom prst="rect">
                      <a:avLst/>
                    </a:prstGeom>
                  </pic:spPr>
                </pic:pic>
              </a:graphicData>
            </a:graphic>
          </wp:inline>
        </w:drawing>
      </w:r>
      <w:r w:rsidRPr="00A97CF0">
        <w:drawing>
          <wp:inline distT="0" distB="0" distL="0" distR="0" wp14:anchorId="794A912C" wp14:editId="3CB04B08">
            <wp:extent cx="3655370" cy="2149223"/>
            <wp:effectExtent l="0" t="0" r="2540" b="10160"/>
            <wp:docPr id="28" name="Picture 1"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4.jpg"/>
                    <pic:cNvPicPr>
                      <a:picLocks noChangeAspect="1"/>
                    </pic:cNvPicPr>
                  </pic:nvPicPr>
                  <pic:blipFill>
                    <a:blip r:embed="rId41"/>
                    <a:stretch>
                      <a:fillRect/>
                    </a:stretch>
                  </pic:blipFill>
                  <pic:spPr>
                    <a:xfrm>
                      <a:off x="0" y="0"/>
                      <a:ext cx="3655662" cy="2149395"/>
                    </a:xfrm>
                    <a:prstGeom prst="rect">
                      <a:avLst/>
                    </a:prstGeom>
                  </pic:spPr>
                </pic:pic>
              </a:graphicData>
            </a:graphic>
          </wp:inline>
        </w:drawing>
      </w:r>
    </w:p>
    <w:p w14:paraId="4E1933FB" w14:textId="361189B6" w:rsidR="00E336C6" w:rsidRDefault="00A97CF0">
      <w:r w:rsidRPr="00A97CF0">
        <w:drawing>
          <wp:inline distT="0" distB="0" distL="0" distR="0" wp14:anchorId="7E4AA63C" wp14:editId="10D83A18">
            <wp:extent cx="3376590" cy="3310934"/>
            <wp:effectExtent l="7303" t="0" r="9207" b="9208"/>
            <wp:docPr id="29"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1.jpg"/>
                    <pic:cNvPicPr>
                      <a:picLocks noChangeAspect="1"/>
                    </pic:cNvPicPr>
                  </pic:nvPicPr>
                  <pic:blipFill>
                    <a:blip r:embed="rId42"/>
                    <a:stretch>
                      <a:fillRect/>
                    </a:stretch>
                  </pic:blipFill>
                  <pic:spPr>
                    <a:xfrm rot="5400000">
                      <a:off x="0" y="0"/>
                      <a:ext cx="3376590" cy="3310934"/>
                    </a:xfrm>
                    <a:prstGeom prst="rect">
                      <a:avLst/>
                    </a:prstGeom>
                  </pic:spPr>
                </pic:pic>
              </a:graphicData>
            </a:graphic>
          </wp:inline>
        </w:drawing>
      </w:r>
      <w:r w:rsidRPr="00A97CF0">
        <w:drawing>
          <wp:inline distT="0" distB="0" distL="0" distR="0" wp14:anchorId="00075D02" wp14:editId="3587D724">
            <wp:extent cx="3376590" cy="3310934"/>
            <wp:effectExtent l="7303" t="0" r="9207" b="9208"/>
            <wp:docPr id="30"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1.jpg"/>
                    <pic:cNvPicPr>
                      <a:picLocks noChangeAspect="1"/>
                    </pic:cNvPicPr>
                  </pic:nvPicPr>
                  <pic:blipFill>
                    <a:blip r:embed="rId42"/>
                    <a:stretch>
                      <a:fillRect/>
                    </a:stretch>
                  </pic:blipFill>
                  <pic:spPr>
                    <a:xfrm rot="5400000">
                      <a:off x="0" y="0"/>
                      <a:ext cx="3376590" cy="3310934"/>
                    </a:xfrm>
                    <a:prstGeom prst="rect">
                      <a:avLst/>
                    </a:prstGeom>
                  </pic:spPr>
                </pic:pic>
              </a:graphicData>
            </a:graphic>
          </wp:inline>
        </w:drawing>
      </w:r>
      <w:r w:rsidRPr="00A97CF0">
        <w:drawing>
          <wp:inline distT="0" distB="0" distL="0" distR="0" wp14:anchorId="5DF1E800" wp14:editId="245E37CC">
            <wp:extent cx="3376590" cy="3310934"/>
            <wp:effectExtent l="7303" t="0" r="9207" b="9208"/>
            <wp:docPr id="31"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1.jpg"/>
                    <pic:cNvPicPr>
                      <a:picLocks noChangeAspect="1"/>
                    </pic:cNvPicPr>
                  </pic:nvPicPr>
                  <pic:blipFill>
                    <a:blip r:embed="rId42"/>
                    <a:stretch>
                      <a:fillRect/>
                    </a:stretch>
                  </pic:blipFill>
                  <pic:spPr>
                    <a:xfrm rot="5400000">
                      <a:off x="0" y="0"/>
                      <a:ext cx="3376590" cy="3310934"/>
                    </a:xfrm>
                    <a:prstGeom prst="rect">
                      <a:avLst/>
                    </a:prstGeom>
                  </pic:spPr>
                </pic:pic>
              </a:graphicData>
            </a:graphic>
          </wp:inline>
        </w:drawing>
      </w:r>
      <w:r w:rsidRPr="00A97CF0">
        <w:drawing>
          <wp:inline distT="0" distB="0" distL="0" distR="0" wp14:anchorId="0BB90BA6" wp14:editId="5500A835">
            <wp:extent cx="3376590" cy="3310934"/>
            <wp:effectExtent l="7303" t="0" r="9207" b="9208"/>
            <wp:docPr id="224"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1.jpg"/>
                    <pic:cNvPicPr>
                      <a:picLocks noChangeAspect="1"/>
                    </pic:cNvPicPr>
                  </pic:nvPicPr>
                  <pic:blipFill>
                    <a:blip r:embed="rId42"/>
                    <a:stretch>
                      <a:fillRect/>
                    </a:stretch>
                  </pic:blipFill>
                  <pic:spPr>
                    <a:xfrm rot="5400000">
                      <a:off x="0" y="0"/>
                      <a:ext cx="3376590" cy="3310934"/>
                    </a:xfrm>
                    <a:prstGeom prst="rect">
                      <a:avLst/>
                    </a:prstGeom>
                  </pic:spPr>
                </pic:pic>
              </a:graphicData>
            </a:graphic>
          </wp:inline>
        </w:drawing>
      </w:r>
      <w:r w:rsidRPr="00A97CF0">
        <w:drawing>
          <wp:inline distT="0" distB="0" distL="0" distR="0" wp14:anchorId="1D87C0A3" wp14:editId="7BF5F37F">
            <wp:extent cx="3376590" cy="3310934"/>
            <wp:effectExtent l="7303" t="0" r="9207" b="9208"/>
            <wp:docPr id="225"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1.jpg"/>
                    <pic:cNvPicPr>
                      <a:picLocks noChangeAspect="1"/>
                    </pic:cNvPicPr>
                  </pic:nvPicPr>
                  <pic:blipFill>
                    <a:blip r:embed="rId42"/>
                    <a:stretch>
                      <a:fillRect/>
                    </a:stretch>
                  </pic:blipFill>
                  <pic:spPr>
                    <a:xfrm rot="5400000">
                      <a:off x="0" y="0"/>
                      <a:ext cx="3376590" cy="3310934"/>
                    </a:xfrm>
                    <a:prstGeom prst="rect">
                      <a:avLst/>
                    </a:prstGeom>
                  </pic:spPr>
                </pic:pic>
              </a:graphicData>
            </a:graphic>
          </wp:inline>
        </w:drawing>
      </w:r>
      <w:r w:rsidRPr="00A97CF0">
        <w:drawing>
          <wp:inline distT="0" distB="0" distL="0" distR="0" wp14:anchorId="68DD777A" wp14:editId="133D69D3">
            <wp:extent cx="3376590" cy="3310934"/>
            <wp:effectExtent l="7303" t="0" r="9207" b="9208"/>
            <wp:docPr id="226"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1.jpg"/>
                    <pic:cNvPicPr>
                      <a:picLocks noChangeAspect="1"/>
                    </pic:cNvPicPr>
                  </pic:nvPicPr>
                  <pic:blipFill>
                    <a:blip r:embed="rId42"/>
                    <a:stretch>
                      <a:fillRect/>
                    </a:stretch>
                  </pic:blipFill>
                  <pic:spPr>
                    <a:xfrm rot="5400000">
                      <a:off x="0" y="0"/>
                      <a:ext cx="3376590" cy="3310934"/>
                    </a:xfrm>
                    <a:prstGeom prst="rect">
                      <a:avLst/>
                    </a:prstGeom>
                  </pic:spPr>
                </pic:pic>
              </a:graphicData>
            </a:graphic>
          </wp:inline>
        </w:drawing>
      </w:r>
      <w:r w:rsidRPr="00A97CF0">
        <w:drawing>
          <wp:inline distT="0" distB="0" distL="0" distR="0" wp14:anchorId="59DCDE96" wp14:editId="095407AC">
            <wp:extent cx="3376590" cy="3310934"/>
            <wp:effectExtent l="7303" t="0" r="9207" b="9208"/>
            <wp:docPr id="227"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1.jpg"/>
                    <pic:cNvPicPr>
                      <a:picLocks noChangeAspect="1"/>
                    </pic:cNvPicPr>
                  </pic:nvPicPr>
                  <pic:blipFill>
                    <a:blip r:embed="rId42"/>
                    <a:stretch>
                      <a:fillRect/>
                    </a:stretch>
                  </pic:blipFill>
                  <pic:spPr>
                    <a:xfrm rot="5400000">
                      <a:off x="0" y="0"/>
                      <a:ext cx="3376590" cy="3310934"/>
                    </a:xfrm>
                    <a:prstGeom prst="rect">
                      <a:avLst/>
                    </a:prstGeom>
                  </pic:spPr>
                </pic:pic>
              </a:graphicData>
            </a:graphic>
          </wp:inline>
        </w:drawing>
      </w:r>
      <w:bookmarkStart w:id="2" w:name="_GoBack"/>
      <w:bookmarkEnd w:id="2"/>
      <w:r w:rsidRPr="00A97CF0">
        <w:drawing>
          <wp:inline distT="0" distB="0" distL="0" distR="0" wp14:anchorId="7A066338" wp14:editId="558C16CE">
            <wp:extent cx="3376590" cy="3310934"/>
            <wp:effectExtent l="7303" t="0" r="9207" b="9208"/>
            <wp:docPr id="2"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1.jpg"/>
                    <pic:cNvPicPr>
                      <a:picLocks noChangeAspect="1"/>
                    </pic:cNvPicPr>
                  </pic:nvPicPr>
                  <pic:blipFill>
                    <a:blip r:embed="rId42"/>
                    <a:stretch>
                      <a:fillRect/>
                    </a:stretch>
                  </pic:blipFill>
                  <pic:spPr>
                    <a:xfrm rot="5400000">
                      <a:off x="0" y="0"/>
                      <a:ext cx="3376590" cy="3310934"/>
                    </a:xfrm>
                    <a:prstGeom prst="rect">
                      <a:avLst/>
                    </a:prstGeom>
                  </pic:spPr>
                </pic:pic>
              </a:graphicData>
            </a:graphic>
          </wp:inline>
        </w:drawing>
      </w:r>
      <w:r w:rsidR="00E336C6">
        <w:br w:type="page"/>
      </w:r>
    </w:p>
    <w:p w14:paraId="7A1C368C" w14:textId="4F1C69D7" w:rsidR="00136D1C" w:rsidRDefault="00136D1C">
      <w:r>
        <w:rPr>
          <w:noProof/>
        </w:rPr>
        <mc:AlternateContent>
          <mc:Choice Requires="wps">
            <w:drawing>
              <wp:anchor distT="0" distB="0" distL="114300" distR="114300" simplePos="0" relativeHeight="251670528" behindDoc="0" locked="0" layoutInCell="1" allowOverlap="1" wp14:anchorId="7C11AFC1" wp14:editId="1803BDEF">
                <wp:simplePos x="0" y="0"/>
                <wp:positionH relativeFrom="column">
                  <wp:posOffset>4572000</wp:posOffset>
                </wp:positionH>
                <wp:positionV relativeFrom="paragraph">
                  <wp:posOffset>228600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16" name="Oval 116"/>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6" o:spid="_x0000_s1026" style="position:absolute;margin-left:5in;margin-top:18pt;width:1in;height:1in;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" strokecolor="#47555a [3044]" strokeweight="1pt">
                <v:fill r:id="rId43"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69504" behindDoc="0" locked="0" layoutInCell="1" allowOverlap="1" wp14:anchorId="02ACC87C" wp14:editId="629A43A0">
                <wp:simplePos x="0" y="0"/>
                <wp:positionH relativeFrom="column">
                  <wp:posOffset>3314700</wp:posOffset>
                </wp:positionH>
                <wp:positionV relativeFrom="paragraph">
                  <wp:posOffset>228600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15" name="Oval 115"/>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5" o:spid="_x0000_s1026" style="position:absolute;margin-left:261pt;margin-top:18pt;width:1in;height:1in;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" strokecolor="#47555a [3044]" strokeweight="1pt">
                <v:fill r:id="rId44"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65408" behindDoc="0" locked="0" layoutInCell="1" allowOverlap="1" wp14:anchorId="76F7ACC6" wp14:editId="53214E1B">
                <wp:simplePos x="0" y="0"/>
                <wp:positionH relativeFrom="column">
                  <wp:posOffset>685800</wp:posOffset>
                </wp:positionH>
                <wp:positionV relativeFrom="paragraph">
                  <wp:posOffset>228600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13" name="Oval 113"/>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3" o:spid="_x0000_s1026" style="position:absolute;margin-left:54pt;margin-top:18pt;width:1in;height:1in;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" strokecolor="#47555a [3044]" strokeweight="1pt">
                <v:fill r:id="rId45"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67456" behindDoc="0" locked="0" layoutInCell="1" allowOverlap="1" wp14:anchorId="45E5F089" wp14:editId="3FBE3AC0">
                <wp:simplePos x="0" y="0"/>
                <wp:positionH relativeFrom="column">
                  <wp:posOffset>1943100</wp:posOffset>
                </wp:positionH>
                <wp:positionV relativeFrom="paragraph">
                  <wp:posOffset>228600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14" name="Oval 114"/>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4" o:spid="_x0000_s1026" style="position:absolute;margin-left:153pt;margin-top:18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" strokecolor="#47555a [3044]" strokeweight="1pt">
                <v:fill r:id="rId46" o:title="" rotate="t" type="frame"/>
                <v:shadow on="t" type="perspective" opacity="26214f" offset="0,0" matrix="66191f,,,66191f"/>
                <w10:wrap type="through"/>
              </v:oval>
            </w:pict>
          </mc:Fallback>
        </mc:AlternateContent>
      </w:r>
    </w:p>
    <w:p w14:paraId="27659E15" w14:textId="77777777" w:rsidR="00136D1C" w:rsidRDefault="00136D1C"/>
    <w:p w14:paraId="006E63F9" w14:textId="77777777" w:rsidR="00136D1C" w:rsidRDefault="00136D1C"/>
    <w:p w14:paraId="25FE00DB" w14:textId="47C7C772" w:rsidR="00136D1C" w:rsidRDefault="00136D1C"/>
    <w:p w14:paraId="1C738A48" w14:textId="61A8F605" w:rsidR="00136D1C" w:rsidRDefault="00136D1C">
      <w:r>
        <w:rPr>
          <w:noProof/>
        </w:rPr>
        <mc:AlternateContent>
          <mc:Choice Requires="wps">
            <w:drawing>
              <wp:anchor distT="0" distB="0" distL="114300" distR="114300" simplePos="0" relativeHeight="251696128" behindDoc="0" locked="0" layoutInCell="1" allowOverlap="1" wp14:anchorId="5FB2C90F" wp14:editId="3839163C">
                <wp:simplePos x="0" y="0"/>
                <wp:positionH relativeFrom="column">
                  <wp:posOffset>4686300</wp:posOffset>
                </wp:positionH>
                <wp:positionV relativeFrom="paragraph">
                  <wp:posOffset>5104130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36" name="Oval 136"/>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6" o:spid="_x0000_s1026" style="position:absolute;margin-left:369pt;margin-top:401.9pt;width:1in;height:1in;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" strokecolor="#47555a [3044]" strokeweight="1pt">
                <v:fill r:id="rId47"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95104" behindDoc="0" locked="0" layoutInCell="1" allowOverlap="1" wp14:anchorId="2802D31C" wp14:editId="4239A343">
                <wp:simplePos x="0" y="0"/>
                <wp:positionH relativeFrom="column">
                  <wp:posOffset>3429000</wp:posOffset>
                </wp:positionH>
                <wp:positionV relativeFrom="paragraph">
                  <wp:posOffset>5104130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35" name="Oval 135"/>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5" o:spid="_x0000_s1026" style="position:absolute;margin-left:270pt;margin-top:401.9pt;width:1in;height:1in;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" strokecolor="#47555a [3044]" strokeweight="1pt">
                <v:fill r:id="rId48"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94080" behindDoc="0" locked="0" layoutInCell="1" allowOverlap="1" wp14:anchorId="62A93C06" wp14:editId="1BB67881">
                <wp:simplePos x="0" y="0"/>
                <wp:positionH relativeFrom="column">
                  <wp:posOffset>2057400</wp:posOffset>
                </wp:positionH>
                <wp:positionV relativeFrom="paragraph">
                  <wp:posOffset>5104130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34" name="Oval 134"/>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4" o:spid="_x0000_s1026" style="position:absolute;margin-left:162pt;margin-top:401.9pt;width:1in;height:1in;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" strokecolor="#47555a [3044]" strokeweight="1pt">
                <v:fill r:id="rId49"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93056" behindDoc="0" locked="0" layoutInCell="1" allowOverlap="1" wp14:anchorId="297531C5" wp14:editId="221506E6">
                <wp:simplePos x="0" y="0"/>
                <wp:positionH relativeFrom="column">
                  <wp:posOffset>800100</wp:posOffset>
                </wp:positionH>
                <wp:positionV relativeFrom="paragraph">
                  <wp:posOffset>5104130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33" name="Oval 133"/>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3" o:spid="_x0000_s1026" style="position:absolute;margin-left:63pt;margin-top:401.9pt;width:1in;height:1in;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" strokecolor="#47555a [3044]" strokeweight="1pt">
                <v:fill r:id="rId50"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91008" behindDoc="0" locked="0" layoutInCell="1" allowOverlap="1" wp14:anchorId="069FF4BD" wp14:editId="270160E2">
                <wp:simplePos x="0" y="0"/>
                <wp:positionH relativeFrom="column">
                  <wp:posOffset>4686300</wp:posOffset>
                </wp:positionH>
                <wp:positionV relativeFrom="paragraph">
                  <wp:posOffset>3846830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32" name="Oval 132"/>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2" o:spid="_x0000_s1026" style="position:absolute;margin-left:369pt;margin-top:302.9pt;width:1in;height:1in;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" strokecolor="#47555a [3044]" strokeweight="1pt">
                <v:fill r:id="rId51"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89984" behindDoc="0" locked="0" layoutInCell="1" allowOverlap="1" wp14:anchorId="42024657" wp14:editId="2F9CA20C">
                <wp:simplePos x="0" y="0"/>
                <wp:positionH relativeFrom="column">
                  <wp:posOffset>3429000</wp:posOffset>
                </wp:positionH>
                <wp:positionV relativeFrom="paragraph">
                  <wp:posOffset>3846830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31" name="Oval 131"/>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1" o:spid="_x0000_s1026" style="position:absolute;margin-left:270pt;margin-top:302.9pt;width:1in;height:1in;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" strokecolor="#47555a [3044]" strokeweight="1pt">
                <v:fill r:id="rId52"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88960" behindDoc="0" locked="0" layoutInCell="1" allowOverlap="1" wp14:anchorId="6A014086" wp14:editId="01658B46">
                <wp:simplePos x="0" y="0"/>
                <wp:positionH relativeFrom="column">
                  <wp:posOffset>2057400</wp:posOffset>
                </wp:positionH>
                <wp:positionV relativeFrom="paragraph">
                  <wp:posOffset>3846830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30" name="Oval 130"/>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0" o:spid="_x0000_s1026" style="position:absolute;margin-left:162pt;margin-top:302.9pt;width:1in;height:1in;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" strokecolor="#47555a [3044]" strokeweight="1pt">
                <v:fill r:id="rId53"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87936" behindDoc="0" locked="0" layoutInCell="1" allowOverlap="1" wp14:anchorId="52EE74EF" wp14:editId="2F483D54">
                <wp:simplePos x="0" y="0"/>
                <wp:positionH relativeFrom="column">
                  <wp:posOffset>800100</wp:posOffset>
                </wp:positionH>
                <wp:positionV relativeFrom="paragraph">
                  <wp:posOffset>3846830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29" name="Oval 129"/>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9" o:spid="_x0000_s1026" style="position:absolute;margin-left:63pt;margin-top:302.9pt;width:1in;height:1in;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" strokecolor="#47555a [3044]" strokeweight="1pt">
                <v:fill r:id="rId54"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85888" behindDoc="0" locked="0" layoutInCell="1" allowOverlap="1" wp14:anchorId="2068D397" wp14:editId="2CB207E9">
                <wp:simplePos x="0" y="0"/>
                <wp:positionH relativeFrom="column">
                  <wp:posOffset>4572000</wp:posOffset>
                </wp:positionH>
                <wp:positionV relativeFrom="paragraph">
                  <wp:posOffset>2589530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28" name="Oval 128"/>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8" o:spid="_x0000_s1026" style="position:absolute;margin-left:5in;margin-top:203.9pt;width:1in;height:1in;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" strokecolor="#47555a [3044]" strokeweight="1pt">
                <v:fill r:id="rId55"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84864" behindDoc="0" locked="0" layoutInCell="1" allowOverlap="1" wp14:anchorId="6D2474E4" wp14:editId="5D980984">
                <wp:simplePos x="0" y="0"/>
                <wp:positionH relativeFrom="column">
                  <wp:posOffset>3314700</wp:posOffset>
                </wp:positionH>
                <wp:positionV relativeFrom="paragraph">
                  <wp:posOffset>2589530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27" name="Oval 127"/>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7" o:spid="_x0000_s1026" style="position:absolute;margin-left:261pt;margin-top:203.9pt;width:1in;height:1in;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" strokecolor="#47555a [3044]" strokeweight="1pt">
                <v:fill r:id="rId56"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83840" behindDoc="0" locked="0" layoutInCell="1" allowOverlap="1" wp14:anchorId="73BB21DB" wp14:editId="04AF8BEF">
                <wp:simplePos x="0" y="0"/>
                <wp:positionH relativeFrom="column">
                  <wp:posOffset>1943100</wp:posOffset>
                </wp:positionH>
                <wp:positionV relativeFrom="paragraph">
                  <wp:posOffset>2589530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26" name="Oval 126"/>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6" o:spid="_x0000_s1026" style="position:absolute;margin-left:153pt;margin-top:203.9pt;width:1in;height:1in;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" strokecolor="#47555a [3044]" strokeweight="1pt">
                <v:fill r:id="rId57"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82816" behindDoc="0" locked="0" layoutInCell="1" allowOverlap="1" wp14:anchorId="2896AABA" wp14:editId="671DFE3E">
                <wp:simplePos x="0" y="0"/>
                <wp:positionH relativeFrom="column">
                  <wp:posOffset>685800</wp:posOffset>
                </wp:positionH>
                <wp:positionV relativeFrom="paragraph">
                  <wp:posOffset>2589530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25" name="Oval 125"/>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5" o:spid="_x0000_s1026" style="position:absolute;margin-left:54pt;margin-top:203.9pt;width:1in;height:1in;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" strokecolor="#47555a [3044]" strokeweight="1pt">
                <v:fill r:id="rId58"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80768" behindDoc="0" locked="0" layoutInCell="1" allowOverlap="1" wp14:anchorId="05FF468D" wp14:editId="1C852D9E">
                <wp:simplePos x="0" y="0"/>
                <wp:positionH relativeFrom="column">
                  <wp:posOffset>4572000</wp:posOffset>
                </wp:positionH>
                <wp:positionV relativeFrom="paragraph">
                  <wp:posOffset>1332230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24" name="Oval 124"/>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4" o:spid="_x0000_s1026" style="position:absolute;margin-left:5in;margin-top:104.9pt;width:1in;height:1in;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" strokecolor="#47555a [3044]" strokeweight="1pt">
                <v:fill r:id="rId59"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79744" behindDoc="0" locked="0" layoutInCell="1" allowOverlap="1" wp14:anchorId="0BC63EAB" wp14:editId="3A3BA066">
                <wp:simplePos x="0" y="0"/>
                <wp:positionH relativeFrom="column">
                  <wp:posOffset>3314700</wp:posOffset>
                </wp:positionH>
                <wp:positionV relativeFrom="paragraph">
                  <wp:posOffset>1332230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23" name="Oval 123"/>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3" o:spid="_x0000_s1026" style="position:absolute;margin-left:261pt;margin-top:104.9pt;width:1in;height:1in;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" strokecolor="#47555a [3044]" strokeweight="1pt">
                <v:fill r:id="rId60"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78720" behindDoc="0" locked="0" layoutInCell="1" allowOverlap="1" wp14:anchorId="01C3D53C" wp14:editId="6D06D58E">
                <wp:simplePos x="0" y="0"/>
                <wp:positionH relativeFrom="column">
                  <wp:posOffset>1943100</wp:posOffset>
                </wp:positionH>
                <wp:positionV relativeFrom="paragraph">
                  <wp:posOffset>1332230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22" name="Oval 122"/>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2" o:spid="_x0000_s1026" style="position:absolute;margin-left:153pt;margin-top:104.9pt;width:1in;height:1in;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" strokecolor="#47555a [3044]" strokeweight="1pt">
                <v:fill r:id="rId61"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77696" behindDoc="0" locked="0" layoutInCell="1" allowOverlap="1" wp14:anchorId="796F09CD" wp14:editId="77720A6C">
                <wp:simplePos x="0" y="0"/>
                <wp:positionH relativeFrom="column">
                  <wp:posOffset>685800</wp:posOffset>
                </wp:positionH>
                <wp:positionV relativeFrom="paragraph">
                  <wp:posOffset>1332230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21" name="Oval 121"/>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1" o:spid="_x0000_s1026" style="position:absolute;margin-left:54pt;margin-top:104.9pt;width:1in;height:1in;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" strokecolor="#47555a [3044]" strokeweight="1pt">
                <v:fill r:id="rId62"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75648" behindDoc="0" locked="0" layoutInCell="1" allowOverlap="1" wp14:anchorId="3C2273BC" wp14:editId="3CDB92AA">
                <wp:simplePos x="0" y="0"/>
                <wp:positionH relativeFrom="column">
                  <wp:posOffset>4572000</wp:posOffset>
                </wp:positionH>
                <wp:positionV relativeFrom="paragraph">
                  <wp:posOffset>189230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20" name="Oval 120"/>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0" o:spid="_x0000_s1026" style="position:absolute;margin-left:5in;margin-top:14.9pt;width:1in;height:1in;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" strokecolor="#47555a [3044]" strokeweight="1pt">
                <v:fill r:id="rId63"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74624" behindDoc="0" locked="0" layoutInCell="1" allowOverlap="1" wp14:anchorId="1635AA01" wp14:editId="7DBC537B">
                <wp:simplePos x="0" y="0"/>
                <wp:positionH relativeFrom="column">
                  <wp:posOffset>3314700</wp:posOffset>
                </wp:positionH>
                <wp:positionV relativeFrom="paragraph">
                  <wp:posOffset>189230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19" name="Oval 119"/>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9" o:spid="_x0000_s1026" style="position:absolute;margin-left:261pt;margin-top:14.9pt;width:1in;height:1in;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" strokecolor="#47555a [3044]" strokeweight="1pt">
                <v:fill r:id="rId64"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73600" behindDoc="0" locked="0" layoutInCell="1" allowOverlap="1" wp14:anchorId="7F1D95DB" wp14:editId="67C7F985">
                <wp:simplePos x="0" y="0"/>
                <wp:positionH relativeFrom="column">
                  <wp:posOffset>1943100</wp:posOffset>
                </wp:positionH>
                <wp:positionV relativeFrom="paragraph">
                  <wp:posOffset>189230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18" name="Oval 118"/>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8" o:spid="_x0000_s1026" style="position:absolute;margin-left:153pt;margin-top:14.9pt;width:1in;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" strokecolor="#47555a [3044]" strokeweight="1pt">
                <v:fill r:id="rId65" o:title="" rotate="t" type="frame"/>
                <v:shadow on="t" type="perspective" opacity="26214f" offset="0,0" matrix="66191f,,,66191f"/>
                <w10:wrap type="through"/>
              </v:oval>
            </w:pict>
          </mc:Fallback>
        </mc:AlternateContent>
      </w:r>
      <w:r>
        <w:rPr>
          <w:noProof/>
        </w:rPr>
        <mc:AlternateContent>
          <mc:Choice Requires="wps">
            <w:drawing>
              <wp:anchor distT="0" distB="0" distL="114300" distR="114300" simplePos="0" relativeHeight="251672576" behindDoc="0" locked="0" layoutInCell="1" allowOverlap="1" wp14:anchorId="3182087E" wp14:editId="7FE0A286">
                <wp:simplePos x="0" y="0"/>
                <wp:positionH relativeFrom="column">
                  <wp:posOffset>685800</wp:posOffset>
                </wp:positionH>
                <wp:positionV relativeFrom="paragraph">
                  <wp:posOffset>189230</wp:posOffset>
                </wp:positionV>
                <wp:extent cx="914400" cy="914400"/>
                <wp:effectExtent l="101600" t="101600" r="101600" b="127000"/>
                <wp:wrapThrough wrapText="bothSides">
                  <wp:wrapPolygon edited="0">
                    <wp:start x="7800" y="-2400"/>
                    <wp:lineTo x="-2400" y="-1200"/>
                    <wp:lineTo x="-2400" y="15600"/>
                    <wp:lineTo x="0" y="18000"/>
                    <wp:lineTo x="0" y="18600"/>
                    <wp:lineTo x="6600" y="22800"/>
                    <wp:lineTo x="7200" y="24000"/>
                    <wp:lineTo x="14400" y="24000"/>
                    <wp:lineTo x="15000" y="22800"/>
                    <wp:lineTo x="21600" y="18600"/>
                    <wp:lineTo x="21600" y="18000"/>
                    <wp:lineTo x="23400" y="9000"/>
                    <wp:lineTo x="23400" y="6000"/>
                    <wp:lineTo x="16200" y="-1200"/>
                    <wp:lineTo x="13800" y="-2400"/>
                    <wp:lineTo x="7800" y="-2400"/>
                  </wp:wrapPolygon>
                </wp:wrapThrough>
                <wp:docPr id="117" name="Oval 117"/>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7" o:spid="_x0000_s1026" style="position:absolute;margin-left:54pt;margin-top:14.9pt;width:1in;height:1in;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" strokecolor="#47555a [3044]" strokeweight="1pt">
                <v:fill r:id="rId66" o:title="" rotate="t" type="frame"/>
                <v:shadow on="t" type="perspective" opacity="26214f" offset="0,0" matrix="66191f,,,66191f"/>
                <w10:wrap type="through"/>
              </v:oval>
            </w:pict>
          </mc:Fallback>
        </mc:AlternateContent>
      </w:r>
      <w:r>
        <w:br w:type="page"/>
      </w:r>
    </w:p>
    <w:p w14:paraId="4EC5CE49" w14:textId="77777777" w:rsidR="00136D1C" w:rsidRDefault="00136D1C"/>
    <w:p w14:paraId="1E9BA4B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DDC3DA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0C28ED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13B57B0"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A5F01ED"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28C6A3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3505DB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5AC14E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F8F9F2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94B7BCA"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CD65C3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BF3A1F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B53D24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BFB97E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DDFBA0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9B8C7C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42CA46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864C73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26C7FA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806600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9A48A8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9A3F3A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E5DCC6D"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F95F9E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569B90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A0FB2AD"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926D89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41CC11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43C872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88F0C43"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64D2B5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A9F1910"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48F557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4AEBD5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41F782D"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9392EC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E4111E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23B6E2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8F0576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FD35D3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773C51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C57066D"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7A0511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D7AAA7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557424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177577A"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3B7348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ABDA51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F652BF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4239C9F"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535065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64DECF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74981A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5981B6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702AE3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9A5323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78A121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99EF080"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C89F78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8BD8883"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B642B9E"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4D4156F"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0A6C1C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400BA2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E0A931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793C7B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E461BD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F91226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391196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B23987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CBAD78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E377A8E"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B9D55EA"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888418D"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AD0117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62FACA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0B281D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0A26A4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BF1C45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FE1786A"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DC46F6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6F3D34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566B97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31389E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107401E"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34677C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E76D40F"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60A68A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E1F49B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48E455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13D57A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63210DA"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B4DE3C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0CD9AF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2778A00"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700A19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DA7E64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BEA283E"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49C5FA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289AA9E" w14:textId="04A89C6C"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5C38DA9" w14:textId="77777777" w:rsidR="00136D1C" w:rsidRDefault="00136D1C" w:rsidP="00136D1C"/>
    <w:p w14:paraId="7A1E61A9" w14:textId="77777777" w:rsidR="00136D1C" w:rsidRDefault="00136D1C" w:rsidP="00136D1C">
      <w:proofErr w:type="gramStart"/>
      <w:r>
        <w:t>This  is</w:t>
      </w:r>
      <w:proofErr w:type="gramEnd"/>
      <w:r>
        <w:t xml:space="preserve"> a TEST_SEARCH_STRING</w:t>
      </w:r>
    </w:p>
    <w:p w14:paraId="5529E2BA" w14:textId="77777777" w:rsidR="00136D1C" w:rsidRDefault="00136D1C" w:rsidP="00136D1C"/>
    <w:p w14:paraId="4FDE5EE3"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D89963E"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BB108B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B22D63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4BB99FF"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A7092D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1C751DE"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F451D0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E00FA7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A47861A"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0F4AA0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00EEDAF"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B62D9B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FBC8A4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BCA19C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403C87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A36988F"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7419D00"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C4F77F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BC72DD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350361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52AF820"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0FE616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E809B8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ECFC88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340D2EA"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9DB08C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C32F8A3"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003707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ACEDBF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310A07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275A6E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6F665E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64EEEFE"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AA0C19F"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8A4A76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4C0AA4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3F9C263"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8EBAE0E"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6CB336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67960C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15E816F"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04ED63E"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2A9622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154E0DD"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B34DE8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0C2218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49B245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145EE2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EA77D8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114FBFD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80E5D1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23F93D0"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C91F0EA"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84A57A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29372C9"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974144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B0CDF5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9C8F3B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B06BD6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97585BD"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2F0C4F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A082B9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C137E5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CAB171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628286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E3CC4E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930AC05"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9EA103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1E37D6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616E45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9BC05F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03DCCBA"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0E0377B"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2FD197A"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9C06FFE"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E2E99E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D5F60D8"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A91815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99C797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ECC59F0"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8E0C9AC"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B2F9D4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9FB5BE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51B162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A54824A"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69D6ED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670038F"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1D3C314"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E5896F0"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0A403AED"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5F9E9160"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3A3C5927"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C8B6C1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402EBE6"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6229378F"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C50C920"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0380671"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751E5B42" w14:textId="77777777"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42EBDE59" w14:textId="53F60E54" w:rsidR="00136D1C" w:rsidRDefault="00136D1C" w:rsidP="00136D1C">
      <w:r>
        <w:t>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  The quick brown fox jumps over the lazy dog.</w:t>
      </w:r>
    </w:p>
    <w:p w14:paraId="2C0F2528" w14:textId="2267917E" w:rsidR="00106F09" w:rsidRDefault="00136D1C" w:rsidP="00136D1C">
      <w:r>
        <w:br/>
      </w:r>
    </w:p>
    <w:p w14:paraId="7A4561CA" w14:textId="77777777" w:rsidR="00106F09" w:rsidRDefault="00106F09">
      <w:r>
        <w:br w:type="page"/>
      </w:r>
    </w:p>
    <w:p w14:paraId="6216DEA0" w14:textId="77777777" w:rsidR="00136D1C" w:rsidRDefault="00136D1C" w:rsidP="00136D1C"/>
    <w:p w14:paraId="62E68D35" w14:textId="5C25115C" w:rsidR="00136D1C" w:rsidRDefault="00FA5C41" w:rsidP="00136D1C">
      <w:r>
        <w:rPr>
          <w:noProof/>
        </w:rPr>
        <w:drawing>
          <wp:inline distT="0" distB="0" distL="0" distR="0" wp14:anchorId="1A696E0B" wp14:editId="4CEA860A">
            <wp:extent cx="7031355" cy="5265420"/>
            <wp:effectExtent l="0" t="0" r="4445" b="0"/>
            <wp:docPr id="253" name="Picture 253" descr="Mac HD :Users:jamhar03:Downloads:documents-export-2016-07-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HD :Users:jamhar03:Downloads:documents-export-2016-07-05: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031355" cy="5265420"/>
                    </a:xfrm>
                    <a:prstGeom prst="rect">
                      <a:avLst/>
                    </a:prstGeom>
                    <a:noFill/>
                    <a:ln>
                      <a:noFill/>
                    </a:ln>
                  </pic:spPr>
                </pic:pic>
              </a:graphicData>
            </a:graphic>
          </wp:inline>
        </w:drawing>
      </w:r>
    </w:p>
    <w:p w14:paraId="1517ED90" w14:textId="52015972" w:rsidR="00FA5C41" w:rsidRDefault="00FA5C41">
      <w:r>
        <w:br w:type="page"/>
      </w:r>
    </w:p>
    <w:p w14:paraId="18D143BB" w14:textId="610B35D4" w:rsidR="00FA5C41" w:rsidRDefault="00FA5C41" w:rsidP="00136D1C">
      <w:r>
        <w:rPr>
          <w:noProof/>
        </w:rPr>
        <w:drawing>
          <wp:inline distT="0" distB="0" distL="0" distR="0" wp14:anchorId="7F193BAC" wp14:editId="10EFF809">
            <wp:extent cx="7031355" cy="5265420"/>
            <wp:effectExtent l="0" t="0" r="4445" b="0"/>
            <wp:docPr id="254" name="Picture 254" descr="Mac HD :Users:jamhar03:Downloads:documents-export-2016-07-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HD :Users:jamhar03:Downloads:documents-export-2016-07-05: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031355" cy="5265420"/>
                    </a:xfrm>
                    <a:prstGeom prst="rect">
                      <a:avLst/>
                    </a:prstGeom>
                    <a:noFill/>
                    <a:ln>
                      <a:noFill/>
                    </a:ln>
                  </pic:spPr>
                </pic:pic>
              </a:graphicData>
            </a:graphic>
          </wp:inline>
        </w:drawing>
      </w:r>
    </w:p>
    <w:sectPr w:rsidR="00FA5C41" w:rsidSect="00790525">
      <w:footerReference w:type="default" r:id="rId69"/>
      <w:pgSz w:w="12240" w:h="15840" w:code="1"/>
      <w:pgMar w:top="576" w:right="576" w:bottom="1440" w:left="576" w:header="576"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37AB2F" w14:textId="77777777" w:rsidR="00B50B4A" w:rsidRDefault="00B50B4A">
      <w:pPr>
        <w:spacing w:after="0" w:line="240" w:lineRule="auto"/>
      </w:pPr>
      <w:r>
        <w:separator/>
      </w:r>
    </w:p>
  </w:endnote>
  <w:endnote w:type="continuationSeparator" w:id="0">
    <w:p w14:paraId="7B9D1E00" w14:textId="77777777" w:rsidR="00B50B4A" w:rsidRDefault="00B50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7234"/>
      <w:gridCol w:w="236"/>
      <w:gridCol w:w="3834"/>
    </w:tblGrid>
    <w:tr w:rsidR="00B50B4A" w14:paraId="2B4F7B5B" w14:textId="77777777" w:rsidTr="00384A08">
      <w:tc>
        <w:tcPr>
          <w:tcW w:w="3200" w:type="pct"/>
          <w:shd w:val="clear" w:color="auto" w:fill="983620" w:themeFill="accent2"/>
        </w:tcPr>
        <w:p w14:paraId="4C502AA3" w14:textId="77777777" w:rsidR="00B50B4A" w:rsidRDefault="00B50B4A" w:rsidP="00384A08">
          <w:pPr>
            <w:pStyle w:val="NoSpacing"/>
          </w:pPr>
        </w:p>
      </w:tc>
      <w:tc>
        <w:tcPr>
          <w:tcW w:w="104" w:type="pct"/>
        </w:tcPr>
        <w:p w14:paraId="3A808F93" w14:textId="77777777" w:rsidR="00B50B4A" w:rsidRDefault="00B50B4A" w:rsidP="00384A08">
          <w:pPr>
            <w:pStyle w:val="NoSpacing"/>
          </w:pPr>
        </w:p>
      </w:tc>
      <w:tc>
        <w:tcPr>
          <w:tcW w:w="1700" w:type="pct"/>
          <w:shd w:val="clear" w:color="auto" w:fill="7F7F7F" w:themeFill="text1" w:themeFillTint="80"/>
        </w:tcPr>
        <w:p w14:paraId="7110C481" w14:textId="77777777" w:rsidR="00B50B4A" w:rsidRDefault="00B50B4A" w:rsidP="00384A08">
          <w:pPr>
            <w:pStyle w:val="NoSpacing"/>
          </w:pPr>
        </w:p>
      </w:tc>
    </w:tr>
    <w:tr w:rsidR="00B50B4A" w14:paraId="020F180E" w14:textId="77777777" w:rsidTr="00384A08">
      <w:sdt>
        <w:sdtPr>
          <w:rPr>
            <w:color w:val="262626" w:themeColor="text1" w:themeTint="D9"/>
          </w:rPr>
          <w:alias w:val="Title"/>
          <w:tag w:val=""/>
          <w:id w:val="-939296879"/>
          <w:placeholder>
            <w:docPart w:val="0356111CC1A67F428F7E02A16A24C85B"/>
          </w:placeholder>
          <w:dataBinding w:prefixMappings="xmlns:ns0='http://purl.org/dc/elements/1.1/' xmlns:ns1='http://schemas.openxmlformats.org/package/2006/metadata/core-properties' " w:xpath="/ns1:coreProperties[1]/ns0:title[1]" w:storeItemID="{6C3C8BC8-F283-45AE-878A-BAB7291924A1}"/>
          <w:text/>
        </w:sdtPr>
        <w:sdtEndPr/>
        <w:sdtContent>
          <w:tc>
            <w:tcPr>
              <w:tcW w:w="3200" w:type="pct"/>
              <w:vAlign w:val="bottom"/>
            </w:tcPr>
            <w:p w14:paraId="233C1A84" w14:textId="77777777" w:rsidR="00B50B4A" w:rsidRPr="00AA218C" w:rsidRDefault="00B50B4A" w:rsidP="00384A08">
              <w:pPr>
                <w:pStyle w:val="Footer"/>
                <w:rPr>
                  <w:color w:val="262626" w:themeColor="text1" w:themeTint="D9"/>
                </w:rPr>
              </w:pPr>
              <w:r>
                <w:rPr>
                  <w:color w:val="262626" w:themeColor="text1" w:themeTint="D9"/>
                  <w:lang w:val="en-GB"/>
                </w:rPr>
                <w:t>UX Performance Test Document</w:t>
              </w:r>
            </w:p>
          </w:tc>
        </w:sdtContent>
      </w:sdt>
      <w:tc>
        <w:tcPr>
          <w:tcW w:w="104" w:type="pct"/>
          <w:vAlign w:val="bottom"/>
        </w:tcPr>
        <w:p w14:paraId="53D2063B" w14:textId="77777777" w:rsidR="00B50B4A" w:rsidRDefault="00B50B4A" w:rsidP="00384A08">
          <w:pPr>
            <w:pStyle w:val="Footer"/>
          </w:pPr>
        </w:p>
      </w:tc>
      <w:tc>
        <w:tcPr>
          <w:tcW w:w="1700" w:type="pct"/>
          <w:vAlign w:val="bottom"/>
        </w:tcPr>
        <w:p w14:paraId="3B45DBD4" w14:textId="77777777" w:rsidR="00B50B4A" w:rsidRDefault="00B50B4A" w:rsidP="00384A08">
          <w:pPr>
            <w:pStyle w:val="FooterRight"/>
          </w:pPr>
          <w:r>
            <w:fldChar w:fldCharType="begin"/>
          </w:r>
          <w:r>
            <w:instrText xml:space="preserve"> Page </w:instrText>
          </w:r>
          <w:r>
            <w:fldChar w:fldCharType="separate"/>
          </w:r>
          <w:r w:rsidR="00A97CF0">
            <w:rPr>
              <w:noProof/>
            </w:rPr>
            <w:t>29</w:t>
          </w:r>
          <w:r>
            <w:fldChar w:fldCharType="end"/>
          </w:r>
        </w:p>
      </w:tc>
    </w:tr>
  </w:tbl>
  <w:p w14:paraId="181A81DE" w14:textId="77777777" w:rsidR="00B50B4A" w:rsidRPr="00384A08" w:rsidRDefault="00B50B4A" w:rsidP="00384A08">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860582" w14:textId="77777777" w:rsidR="00B50B4A" w:rsidRDefault="00B50B4A">
      <w:pPr>
        <w:spacing w:after="0" w:line="240" w:lineRule="auto"/>
      </w:pPr>
      <w:r>
        <w:separator/>
      </w:r>
    </w:p>
  </w:footnote>
  <w:footnote w:type="continuationSeparator" w:id="0">
    <w:p w14:paraId="274F0EC4" w14:textId="77777777" w:rsidR="00B50B4A" w:rsidRDefault="00B50B4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EE1E86F8"/>
    <w:lvl w:ilvl="0">
      <w:start w:val="1"/>
      <w:numFmt w:val="bullet"/>
      <w:pStyle w:val="ListBullet2"/>
      <w:lvlText w:val="¡"/>
      <w:lvlJc w:val="left"/>
      <w:pPr>
        <w:ind w:left="720" w:hanging="360"/>
      </w:pPr>
      <w:rPr>
        <w:rFonts w:ascii="Wingdings 2" w:hAnsi="Wingdings 2" w:hint="default"/>
        <w:color w:val="595959" w:themeColor="text1" w:themeTint="A6"/>
      </w:rPr>
    </w:lvl>
  </w:abstractNum>
  <w:abstractNum w:abstractNumId="1">
    <w:nsid w:val="FFFFFF88"/>
    <w:multiLevelType w:val="singleLevel"/>
    <w:tmpl w:val="EE2E0A2A"/>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2">
    <w:nsid w:val="FFFFFF89"/>
    <w:multiLevelType w:val="singleLevel"/>
    <w:tmpl w:val="4442FD16"/>
    <w:lvl w:ilvl="0">
      <w:start w:val="1"/>
      <w:numFmt w:val="bullet"/>
      <w:pStyle w:val="ListBullet"/>
      <w:lvlText w:val="n"/>
      <w:lvlJc w:val="left"/>
      <w:pPr>
        <w:tabs>
          <w:tab w:val="num" w:pos="360"/>
        </w:tabs>
        <w:ind w:left="360" w:hanging="360"/>
      </w:pPr>
      <w:rPr>
        <w:rFonts w:ascii="Wingdings" w:hAnsi="Wingdings" w:hint="default"/>
        <w:color w:val="983620" w:themeColor="accent2"/>
      </w:rPr>
    </w:lvl>
  </w:abstractNum>
  <w:num w:numId="1">
    <w:abstractNumId w:val="2"/>
  </w:num>
  <w:num w:numId="2">
    <w:abstractNumId w:val="2"/>
  </w:num>
  <w:num w:numId="3">
    <w:abstractNumId w:val="1"/>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14"/>
  <w:proofState w:spelling="clean" w:grammar="clean"/>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525"/>
    <w:rsid w:val="00056BDA"/>
    <w:rsid w:val="00062EFE"/>
    <w:rsid w:val="00090017"/>
    <w:rsid w:val="00106F09"/>
    <w:rsid w:val="00136D1C"/>
    <w:rsid w:val="00165340"/>
    <w:rsid w:val="001845BE"/>
    <w:rsid w:val="001857D9"/>
    <w:rsid w:val="00193594"/>
    <w:rsid w:val="001D3F69"/>
    <w:rsid w:val="001F4E23"/>
    <w:rsid w:val="002357F8"/>
    <w:rsid w:val="0026113B"/>
    <w:rsid w:val="00290DFC"/>
    <w:rsid w:val="002D25E9"/>
    <w:rsid w:val="002F1886"/>
    <w:rsid w:val="002F444C"/>
    <w:rsid w:val="003606E0"/>
    <w:rsid w:val="00384A08"/>
    <w:rsid w:val="0044266D"/>
    <w:rsid w:val="004A1207"/>
    <w:rsid w:val="004A5130"/>
    <w:rsid w:val="004E543C"/>
    <w:rsid w:val="0052379F"/>
    <w:rsid w:val="005A0737"/>
    <w:rsid w:val="005E1CFE"/>
    <w:rsid w:val="006307B2"/>
    <w:rsid w:val="0067573E"/>
    <w:rsid w:val="00782074"/>
    <w:rsid w:val="00790525"/>
    <w:rsid w:val="00792D99"/>
    <w:rsid w:val="008B714F"/>
    <w:rsid w:val="008C2A28"/>
    <w:rsid w:val="009042A3"/>
    <w:rsid w:val="00970BFF"/>
    <w:rsid w:val="009D619F"/>
    <w:rsid w:val="009F709B"/>
    <w:rsid w:val="00A03075"/>
    <w:rsid w:val="00A52A7F"/>
    <w:rsid w:val="00A97CF0"/>
    <w:rsid w:val="00AA17F2"/>
    <w:rsid w:val="00AF28CB"/>
    <w:rsid w:val="00B50B4A"/>
    <w:rsid w:val="00B64F98"/>
    <w:rsid w:val="00C64A94"/>
    <w:rsid w:val="00C660B1"/>
    <w:rsid w:val="00CA3442"/>
    <w:rsid w:val="00D350A4"/>
    <w:rsid w:val="00D52277"/>
    <w:rsid w:val="00E20E90"/>
    <w:rsid w:val="00E336C6"/>
    <w:rsid w:val="00EF0A77"/>
    <w:rsid w:val="00F022B4"/>
    <w:rsid w:val="00F277E6"/>
    <w:rsid w:val="00F445ED"/>
    <w:rsid w:val="00F56FB8"/>
    <w:rsid w:val="00F73F39"/>
    <w:rsid w:val="00FA1FF7"/>
    <w:rsid w:val="00FA5C41"/>
    <w:rsid w:val="00FE4F0C"/>
    <w:rsid w:val="00FF32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92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9" w:qFormat="1"/>
    <w:lsdException w:name="List Bullet" w:uiPriority="1" w:qFormat="1"/>
    <w:lsdException w:name="List Number" w:uiPriority="1" w:qFormat="1"/>
    <w:lsdException w:name="List Bullet 2" w:qFormat="1"/>
    <w:lsdException w:name="Title" w:semiHidden="0" w:uiPriority="9" w:unhideWhenUsed="0" w:qFormat="1"/>
    <w:lsdException w:name="Default Paragraph Font" w:uiPriority="1"/>
    <w:lsdException w:name="Subtitle" w:semiHidden="0" w:uiPriority="9" w:unhideWhenUsed="0" w:qFormat="1"/>
    <w:lsdException w:name="Date" w:uiPriority="1"/>
    <w:lsdException w:name="Block Text" w:uiPriority="1" w:qFormat="1"/>
    <w:lsdException w:name="Strong" w:uiPriority="22" w:qFormat="1"/>
    <w:lsdException w:name="Emphasis" w:uiPriority="20" w:qFormat="1"/>
    <w:lsdException w:name="Table Grid" w:semiHidden="0" w:uiPriority="59" w:unhideWhenUsed="0"/>
    <w:lsdException w:name="Placeholder Text" w:unhideWhenUsed="0"/>
    <w:lsdException w:name="No Spacing" w:semiHidden="0" w:uiPriority="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4A5130"/>
    <w:rPr>
      <w:color w:val="404040" w:themeColor="text1" w:themeTint="BF"/>
      <w:sz w:val="20"/>
      <w:szCs w:val="24"/>
    </w:rPr>
  </w:style>
  <w:style w:type="paragraph" w:styleId="Heading1">
    <w:name w:val="heading 1"/>
    <w:basedOn w:val="Normal"/>
    <w:next w:val="Normal"/>
    <w:link w:val="Heading1Char"/>
    <w:uiPriority w:val="1"/>
    <w:qFormat/>
    <w:rsid w:val="009F709B"/>
    <w:pPr>
      <w:keepNext/>
      <w:keepLines/>
      <w:spacing w:before="360" w:after="120"/>
      <w:outlineLvl w:val="0"/>
    </w:pPr>
    <w:rPr>
      <w:rFonts w:asciiTheme="majorHAnsi" w:eastAsiaTheme="majorEastAsia" w:hAnsiTheme="majorHAnsi" w:cstheme="majorBidi"/>
      <w:bCs/>
      <w:color w:val="983620" w:themeColor="accent2"/>
      <w:sz w:val="28"/>
      <w:szCs w:val="28"/>
    </w:rPr>
  </w:style>
  <w:style w:type="paragraph" w:styleId="Heading2">
    <w:name w:val="heading 2"/>
    <w:basedOn w:val="Normal"/>
    <w:next w:val="Normal"/>
    <w:link w:val="Heading2Char"/>
    <w:uiPriority w:val="1"/>
    <w:qFormat/>
    <w:rsid w:val="0067573E"/>
    <w:pPr>
      <w:keepNext/>
      <w:keepLines/>
      <w:spacing w:before="360" w:after="120"/>
      <w:outlineLvl w:val="1"/>
    </w:pPr>
    <w:rPr>
      <w:rFonts w:asciiTheme="majorHAnsi" w:eastAsiaTheme="majorEastAsia" w:hAnsiTheme="majorHAnsi" w:cstheme="majorBidi"/>
      <w:bCs/>
      <w:color w:val="595959" w:themeColor="text1" w:themeTint="A6"/>
      <w:sz w:val="28"/>
      <w:szCs w:val="26"/>
    </w:rPr>
  </w:style>
  <w:style w:type="paragraph" w:styleId="Heading3">
    <w:name w:val="heading 3"/>
    <w:basedOn w:val="Normal"/>
    <w:next w:val="Normal"/>
    <w:link w:val="Heading3Char"/>
    <w:uiPriority w:val="1"/>
    <w:qFormat/>
    <w:rsid w:val="009F709B"/>
    <w:pPr>
      <w:keepNext/>
      <w:keepLines/>
      <w:spacing w:before="280" w:after="0"/>
      <w:outlineLvl w:val="2"/>
    </w:pPr>
    <w:rPr>
      <w:rFonts w:asciiTheme="majorHAnsi" w:eastAsiaTheme="majorEastAsia" w:hAnsiTheme="majorHAnsi" w:cstheme="majorBidi"/>
      <w:bCs/>
      <w:color w:val="983620" w:themeColor="accent2"/>
    </w:rPr>
  </w:style>
  <w:style w:type="paragraph" w:styleId="Heading4">
    <w:name w:val="heading 4"/>
    <w:basedOn w:val="Normal"/>
    <w:next w:val="Normal"/>
    <w:link w:val="Heading4Char"/>
    <w:uiPriority w:val="1"/>
    <w:semiHidden/>
    <w:unhideWhenUsed/>
    <w:qFormat/>
    <w:rsid w:val="009F709B"/>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9F709B"/>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9F709B"/>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9F709B"/>
    <w:pPr>
      <w:keepNext/>
      <w:keepLines/>
      <w:spacing w:before="200" w:after="0"/>
      <w:outlineLvl w:val="7"/>
    </w:pPr>
    <w:rPr>
      <w:rFonts w:asciiTheme="majorHAnsi" w:eastAsiaTheme="majorEastAsia" w:hAnsiTheme="majorHAnsi" w:cstheme="majorBidi"/>
      <w:color w:val="983620" w:themeColor="accent2"/>
      <w:szCs w:val="20"/>
    </w:rPr>
  </w:style>
  <w:style w:type="paragraph" w:styleId="Heading9">
    <w:name w:val="heading 9"/>
    <w:basedOn w:val="Normal"/>
    <w:next w:val="Normal"/>
    <w:link w:val="Heading9Char"/>
    <w:uiPriority w:val="1"/>
    <w:semiHidden/>
    <w:unhideWhenUsed/>
    <w:qFormat/>
    <w:rsid w:val="009F709B"/>
    <w:pPr>
      <w:keepNext/>
      <w:keepLines/>
      <w:spacing w:before="200" w:after="0"/>
      <w:outlineLvl w:val="8"/>
    </w:pPr>
    <w:rPr>
      <w:rFonts w:asciiTheme="majorHAnsi" w:eastAsiaTheme="majorEastAsia" w:hAnsiTheme="majorHAnsi" w:cstheme="majorBidi"/>
      <w:iCs/>
      <w:color w:val="595959" w:themeColor="text1" w:themeTint="A6"/>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709B"/>
    <w:pPr>
      <w:spacing w:after="0" w:line="240" w:lineRule="auto"/>
    </w:pPr>
    <w:rPr>
      <w:sz w:val="16"/>
      <w:szCs w:val="16"/>
    </w:rPr>
  </w:style>
  <w:style w:type="character" w:customStyle="1" w:styleId="BalloonTextChar">
    <w:name w:val="Balloon Text Char"/>
    <w:basedOn w:val="DefaultParagraphFont"/>
    <w:link w:val="BalloonText"/>
    <w:uiPriority w:val="99"/>
    <w:semiHidden/>
    <w:rsid w:val="009F709B"/>
    <w:rPr>
      <w:color w:val="404040" w:themeColor="text1" w:themeTint="BF"/>
      <w:sz w:val="16"/>
      <w:szCs w:val="16"/>
    </w:rPr>
  </w:style>
  <w:style w:type="paragraph" w:styleId="BlockText">
    <w:name w:val="Block Text"/>
    <w:basedOn w:val="Normal"/>
    <w:uiPriority w:val="1"/>
    <w:unhideWhenUsed/>
    <w:qFormat/>
    <w:rsid w:val="009F709B"/>
    <w:pPr>
      <w:spacing w:after="0"/>
      <w:ind w:right="360"/>
    </w:pPr>
    <w:rPr>
      <w:iCs/>
      <w:color w:val="7F7F7F" w:themeColor="text1" w:themeTint="80"/>
    </w:rPr>
  </w:style>
  <w:style w:type="paragraph" w:customStyle="1" w:styleId="CourseDetails">
    <w:name w:val="Course Details"/>
    <w:basedOn w:val="Normal"/>
    <w:uiPriority w:val="1"/>
    <w:qFormat/>
    <w:rsid w:val="0067573E"/>
    <w:pPr>
      <w:spacing w:after="120"/>
    </w:pPr>
    <w:rPr>
      <w:color w:val="595959" w:themeColor="text1" w:themeTint="A6"/>
      <w:sz w:val="24"/>
    </w:rPr>
  </w:style>
  <w:style w:type="paragraph" w:styleId="Date">
    <w:name w:val="Date"/>
    <w:basedOn w:val="Normal"/>
    <w:next w:val="Normal"/>
    <w:link w:val="DateChar"/>
    <w:uiPriority w:val="1"/>
    <w:unhideWhenUsed/>
    <w:rsid w:val="009F709B"/>
    <w:pPr>
      <w:pBdr>
        <w:top w:val="single" w:sz="2" w:space="7" w:color="7F7F7F" w:themeColor="text1" w:themeTint="80"/>
      </w:pBdr>
      <w:spacing w:before="120" w:after="40"/>
      <w:ind w:right="360"/>
    </w:pPr>
    <w:rPr>
      <w:b/>
      <w:color w:val="7F7F7F" w:themeColor="text1" w:themeTint="80"/>
      <w:sz w:val="18"/>
    </w:rPr>
  </w:style>
  <w:style w:type="character" w:customStyle="1" w:styleId="DateChar">
    <w:name w:val="Date Char"/>
    <w:basedOn w:val="DefaultParagraphFont"/>
    <w:link w:val="Date"/>
    <w:uiPriority w:val="1"/>
    <w:rsid w:val="001845BE"/>
    <w:rPr>
      <w:b/>
      <w:color w:val="7F7F7F" w:themeColor="text1" w:themeTint="80"/>
      <w:sz w:val="18"/>
      <w:szCs w:val="24"/>
    </w:rPr>
  </w:style>
  <w:style w:type="paragraph" w:styleId="Footer">
    <w:name w:val="footer"/>
    <w:basedOn w:val="Normal"/>
    <w:link w:val="FooterChar"/>
    <w:uiPriority w:val="99"/>
    <w:rsid w:val="009F709B"/>
    <w:pPr>
      <w:tabs>
        <w:tab w:val="center" w:pos="4680"/>
        <w:tab w:val="right" w:pos="9360"/>
      </w:tabs>
      <w:spacing w:before="40" w:after="0" w:line="240" w:lineRule="auto"/>
    </w:pPr>
    <w:rPr>
      <w:color w:val="595959" w:themeColor="text1" w:themeTint="A6"/>
    </w:rPr>
  </w:style>
  <w:style w:type="character" w:customStyle="1" w:styleId="FooterChar">
    <w:name w:val="Footer Char"/>
    <w:basedOn w:val="DefaultParagraphFont"/>
    <w:link w:val="Footer"/>
    <w:uiPriority w:val="99"/>
    <w:rsid w:val="009F709B"/>
    <w:rPr>
      <w:color w:val="595959" w:themeColor="text1" w:themeTint="A6"/>
      <w:sz w:val="20"/>
      <w:szCs w:val="24"/>
    </w:rPr>
  </w:style>
  <w:style w:type="paragraph" w:customStyle="1" w:styleId="FooterRight">
    <w:name w:val="Footer Right"/>
    <w:basedOn w:val="Footer"/>
    <w:uiPriority w:val="99"/>
    <w:rsid w:val="009F709B"/>
    <w:pPr>
      <w:jc w:val="right"/>
    </w:pPr>
  </w:style>
  <w:style w:type="paragraph" w:styleId="Header">
    <w:name w:val="header"/>
    <w:basedOn w:val="Normal"/>
    <w:link w:val="HeaderChar"/>
    <w:uiPriority w:val="99"/>
    <w:rsid w:val="009F709B"/>
    <w:pPr>
      <w:tabs>
        <w:tab w:val="center" w:pos="4680"/>
        <w:tab w:val="right" w:pos="9360"/>
      </w:tabs>
      <w:spacing w:before="120" w:after="40"/>
    </w:pPr>
    <w:rPr>
      <w:color w:val="595959" w:themeColor="text1" w:themeTint="A6"/>
    </w:rPr>
  </w:style>
  <w:style w:type="character" w:customStyle="1" w:styleId="HeaderChar">
    <w:name w:val="Header Char"/>
    <w:basedOn w:val="DefaultParagraphFont"/>
    <w:link w:val="Header"/>
    <w:uiPriority w:val="99"/>
    <w:rsid w:val="009F709B"/>
    <w:rPr>
      <w:color w:val="595959" w:themeColor="text1" w:themeTint="A6"/>
      <w:sz w:val="20"/>
      <w:szCs w:val="24"/>
    </w:rPr>
  </w:style>
  <w:style w:type="character" w:customStyle="1" w:styleId="Heading1Char">
    <w:name w:val="Heading 1 Char"/>
    <w:basedOn w:val="DefaultParagraphFont"/>
    <w:link w:val="Heading1"/>
    <w:uiPriority w:val="1"/>
    <w:rsid w:val="009F709B"/>
    <w:rPr>
      <w:rFonts w:asciiTheme="majorHAnsi" w:eastAsiaTheme="majorEastAsia" w:hAnsiTheme="majorHAnsi" w:cstheme="majorBidi"/>
      <w:bCs/>
      <w:color w:val="983620" w:themeColor="accent2"/>
      <w:sz w:val="28"/>
      <w:szCs w:val="28"/>
    </w:rPr>
  </w:style>
  <w:style w:type="character" w:customStyle="1" w:styleId="Heading2Char">
    <w:name w:val="Heading 2 Char"/>
    <w:basedOn w:val="DefaultParagraphFont"/>
    <w:link w:val="Heading2"/>
    <w:uiPriority w:val="1"/>
    <w:rsid w:val="0067573E"/>
    <w:rPr>
      <w:rFonts w:asciiTheme="majorHAnsi" w:eastAsiaTheme="majorEastAsia" w:hAnsiTheme="majorHAnsi" w:cstheme="majorBidi"/>
      <w:bCs/>
      <w:color w:val="595959" w:themeColor="text1" w:themeTint="A6"/>
      <w:sz w:val="28"/>
      <w:szCs w:val="26"/>
    </w:rPr>
  </w:style>
  <w:style w:type="character" w:customStyle="1" w:styleId="Heading3Char">
    <w:name w:val="Heading 3 Char"/>
    <w:basedOn w:val="DefaultParagraphFont"/>
    <w:link w:val="Heading3"/>
    <w:uiPriority w:val="1"/>
    <w:rsid w:val="009F709B"/>
    <w:rPr>
      <w:rFonts w:asciiTheme="majorHAnsi" w:eastAsiaTheme="majorEastAsia" w:hAnsiTheme="majorHAnsi" w:cstheme="majorBidi"/>
      <w:bCs/>
      <w:color w:val="983620" w:themeColor="accent2"/>
      <w:sz w:val="20"/>
      <w:szCs w:val="24"/>
    </w:rPr>
  </w:style>
  <w:style w:type="character" w:customStyle="1" w:styleId="Heading4Char">
    <w:name w:val="Heading 4 Char"/>
    <w:basedOn w:val="DefaultParagraphFont"/>
    <w:link w:val="Heading4"/>
    <w:uiPriority w:val="1"/>
    <w:semiHidden/>
    <w:rsid w:val="009F709B"/>
    <w:rPr>
      <w:rFonts w:asciiTheme="majorHAnsi" w:eastAsiaTheme="majorEastAsia" w:hAnsiTheme="majorHAnsi" w:cstheme="majorBidi"/>
      <w:bCs/>
      <w:iCs/>
      <w:color w:val="4B5A60" w:themeColor="accent1"/>
      <w:sz w:val="20"/>
      <w:szCs w:val="24"/>
    </w:rPr>
  </w:style>
  <w:style w:type="character" w:customStyle="1" w:styleId="Heading6Char">
    <w:name w:val="Heading 6 Char"/>
    <w:basedOn w:val="DefaultParagraphFont"/>
    <w:link w:val="Heading6"/>
    <w:uiPriority w:val="1"/>
    <w:semiHidden/>
    <w:rsid w:val="009F709B"/>
    <w:rPr>
      <w:rFonts w:asciiTheme="majorHAnsi" w:eastAsiaTheme="majorEastAsia" w:hAnsiTheme="majorHAnsi" w:cstheme="majorBidi"/>
      <w:i/>
      <w:iCs/>
      <w:color w:val="252C2F" w:themeColor="accent1" w:themeShade="7F"/>
      <w:sz w:val="20"/>
      <w:szCs w:val="24"/>
    </w:rPr>
  </w:style>
  <w:style w:type="character" w:customStyle="1" w:styleId="Heading7Char">
    <w:name w:val="Heading 7 Char"/>
    <w:basedOn w:val="DefaultParagraphFont"/>
    <w:link w:val="Heading7"/>
    <w:uiPriority w:val="1"/>
    <w:semiHidden/>
    <w:rsid w:val="009F709B"/>
    <w:rPr>
      <w:rFonts w:asciiTheme="majorHAnsi" w:eastAsiaTheme="majorEastAsia" w:hAnsiTheme="majorHAnsi" w:cstheme="majorBidi"/>
      <w:iCs/>
      <w:color w:val="595959" w:themeColor="text1" w:themeTint="A6"/>
      <w:sz w:val="20"/>
      <w:szCs w:val="24"/>
    </w:rPr>
  </w:style>
  <w:style w:type="character" w:customStyle="1" w:styleId="Heading8Char">
    <w:name w:val="Heading 8 Char"/>
    <w:basedOn w:val="DefaultParagraphFont"/>
    <w:link w:val="Heading8"/>
    <w:uiPriority w:val="1"/>
    <w:semiHidden/>
    <w:rsid w:val="009F709B"/>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9F709B"/>
    <w:rPr>
      <w:rFonts w:asciiTheme="majorHAnsi" w:eastAsiaTheme="majorEastAsia" w:hAnsiTheme="majorHAnsi" w:cstheme="majorBidi"/>
      <w:iCs/>
      <w:color w:val="595959" w:themeColor="text1" w:themeTint="A6"/>
      <w:sz w:val="20"/>
      <w:szCs w:val="20"/>
    </w:rPr>
  </w:style>
  <w:style w:type="paragraph" w:styleId="ListBullet">
    <w:name w:val="List Bullet"/>
    <w:basedOn w:val="Normal"/>
    <w:uiPriority w:val="1"/>
    <w:qFormat/>
    <w:rsid w:val="009F709B"/>
    <w:pPr>
      <w:numPr>
        <w:numId w:val="2"/>
      </w:numPr>
    </w:pPr>
  </w:style>
  <w:style w:type="paragraph" w:styleId="ListNumber">
    <w:name w:val="List Number"/>
    <w:basedOn w:val="Normal"/>
    <w:uiPriority w:val="1"/>
    <w:qFormat/>
    <w:rsid w:val="009F709B"/>
    <w:pPr>
      <w:numPr>
        <w:numId w:val="4"/>
      </w:numPr>
    </w:pPr>
  </w:style>
  <w:style w:type="paragraph" w:styleId="NoSpacing">
    <w:name w:val="No Spacing"/>
    <w:uiPriority w:val="1"/>
    <w:rsid w:val="009F709B"/>
    <w:pPr>
      <w:spacing w:after="0" w:line="240" w:lineRule="auto"/>
    </w:pPr>
    <w:rPr>
      <w:sz w:val="5"/>
      <w:szCs w:val="24"/>
    </w:rPr>
  </w:style>
  <w:style w:type="character" w:styleId="PlaceholderText">
    <w:name w:val="Placeholder Text"/>
    <w:basedOn w:val="DefaultParagraphFont"/>
    <w:uiPriority w:val="99"/>
    <w:semiHidden/>
    <w:rsid w:val="009F709B"/>
    <w:rPr>
      <w:color w:val="808080"/>
    </w:rPr>
  </w:style>
  <w:style w:type="paragraph" w:styleId="Subtitle">
    <w:name w:val="Subtitle"/>
    <w:basedOn w:val="Normal"/>
    <w:next w:val="Normal"/>
    <w:link w:val="SubtitleChar"/>
    <w:uiPriority w:val="9"/>
    <w:unhideWhenUsed/>
    <w:qFormat/>
    <w:rsid w:val="009F709B"/>
    <w:pPr>
      <w:numPr>
        <w:ilvl w:val="1"/>
      </w:numPr>
      <w:spacing w:before="40" w:after="120" w:line="240" w:lineRule="auto"/>
    </w:pPr>
    <w:rPr>
      <w:rFonts w:asciiTheme="majorHAnsi" w:eastAsiaTheme="majorEastAsia" w:hAnsiTheme="majorHAnsi" w:cstheme="majorBidi"/>
      <w:iCs/>
      <w:color w:val="983620" w:themeColor="accent2"/>
      <w:sz w:val="44"/>
    </w:rPr>
  </w:style>
  <w:style w:type="character" w:customStyle="1" w:styleId="SubtitleChar">
    <w:name w:val="Subtitle Char"/>
    <w:basedOn w:val="DefaultParagraphFont"/>
    <w:link w:val="Subtitle"/>
    <w:uiPriority w:val="9"/>
    <w:rsid w:val="004A5130"/>
    <w:rPr>
      <w:rFonts w:asciiTheme="majorHAnsi" w:eastAsiaTheme="majorEastAsia" w:hAnsiTheme="majorHAnsi" w:cstheme="majorBidi"/>
      <w:iCs/>
      <w:color w:val="983620" w:themeColor="accent2"/>
      <w:sz w:val="44"/>
      <w:szCs w:val="24"/>
    </w:rPr>
  </w:style>
  <w:style w:type="table" w:styleId="TableGrid">
    <w:name w:val="Table Grid"/>
    <w:basedOn w:val="TableNormal"/>
    <w:uiPriority w:val="59"/>
    <w:rsid w:val="009F709B"/>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9"/>
    <w:qFormat/>
    <w:rsid w:val="0067573E"/>
    <w:pPr>
      <w:spacing w:before="40" w:after="40" w:line="240" w:lineRule="auto"/>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9"/>
    <w:rsid w:val="0067573E"/>
    <w:rPr>
      <w:rFonts w:asciiTheme="majorHAnsi" w:eastAsiaTheme="majorEastAsia" w:hAnsiTheme="majorHAnsi" w:cstheme="majorBidi"/>
      <w:color w:val="983620" w:themeColor="accent2"/>
      <w:kern w:val="28"/>
      <w:sz w:val="72"/>
      <w:szCs w:val="52"/>
    </w:rPr>
  </w:style>
  <w:style w:type="paragraph" w:styleId="ListBullet2">
    <w:name w:val="List Bullet 2"/>
    <w:basedOn w:val="BlockText"/>
    <w:uiPriority w:val="1"/>
    <w:unhideWhenUsed/>
    <w:qFormat/>
    <w:rsid w:val="00384A08"/>
    <w:pPr>
      <w:numPr>
        <w:numId w:val="5"/>
      </w:numPr>
      <w:spacing w:after="40"/>
    </w:pPr>
  </w:style>
  <w:style w:type="table" w:styleId="LightShading-Accent2">
    <w:name w:val="Light Shading Accent 2"/>
    <w:basedOn w:val="TableNormal"/>
    <w:uiPriority w:val="60"/>
    <w:rsid w:val="001857D9"/>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table" w:styleId="ColorfulGrid-Accent6">
    <w:name w:val="Colorful Grid Accent 6"/>
    <w:basedOn w:val="TableNormal"/>
    <w:uiPriority w:val="73"/>
    <w:rsid w:val="001857D9"/>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1F6EE" w:themeFill="accent6" w:themeFillTint="33"/>
    </w:tcPr>
    <w:tblStylePr w:type="firstRow">
      <w:rPr>
        <w:b/>
        <w:bCs/>
      </w:rPr>
      <w:tblPr/>
      <w:tcPr>
        <w:shd w:val="clear" w:color="auto" w:fill="E3EEDE" w:themeFill="accent6" w:themeFillTint="66"/>
      </w:tcPr>
    </w:tblStylePr>
    <w:tblStylePr w:type="lastRow">
      <w:rPr>
        <w:b/>
        <w:bCs/>
        <w:color w:val="000000" w:themeColor="text1"/>
      </w:rPr>
      <w:tblPr/>
      <w:tcPr>
        <w:shd w:val="clear" w:color="auto" w:fill="E3EEDE" w:themeFill="accent6" w:themeFillTint="66"/>
      </w:tcPr>
    </w:tblStylePr>
    <w:tblStylePr w:type="firstCol">
      <w:rPr>
        <w:color w:val="FFFFFF" w:themeColor="background1"/>
      </w:rPr>
      <w:tblPr/>
      <w:tcPr>
        <w:shd w:val="clear" w:color="auto" w:fill="83B56C" w:themeFill="accent6" w:themeFillShade="BF"/>
      </w:tcPr>
    </w:tblStylePr>
    <w:tblStylePr w:type="lastCol">
      <w:rPr>
        <w:color w:val="FFFFFF" w:themeColor="background1"/>
      </w:rPr>
      <w:tblPr/>
      <w:tcPr>
        <w:shd w:val="clear" w:color="auto" w:fill="83B56C" w:themeFill="accent6" w:themeFillShade="BF"/>
      </w:tcPr>
    </w:tblStylePr>
    <w:tblStylePr w:type="band1Vert">
      <w:tblPr/>
      <w:tcPr>
        <w:shd w:val="clear" w:color="auto" w:fill="DCEAD6" w:themeFill="accent6" w:themeFillTint="7F"/>
      </w:tcPr>
    </w:tblStylePr>
    <w:tblStylePr w:type="band1Horz">
      <w:tblPr/>
      <w:tcPr>
        <w:shd w:val="clear" w:color="auto" w:fill="DCEAD6" w:themeFill="accent6" w:themeFillTint="7F"/>
      </w:tcPr>
    </w:tblStylePr>
  </w:style>
  <w:style w:type="table" w:styleId="ColorfulGrid-Accent5">
    <w:name w:val="Colorful Grid Accent 5"/>
    <w:basedOn w:val="TableNormal"/>
    <w:uiPriority w:val="73"/>
    <w:rsid w:val="001857D9"/>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0E4DC" w:themeFill="accent5" w:themeFillTint="33"/>
    </w:tcPr>
    <w:tblStylePr w:type="firstRow">
      <w:rPr>
        <w:b/>
        <w:bCs/>
      </w:rPr>
      <w:tblPr/>
      <w:tcPr>
        <w:shd w:val="clear" w:color="auto" w:fill="C1CAB9" w:themeFill="accent5" w:themeFillTint="66"/>
      </w:tcPr>
    </w:tblStylePr>
    <w:tblStylePr w:type="lastRow">
      <w:rPr>
        <w:b/>
        <w:bCs/>
        <w:color w:val="000000" w:themeColor="text1"/>
      </w:rPr>
      <w:tblPr/>
      <w:tcPr>
        <w:shd w:val="clear" w:color="auto" w:fill="C1CAB9" w:themeFill="accent5" w:themeFillTint="66"/>
      </w:tcPr>
    </w:tblStylePr>
    <w:tblStylePr w:type="firstCol">
      <w:rPr>
        <w:color w:val="FFFFFF" w:themeColor="background1"/>
      </w:rPr>
      <w:tblPr/>
      <w:tcPr>
        <w:shd w:val="clear" w:color="auto" w:fill="4C5742" w:themeFill="accent5" w:themeFillShade="BF"/>
      </w:tcPr>
    </w:tblStylePr>
    <w:tblStylePr w:type="lastCol">
      <w:rPr>
        <w:color w:val="FFFFFF" w:themeColor="background1"/>
      </w:rPr>
      <w:tblPr/>
      <w:tcPr>
        <w:shd w:val="clear" w:color="auto" w:fill="4C5742" w:themeFill="accent5" w:themeFillShade="BF"/>
      </w:tcPr>
    </w:tblStylePr>
    <w:tblStylePr w:type="band1Vert">
      <w:tblPr/>
      <w:tcPr>
        <w:shd w:val="clear" w:color="auto" w:fill="B2BDA8" w:themeFill="accent5" w:themeFillTint="7F"/>
      </w:tcPr>
    </w:tblStylePr>
    <w:tblStylePr w:type="band1Horz">
      <w:tblPr/>
      <w:tcPr>
        <w:shd w:val="clear" w:color="auto" w:fill="B2BDA8" w:themeFill="accent5" w:themeFillTint="7F"/>
      </w:tcPr>
    </w:tblStylePr>
  </w:style>
  <w:style w:type="table" w:styleId="ColorfulGrid">
    <w:name w:val="Colorful Grid"/>
    <w:basedOn w:val="TableNormal"/>
    <w:uiPriority w:val="73"/>
    <w:rsid w:val="001857D9"/>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Accent5">
    <w:name w:val="Colorful List Accent 5"/>
    <w:basedOn w:val="TableNormal"/>
    <w:uiPriority w:val="72"/>
    <w:rsid w:val="001857D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2ED" w:themeFill="accent5" w:themeFillTint="19"/>
    </w:tcPr>
    <w:tblStylePr w:type="firstRow">
      <w:rPr>
        <w:b/>
        <w:bCs/>
        <w:color w:val="FFFFFF" w:themeColor="background1"/>
      </w:rPr>
      <w:tblPr/>
      <w:tcPr>
        <w:tcBorders>
          <w:bottom w:val="single" w:sz="12" w:space="0" w:color="FFFFFF" w:themeColor="background1"/>
        </w:tcBorders>
        <w:shd w:val="clear" w:color="auto" w:fill="8EBC79" w:themeFill="accent6" w:themeFillShade="CC"/>
      </w:tcPr>
    </w:tblStylePr>
    <w:tblStylePr w:type="lastRow">
      <w:rPr>
        <w:b/>
        <w:bCs/>
        <w:color w:val="8EBC7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4" w:themeFill="accent5" w:themeFillTint="3F"/>
      </w:tcPr>
    </w:tblStylePr>
    <w:tblStylePr w:type="band1Horz">
      <w:tblPr/>
      <w:tcPr>
        <w:shd w:val="clear" w:color="auto" w:fill="E0E4DC" w:themeFill="accent5" w:themeFillTint="33"/>
      </w:tcPr>
    </w:tblStylePr>
  </w:style>
  <w:style w:type="table" w:styleId="ColorfulGrid-Accent2">
    <w:name w:val="Colorful Grid Accent 2"/>
    <w:basedOn w:val="TableNormal"/>
    <w:uiPriority w:val="73"/>
    <w:rsid w:val="001857D9"/>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3D0C9" w:themeFill="accent2" w:themeFillTint="33"/>
    </w:tcPr>
    <w:tblStylePr w:type="firstRow">
      <w:rPr>
        <w:b/>
        <w:bCs/>
      </w:rPr>
      <w:tblPr/>
      <w:tcPr>
        <w:shd w:val="clear" w:color="auto" w:fill="E8A293" w:themeFill="accent2" w:themeFillTint="66"/>
      </w:tcPr>
    </w:tblStylePr>
    <w:tblStylePr w:type="lastRow">
      <w:rPr>
        <w:b/>
        <w:bCs/>
        <w:color w:val="000000" w:themeColor="text1"/>
      </w:rPr>
      <w:tblPr/>
      <w:tcPr>
        <w:shd w:val="clear" w:color="auto" w:fill="E8A293" w:themeFill="accent2" w:themeFillTint="66"/>
      </w:tcPr>
    </w:tblStylePr>
    <w:tblStylePr w:type="firstCol">
      <w:rPr>
        <w:color w:val="FFFFFF" w:themeColor="background1"/>
      </w:rPr>
      <w:tblPr/>
      <w:tcPr>
        <w:shd w:val="clear" w:color="auto" w:fill="712818" w:themeFill="accent2" w:themeFillShade="BF"/>
      </w:tcPr>
    </w:tblStylePr>
    <w:tblStylePr w:type="lastCol">
      <w:rPr>
        <w:color w:val="FFFFFF" w:themeColor="background1"/>
      </w:rPr>
      <w:tblPr/>
      <w:tcPr>
        <w:shd w:val="clear" w:color="auto" w:fill="712818" w:themeFill="accent2" w:themeFillShade="BF"/>
      </w:tcPr>
    </w:tblStylePr>
    <w:tblStylePr w:type="band1Vert">
      <w:tblPr/>
      <w:tcPr>
        <w:shd w:val="clear" w:color="auto" w:fill="E28B78" w:themeFill="accent2" w:themeFillTint="7F"/>
      </w:tcPr>
    </w:tblStylePr>
    <w:tblStylePr w:type="band1Horz">
      <w:tblPr/>
      <w:tcPr>
        <w:shd w:val="clear" w:color="auto" w:fill="E28B78" w:themeFill="accent2"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9" w:qFormat="1"/>
    <w:lsdException w:name="List Bullet" w:uiPriority="1" w:qFormat="1"/>
    <w:lsdException w:name="List Number" w:uiPriority="1" w:qFormat="1"/>
    <w:lsdException w:name="List Bullet 2" w:qFormat="1"/>
    <w:lsdException w:name="Title" w:semiHidden="0" w:uiPriority="9" w:unhideWhenUsed="0" w:qFormat="1"/>
    <w:lsdException w:name="Default Paragraph Font" w:uiPriority="1"/>
    <w:lsdException w:name="Subtitle" w:semiHidden="0" w:uiPriority="9" w:unhideWhenUsed="0" w:qFormat="1"/>
    <w:lsdException w:name="Date" w:uiPriority="1"/>
    <w:lsdException w:name="Block Text" w:uiPriority="1" w:qFormat="1"/>
    <w:lsdException w:name="Strong" w:uiPriority="22" w:qFormat="1"/>
    <w:lsdException w:name="Emphasis" w:uiPriority="20" w:qFormat="1"/>
    <w:lsdException w:name="Table Grid" w:semiHidden="0" w:uiPriority="59" w:unhideWhenUsed="0"/>
    <w:lsdException w:name="Placeholder Text" w:unhideWhenUsed="0"/>
    <w:lsdException w:name="No Spacing" w:semiHidden="0" w:uiPriority="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4A5130"/>
    <w:rPr>
      <w:color w:val="404040" w:themeColor="text1" w:themeTint="BF"/>
      <w:sz w:val="20"/>
      <w:szCs w:val="24"/>
    </w:rPr>
  </w:style>
  <w:style w:type="paragraph" w:styleId="Heading1">
    <w:name w:val="heading 1"/>
    <w:basedOn w:val="Normal"/>
    <w:next w:val="Normal"/>
    <w:link w:val="Heading1Char"/>
    <w:uiPriority w:val="1"/>
    <w:qFormat/>
    <w:rsid w:val="009F709B"/>
    <w:pPr>
      <w:keepNext/>
      <w:keepLines/>
      <w:spacing w:before="360" w:after="120"/>
      <w:outlineLvl w:val="0"/>
    </w:pPr>
    <w:rPr>
      <w:rFonts w:asciiTheme="majorHAnsi" w:eastAsiaTheme="majorEastAsia" w:hAnsiTheme="majorHAnsi" w:cstheme="majorBidi"/>
      <w:bCs/>
      <w:color w:val="983620" w:themeColor="accent2"/>
      <w:sz w:val="28"/>
      <w:szCs w:val="28"/>
    </w:rPr>
  </w:style>
  <w:style w:type="paragraph" w:styleId="Heading2">
    <w:name w:val="heading 2"/>
    <w:basedOn w:val="Normal"/>
    <w:next w:val="Normal"/>
    <w:link w:val="Heading2Char"/>
    <w:uiPriority w:val="1"/>
    <w:qFormat/>
    <w:rsid w:val="0067573E"/>
    <w:pPr>
      <w:keepNext/>
      <w:keepLines/>
      <w:spacing w:before="360" w:after="120"/>
      <w:outlineLvl w:val="1"/>
    </w:pPr>
    <w:rPr>
      <w:rFonts w:asciiTheme="majorHAnsi" w:eastAsiaTheme="majorEastAsia" w:hAnsiTheme="majorHAnsi" w:cstheme="majorBidi"/>
      <w:bCs/>
      <w:color w:val="595959" w:themeColor="text1" w:themeTint="A6"/>
      <w:sz w:val="28"/>
      <w:szCs w:val="26"/>
    </w:rPr>
  </w:style>
  <w:style w:type="paragraph" w:styleId="Heading3">
    <w:name w:val="heading 3"/>
    <w:basedOn w:val="Normal"/>
    <w:next w:val="Normal"/>
    <w:link w:val="Heading3Char"/>
    <w:uiPriority w:val="1"/>
    <w:qFormat/>
    <w:rsid w:val="009F709B"/>
    <w:pPr>
      <w:keepNext/>
      <w:keepLines/>
      <w:spacing w:before="280" w:after="0"/>
      <w:outlineLvl w:val="2"/>
    </w:pPr>
    <w:rPr>
      <w:rFonts w:asciiTheme="majorHAnsi" w:eastAsiaTheme="majorEastAsia" w:hAnsiTheme="majorHAnsi" w:cstheme="majorBidi"/>
      <w:bCs/>
      <w:color w:val="983620" w:themeColor="accent2"/>
    </w:rPr>
  </w:style>
  <w:style w:type="paragraph" w:styleId="Heading4">
    <w:name w:val="heading 4"/>
    <w:basedOn w:val="Normal"/>
    <w:next w:val="Normal"/>
    <w:link w:val="Heading4Char"/>
    <w:uiPriority w:val="1"/>
    <w:semiHidden/>
    <w:unhideWhenUsed/>
    <w:qFormat/>
    <w:rsid w:val="009F709B"/>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9F709B"/>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9F709B"/>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9F709B"/>
    <w:pPr>
      <w:keepNext/>
      <w:keepLines/>
      <w:spacing w:before="200" w:after="0"/>
      <w:outlineLvl w:val="7"/>
    </w:pPr>
    <w:rPr>
      <w:rFonts w:asciiTheme="majorHAnsi" w:eastAsiaTheme="majorEastAsia" w:hAnsiTheme="majorHAnsi" w:cstheme="majorBidi"/>
      <w:color w:val="983620" w:themeColor="accent2"/>
      <w:szCs w:val="20"/>
    </w:rPr>
  </w:style>
  <w:style w:type="paragraph" w:styleId="Heading9">
    <w:name w:val="heading 9"/>
    <w:basedOn w:val="Normal"/>
    <w:next w:val="Normal"/>
    <w:link w:val="Heading9Char"/>
    <w:uiPriority w:val="1"/>
    <w:semiHidden/>
    <w:unhideWhenUsed/>
    <w:qFormat/>
    <w:rsid w:val="009F709B"/>
    <w:pPr>
      <w:keepNext/>
      <w:keepLines/>
      <w:spacing w:before="200" w:after="0"/>
      <w:outlineLvl w:val="8"/>
    </w:pPr>
    <w:rPr>
      <w:rFonts w:asciiTheme="majorHAnsi" w:eastAsiaTheme="majorEastAsia" w:hAnsiTheme="majorHAnsi" w:cstheme="majorBidi"/>
      <w:iCs/>
      <w:color w:val="595959" w:themeColor="text1" w:themeTint="A6"/>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709B"/>
    <w:pPr>
      <w:spacing w:after="0" w:line="240" w:lineRule="auto"/>
    </w:pPr>
    <w:rPr>
      <w:sz w:val="16"/>
      <w:szCs w:val="16"/>
    </w:rPr>
  </w:style>
  <w:style w:type="character" w:customStyle="1" w:styleId="BalloonTextChar">
    <w:name w:val="Balloon Text Char"/>
    <w:basedOn w:val="DefaultParagraphFont"/>
    <w:link w:val="BalloonText"/>
    <w:uiPriority w:val="99"/>
    <w:semiHidden/>
    <w:rsid w:val="009F709B"/>
    <w:rPr>
      <w:color w:val="404040" w:themeColor="text1" w:themeTint="BF"/>
      <w:sz w:val="16"/>
      <w:szCs w:val="16"/>
    </w:rPr>
  </w:style>
  <w:style w:type="paragraph" w:styleId="BlockText">
    <w:name w:val="Block Text"/>
    <w:basedOn w:val="Normal"/>
    <w:uiPriority w:val="1"/>
    <w:unhideWhenUsed/>
    <w:qFormat/>
    <w:rsid w:val="009F709B"/>
    <w:pPr>
      <w:spacing w:after="0"/>
      <w:ind w:right="360"/>
    </w:pPr>
    <w:rPr>
      <w:iCs/>
      <w:color w:val="7F7F7F" w:themeColor="text1" w:themeTint="80"/>
    </w:rPr>
  </w:style>
  <w:style w:type="paragraph" w:customStyle="1" w:styleId="CourseDetails">
    <w:name w:val="Course Details"/>
    <w:basedOn w:val="Normal"/>
    <w:uiPriority w:val="1"/>
    <w:qFormat/>
    <w:rsid w:val="0067573E"/>
    <w:pPr>
      <w:spacing w:after="120"/>
    </w:pPr>
    <w:rPr>
      <w:color w:val="595959" w:themeColor="text1" w:themeTint="A6"/>
      <w:sz w:val="24"/>
    </w:rPr>
  </w:style>
  <w:style w:type="paragraph" w:styleId="Date">
    <w:name w:val="Date"/>
    <w:basedOn w:val="Normal"/>
    <w:next w:val="Normal"/>
    <w:link w:val="DateChar"/>
    <w:uiPriority w:val="1"/>
    <w:unhideWhenUsed/>
    <w:rsid w:val="009F709B"/>
    <w:pPr>
      <w:pBdr>
        <w:top w:val="single" w:sz="2" w:space="7" w:color="7F7F7F" w:themeColor="text1" w:themeTint="80"/>
      </w:pBdr>
      <w:spacing w:before="120" w:after="40"/>
      <w:ind w:right="360"/>
    </w:pPr>
    <w:rPr>
      <w:b/>
      <w:color w:val="7F7F7F" w:themeColor="text1" w:themeTint="80"/>
      <w:sz w:val="18"/>
    </w:rPr>
  </w:style>
  <w:style w:type="character" w:customStyle="1" w:styleId="DateChar">
    <w:name w:val="Date Char"/>
    <w:basedOn w:val="DefaultParagraphFont"/>
    <w:link w:val="Date"/>
    <w:uiPriority w:val="1"/>
    <w:rsid w:val="001845BE"/>
    <w:rPr>
      <w:b/>
      <w:color w:val="7F7F7F" w:themeColor="text1" w:themeTint="80"/>
      <w:sz w:val="18"/>
      <w:szCs w:val="24"/>
    </w:rPr>
  </w:style>
  <w:style w:type="paragraph" w:styleId="Footer">
    <w:name w:val="footer"/>
    <w:basedOn w:val="Normal"/>
    <w:link w:val="FooterChar"/>
    <w:uiPriority w:val="99"/>
    <w:rsid w:val="009F709B"/>
    <w:pPr>
      <w:tabs>
        <w:tab w:val="center" w:pos="4680"/>
        <w:tab w:val="right" w:pos="9360"/>
      </w:tabs>
      <w:spacing w:before="40" w:after="0" w:line="240" w:lineRule="auto"/>
    </w:pPr>
    <w:rPr>
      <w:color w:val="595959" w:themeColor="text1" w:themeTint="A6"/>
    </w:rPr>
  </w:style>
  <w:style w:type="character" w:customStyle="1" w:styleId="FooterChar">
    <w:name w:val="Footer Char"/>
    <w:basedOn w:val="DefaultParagraphFont"/>
    <w:link w:val="Footer"/>
    <w:uiPriority w:val="99"/>
    <w:rsid w:val="009F709B"/>
    <w:rPr>
      <w:color w:val="595959" w:themeColor="text1" w:themeTint="A6"/>
      <w:sz w:val="20"/>
      <w:szCs w:val="24"/>
    </w:rPr>
  </w:style>
  <w:style w:type="paragraph" w:customStyle="1" w:styleId="FooterRight">
    <w:name w:val="Footer Right"/>
    <w:basedOn w:val="Footer"/>
    <w:uiPriority w:val="99"/>
    <w:rsid w:val="009F709B"/>
    <w:pPr>
      <w:jc w:val="right"/>
    </w:pPr>
  </w:style>
  <w:style w:type="paragraph" w:styleId="Header">
    <w:name w:val="header"/>
    <w:basedOn w:val="Normal"/>
    <w:link w:val="HeaderChar"/>
    <w:uiPriority w:val="99"/>
    <w:rsid w:val="009F709B"/>
    <w:pPr>
      <w:tabs>
        <w:tab w:val="center" w:pos="4680"/>
        <w:tab w:val="right" w:pos="9360"/>
      </w:tabs>
      <w:spacing w:before="120" w:after="40"/>
    </w:pPr>
    <w:rPr>
      <w:color w:val="595959" w:themeColor="text1" w:themeTint="A6"/>
    </w:rPr>
  </w:style>
  <w:style w:type="character" w:customStyle="1" w:styleId="HeaderChar">
    <w:name w:val="Header Char"/>
    <w:basedOn w:val="DefaultParagraphFont"/>
    <w:link w:val="Header"/>
    <w:uiPriority w:val="99"/>
    <w:rsid w:val="009F709B"/>
    <w:rPr>
      <w:color w:val="595959" w:themeColor="text1" w:themeTint="A6"/>
      <w:sz w:val="20"/>
      <w:szCs w:val="24"/>
    </w:rPr>
  </w:style>
  <w:style w:type="character" w:customStyle="1" w:styleId="Heading1Char">
    <w:name w:val="Heading 1 Char"/>
    <w:basedOn w:val="DefaultParagraphFont"/>
    <w:link w:val="Heading1"/>
    <w:uiPriority w:val="1"/>
    <w:rsid w:val="009F709B"/>
    <w:rPr>
      <w:rFonts w:asciiTheme="majorHAnsi" w:eastAsiaTheme="majorEastAsia" w:hAnsiTheme="majorHAnsi" w:cstheme="majorBidi"/>
      <w:bCs/>
      <w:color w:val="983620" w:themeColor="accent2"/>
      <w:sz w:val="28"/>
      <w:szCs w:val="28"/>
    </w:rPr>
  </w:style>
  <w:style w:type="character" w:customStyle="1" w:styleId="Heading2Char">
    <w:name w:val="Heading 2 Char"/>
    <w:basedOn w:val="DefaultParagraphFont"/>
    <w:link w:val="Heading2"/>
    <w:uiPriority w:val="1"/>
    <w:rsid w:val="0067573E"/>
    <w:rPr>
      <w:rFonts w:asciiTheme="majorHAnsi" w:eastAsiaTheme="majorEastAsia" w:hAnsiTheme="majorHAnsi" w:cstheme="majorBidi"/>
      <w:bCs/>
      <w:color w:val="595959" w:themeColor="text1" w:themeTint="A6"/>
      <w:sz w:val="28"/>
      <w:szCs w:val="26"/>
    </w:rPr>
  </w:style>
  <w:style w:type="character" w:customStyle="1" w:styleId="Heading3Char">
    <w:name w:val="Heading 3 Char"/>
    <w:basedOn w:val="DefaultParagraphFont"/>
    <w:link w:val="Heading3"/>
    <w:uiPriority w:val="1"/>
    <w:rsid w:val="009F709B"/>
    <w:rPr>
      <w:rFonts w:asciiTheme="majorHAnsi" w:eastAsiaTheme="majorEastAsia" w:hAnsiTheme="majorHAnsi" w:cstheme="majorBidi"/>
      <w:bCs/>
      <w:color w:val="983620" w:themeColor="accent2"/>
      <w:sz w:val="20"/>
      <w:szCs w:val="24"/>
    </w:rPr>
  </w:style>
  <w:style w:type="character" w:customStyle="1" w:styleId="Heading4Char">
    <w:name w:val="Heading 4 Char"/>
    <w:basedOn w:val="DefaultParagraphFont"/>
    <w:link w:val="Heading4"/>
    <w:uiPriority w:val="1"/>
    <w:semiHidden/>
    <w:rsid w:val="009F709B"/>
    <w:rPr>
      <w:rFonts w:asciiTheme="majorHAnsi" w:eastAsiaTheme="majorEastAsia" w:hAnsiTheme="majorHAnsi" w:cstheme="majorBidi"/>
      <w:bCs/>
      <w:iCs/>
      <w:color w:val="4B5A60" w:themeColor="accent1"/>
      <w:sz w:val="20"/>
      <w:szCs w:val="24"/>
    </w:rPr>
  </w:style>
  <w:style w:type="character" w:customStyle="1" w:styleId="Heading6Char">
    <w:name w:val="Heading 6 Char"/>
    <w:basedOn w:val="DefaultParagraphFont"/>
    <w:link w:val="Heading6"/>
    <w:uiPriority w:val="1"/>
    <w:semiHidden/>
    <w:rsid w:val="009F709B"/>
    <w:rPr>
      <w:rFonts w:asciiTheme="majorHAnsi" w:eastAsiaTheme="majorEastAsia" w:hAnsiTheme="majorHAnsi" w:cstheme="majorBidi"/>
      <w:i/>
      <w:iCs/>
      <w:color w:val="252C2F" w:themeColor="accent1" w:themeShade="7F"/>
      <w:sz w:val="20"/>
      <w:szCs w:val="24"/>
    </w:rPr>
  </w:style>
  <w:style w:type="character" w:customStyle="1" w:styleId="Heading7Char">
    <w:name w:val="Heading 7 Char"/>
    <w:basedOn w:val="DefaultParagraphFont"/>
    <w:link w:val="Heading7"/>
    <w:uiPriority w:val="1"/>
    <w:semiHidden/>
    <w:rsid w:val="009F709B"/>
    <w:rPr>
      <w:rFonts w:asciiTheme="majorHAnsi" w:eastAsiaTheme="majorEastAsia" w:hAnsiTheme="majorHAnsi" w:cstheme="majorBidi"/>
      <w:iCs/>
      <w:color w:val="595959" w:themeColor="text1" w:themeTint="A6"/>
      <w:sz w:val="20"/>
      <w:szCs w:val="24"/>
    </w:rPr>
  </w:style>
  <w:style w:type="character" w:customStyle="1" w:styleId="Heading8Char">
    <w:name w:val="Heading 8 Char"/>
    <w:basedOn w:val="DefaultParagraphFont"/>
    <w:link w:val="Heading8"/>
    <w:uiPriority w:val="1"/>
    <w:semiHidden/>
    <w:rsid w:val="009F709B"/>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9F709B"/>
    <w:rPr>
      <w:rFonts w:asciiTheme="majorHAnsi" w:eastAsiaTheme="majorEastAsia" w:hAnsiTheme="majorHAnsi" w:cstheme="majorBidi"/>
      <w:iCs/>
      <w:color w:val="595959" w:themeColor="text1" w:themeTint="A6"/>
      <w:sz w:val="20"/>
      <w:szCs w:val="20"/>
    </w:rPr>
  </w:style>
  <w:style w:type="paragraph" w:styleId="ListBullet">
    <w:name w:val="List Bullet"/>
    <w:basedOn w:val="Normal"/>
    <w:uiPriority w:val="1"/>
    <w:qFormat/>
    <w:rsid w:val="009F709B"/>
    <w:pPr>
      <w:numPr>
        <w:numId w:val="2"/>
      </w:numPr>
    </w:pPr>
  </w:style>
  <w:style w:type="paragraph" w:styleId="ListNumber">
    <w:name w:val="List Number"/>
    <w:basedOn w:val="Normal"/>
    <w:uiPriority w:val="1"/>
    <w:qFormat/>
    <w:rsid w:val="009F709B"/>
    <w:pPr>
      <w:numPr>
        <w:numId w:val="4"/>
      </w:numPr>
    </w:pPr>
  </w:style>
  <w:style w:type="paragraph" w:styleId="NoSpacing">
    <w:name w:val="No Spacing"/>
    <w:uiPriority w:val="1"/>
    <w:rsid w:val="009F709B"/>
    <w:pPr>
      <w:spacing w:after="0" w:line="240" w:lineRule="auto"/>
    </w:pPr>
    <w:rPr>
      <w:sz w:val="5"/>
      <w:szCs w:val="24"/>
    </w:rPr>
  </w:style>
  <w:style w:type="character" w:styleId="PlaceholderText">
    <w:name w:val="Placeholder Text"/>
    <w:basedOn w:val="DefaultParagraphFont"/>
    <w:uiPriority w:val="99"/>
    <w:semiHidden/>
    <w:rsid w:val="009F709B"/>
    <w:rPr>
      <w:color w:val="808080"/>
    </w:rPr>
  </w:style>
  <w:style w:type="paragraph" w:styleId="Subtitle">
    <w:name w:val="Subtitle"/>
    <w:basedOn w:val="Normal"/>
    <w:next w:val="Normal"/>
    <w:link w:val="SubtitleChar"/>
    <w:uiPriority w:val="9"/>
    <w:unhideWhenUsed/>
    <w:qFormat/>
    <w:rsid w:val="009F709B"/>
    <w:pPr>
      <w:numPr>
        <w:ilvl w:val="1"/>
      </w:numPr>
      <w:spacing w:before="40" w:after="120" w:line="240" w:lineRule="auto"/>
    </w:pPr>
    <w:rPr>
      <w:rFonts w:asciiTheme="majorHAnsi" w:eastAsiaTheme="majorEastAsia" w:hAnsiTheme="majorHAnsi" w:cstheme="majorBidi"/>
      <w:iCs/>
      <w:color w:val="983620" w:themeColor="accent2"/>
      <w:sz w:val="44"/>
    </w:rPr>
  </w:style>
  <w:style w:type="character" w:customStyle="1" w:styleId="SubtitleChar">
    <w:name w:val="Subtitle Char"/>
    <w:basedOn w:val="DefaultParagraphFont"/>
    <w:link w:val="Subtitle"/>
    <w:uiPriority w:val="9"/>
    <w:rsid w:val="004A5130"/>
    <w:rPr>
      <w:rFonts w:asciiTheme="majorHAnsi" w:eastAsiaTheme="majorEastAsia" w:hAnsiTheme="majorHAnsi" w:cstheme="majorBidi"/>
      <w:iCs/>
      <w:color w:val="983620" w:themeColor="accent2"/>
      <w:sz w:val="44"/>
      <w:szCs w:val="24"/>
    </w:rPr>
  </w:style>
  <w:style w:type="table" w:styleId="TableGrid">
    <w:name w:val="Table Grid"/>
    <w:basedOn w:val="TableNormal"/>
    <w:uiPriority w:val="59"/>
    <w:rsid w:val="009F709B"/>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9"/>
    <w:qFormat/>
    <w:rsid w:val="0067573E"/>
    <w:pPr>
      <w:spacing w:before="40" w:after="40" w:line="240" w:lineRule="auto"/>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9"/>
    <w:rsid w:val="0067573E"/>
    <w:rPr>
      <w:rFonts w:asciiTheme="majorHAnsi" w:eastAsiaTheme="majorEastAsia" w:hAnsiTheme="majorHAnsi" w:cstheme="majorBidi"/>
      <w:color w:val="983620" w:themeColor="accent2"/>
      <w:kern w:val="28"/>
      <w:sz w:val="72"/>
      <w:szCs w:val="52"/>
    </w:rPr>
  </w:style>
  <w:style w:type="paragraph" w:styleId="ListBullet2">
    <w:name w:val="List Bullet 2"/>
    <w:basedOn w:val="BlockText"/>
    <w:uiPriority w:val="1"/>
    <w:unhideWhenUsed/>
    <w:qFormat/>
    <w:rsid w:val="00384A08"/>
    <w:pPr>
      <w:numPr>
        <w:numId w:val="5"/>
      </w:numPr>
      <w:spacing w:after="40"/>
    </w:pPr>
  </w:style>
  <w:style w:type="table" w:styleId="LightShading-Accent2">
    <w:name w:val="Light Shading Accent 2"/>
    <w:basedOn w:val="TableNormal"/>
    <w:uiPriority w:val="60"/>
    <w:rsid w:val="001857D9"/>
    <w:pPr>
      <w:spacing w:after="0" w:line="240" w:lineRule="auto"/>
    </w:pPr>
    <w:rPr>
      <w:color w:val="712818" w:themeColor="accent2" w:themeShade="BF"/>
    </w:rPr>
    <w:tblPr>
      <w:tblStyleRowBandSize w:val="1"/>
      <w:tblStyleColBandSize w:val="1"/>
      <w:tblInd w:w="0" w:type="dxa"/>
      <w:tblBorders>
        <w:top w:val="single" w:sz="8" w:space="0" w:color="983620" w:themeColor="accent2"/>
        <w:bottom w:val="single" w:sz="8" w:space="0" w:color="98362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lastRow">
      <w:pPr>
        <w:spacing w:before="0" w:after="0" w:line="240" w:lineRule="auto"/>
      </w:pPr>
      <w:rPr>
        <w:b/>
        <w:bCs/>
      </w:rPr>
      <w:tblPr/>
      <w:tcPr>
        <w:tcBorders>
          <w:top w:val="single" w:sz="8" w:space="0" w:color="983620" w:themeColor="accent2"/>
          <w:left w:val="nil"/>
          <w:bottom w:val="single" w:sz="8" w:space="0" w:color="9836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5BC" w:themeFill="accent2" w:themeFillTint="3F"/>
      </w:tcPr>
    </w:tblStylePr>
    <w:tblStylePr w:type="band1Horz">
      <w:tblPr/>
      <w:tcPr>
        <w:tcBorders>
          <w:left w:val="nil"/>
          <w:right w:val="nil"/>
          <w:insideH w:val="nil"/>
          <w:insideV w:val="nil"/>
        </w:tcBorders>
        <w:shd w:val="clear" w:color="auto" w:fill="F1C5BC" w:themeFill="accent2" w:themeFillTint="3F"/>
      </w:tcPr>
    </w:tblStylePr>
  </w:style>
  <w:style w:type="table" w:styleId="ColorfulGrid-Accent6">
    <w:name w:val="Colorful Grid Accent 6"/>
    <w:basedOn w:val="TableNormal"/>
    <w:uiPriority w:val="73"/>
    <w:rsid w:val="001857D9"/>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1F6EE" w:themeFill="accent6" w:themeFillTint="33"/>
    </w:tcPr>
    <w:tblStylePr w:type="firstRow">
      <w:rPr>
        <w:b/>
        <w:bCs/>
      </w:rPr>
      <w:tblPr/>
      <w:tcPr>
        <w:shd w:val="clear" w:color="auto" w:fill="E3EEDE" w:themeFill="accent6" w:themeFillTint="66"/>
      </w:tcPr>
    </w:tblStylePr>
    <w:tblStylePr w:type="lastRow">
      <w:rPr>
        <w:b/>
        <w:bCs/>
        <w:color w:val="000000" w:themeColor="text1"/>
      </w:rPr>
      <w:tblPr/>
      <w:tcPr>
        <w:shd w:val="clear" w:color="auto" w:fill="E3EEDE" w:themeFill="accent6" w:themeFillTint="66"/>
      </w:tcPr>
    </w:tblStylePr>
    <w:tblStylePr w:type="firstCol">
      <w:rPr>
        <w:color w:val="FFFFFF" w:themeColor="background1"/>
      </w:rPr>
      <w:tblPr/>
      <w:tcPr>
        <w:shd w:val="clear" w:color="auto" w:fill="83B56C" w:themeFill="accent6" w:themeFillShade="BF"/>
      </w:tcPr>
    </w:tblStylePr>
    <w:tblStylePr w:type="lastCol">
      <w:rPr>
        <w:color w:val="FFFFFF" w:themeColor="background1"/>
      </w:rPr>
      <w:tblPr/>
      <w:tcPr>
        <w:shd w:val="clear" w:color="auto" w:fill="83B56C" w:themeFill="accent6" w:themeFillShade="BF"/>
      </w:tcPr>
    </w:tblStylePr>
    <w:tblStylePr w:type="band1Vert">
      <w:tblPr/>
      <w:tcPr>
        <w:shd w:val="clear" w:color="auto" w:fill="DCEAD6" w:themeFill="accent6" w:themeFillTint="7F"/>
      </w:tcPr>
    </w:tblStylePr>
    <w:tblStylePr w:type="band1Horz">
      <w:tblPr/>
      <w:tcPr>
        <w:shd w:val="clear" w:color="auto" w:fill="DCEAD6" w:themeFill="accent6" w:themeFillTint="7F"/>
      </w:tcPr>
    </w:tblStylePr>
  </w:style>
  <w:style w:type="table" w:styleId="ColorfulGrid-Accent5">
    <w:name w:val="Colorful Grid Accent 5"/>
    <w:basedOn w:val="TableNormal"/>
    <w:uiPriority w:val="73"/>
    <w:rsid w:val="001857D9"/>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0E4DC" w:themeFill="accent5" w:themeFillTint="33"/>
    </w:tcPr>
    <w:tblStylePr w:type="firstRow">
      <w:rPr>
        <w:b/>
        <w:bCs/>
      </w:rPr>
      <w:tblPr/>
      <w:tcPr>
        <w:shd w:val="clear" w:color="auto" w:fill="C1CAB9" w:themeFill="accent5" w:themeFillTint="66"/>
      </w:tcPr>
    </w:tblStylePr>
    <w:tblStylePr w:type="lastRow">
      <w:rPr>
        <w:b/>
        <w:bCs/>
        <w:color w:val="000000" w:themeColor="text1"/>
      </w:rPr>
      <w:tblPr/>
      <w:tcPr>
        <w:shd w:val="clear" w:color="auto" w:fill="C1CAB9" w:themeFill="accent5" w:themeFillTint="66"/>
      </w:tcPr>
    </w:tblStylePr>
    <w:tblStylePr w:type="firstCol">
      <w:rPr>
        <w:color w:val="FFFFFF" w:themeColor="background1"/>
      </w:rPr>
      <w:tblPr/>
      <w:tcPr>
        <w:shd w:val="clear" w:color="auto" w:fill="4C5742" w:themeFill="accent5" w:themeFillShade="BF"/>
      </w:tcPr>
    </w:tblStylePr>
    <w:tblStylePr w:type="lastCol">
      <w:rPr>
        <w:color w:val="FFFFFF" w:themeColor="background1"/>
      </w:rPr>
      <w:tblPr/>
      <w:tcPr>
        <w:shd w:val="clear" w:color="auto" w:fill="4C5742" w:themeFill="accent5" w:themeFillShade="BF"/>
      </w:tcPr>
    </w:tblStylePr>
    <w:tblStylePr w:type="band1Vert">
      <w:tblPr/>
      <w:tcPr>
        <w:shd w:val="clear" w:color="auto" w:fill="B2BDA8" w:themeFill="accent5" w:themeFillTint="7F"/>
      </w:tcPr>
    </w:tblStylePr>
    <w:tblStylePr w:type="band1Horz">
      <w:tblPr/>
      <w:tcPr>
        <w:shd w:val="clear" w:color="auto" w:fill="B2BDA8" w:themeFill="accent5" w:themeFillTint="7F"/>
      </w:tcPr>
    </w:tblStylePr>
  </w:style>
  <w:style w:type="table" w:styleId="ColorfulGrid">
    <w:name w:val="Colorful Grid"/>
    <w:basedOn w:val="TableNormal"/>
    <w:uiPriority w:val="73"/>
    <w:rsid w:val="001857D9"/>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Accent5">
    <w:name w:val="Colorful List Accent 5"/>
    <w:basedOn w:val="TableNormal"/>
    <w:uiPriority w:val="72"/>
    <w:rsid w:val="001857D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2ED" w:themeFill="accent5" w:themeFillTint="19"/>
    </w:tcPr>
    <w:tblStylePr w:type="firstRow">
      <w:rPr>
        <w:b/>
        <w:bCs/>
        <w:color w:val="FFFFFF" w:themeColor="background1"/>
      </w:rPr>
      <w:tblPr/>
      <w:tcPr>
        <w:tcBorders>
          <w:bottom w:val="single" w:sz="12" w:space="0" w:color="FFFFFF" w:themeColor="background1"/>
        </w:tcBorders>
        <w:shd w:val="clear" w:color="auto" w:fill="8EBC79" w:themeFill="accent6" w:themeFillShade="CC"/>
      </w:tcPr>
    </w:tblStylePr>
    <w:tblStylePr w:type="lastRow">
      <w:rPr>
        <w:b/>
        <w:bCs/>
        <w:color w:val="8EBC7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4" w:themeFill="accent5" w:themeFillTint="3F"/>
      </w:tcPr>
    </w:tblStylePr>
    <w:tblStylePr w:type="band1Horz">
      <w:tblPr/>
      <w:tcPr>
        <w:shd w:val="clear" w:color="auto" w:fill="E0E4DC" w:themeFill="accent5" w:themeFillTint="33"/>
      </w:tcPr>
    </w:tblStylePr>
  </w:style>
  <w:style w:type="table" w:styleId="ColorfulGrid-Accent2">
    <w:name w:val="Colorful Grid Accent 2"/>
    <w:basedOn w:val="TableNormal"/>
    <w:uiPriority w:val="73"/>
    <w:rsid w:val="001857D9"/>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3D0C9" w:themeFill="accent2" w:themeFillTint="33"/>
    </w:tcPr>
    <w:tblStylePr w:type="firstRow">
      <w:rPr>
        <w:b/>
        <w:bCs/>
      </w:rPr>
      <w:tblPr/>
      <w:tcPr>
        <w:shd w:val="clear" w:color="auto" w:fill="E8A293" w:themeFill="accent2" w:themeFillTint="66"/>
      </w:tcPr>
    </w:tblStylePr>
    <w:tblStylePr w:type="lastRow">
      <w:rPr>
        <w:b/>
        <w:bCs/>
        <w:color w:val="000000" w:themeColor="text1"/>
      </w:rPr>
      <w:tblPr/>
      <w:tcPr>
        <w:shd w:val="clear" w:color="auto" w:fill="E8A293" w:themeFill="accent2" w:themeFillTint="66"/>
      </w:tcPr>
    </w:tblStylePr>
    <w:tblStylePr w:type="firstCol">
      <w:rPr>
        <w:color w:val="FFFFFF" w:themeColor="background1"/>
      </w:rPr>
      <w:tblPr/>
      <w:tcPr>
        <w:shd w:val="clear" w:color="auto" w:fill="712818" w:themeFill="accent2" w:themeFillShade="BF"/>
      </w:tcPr>
    </w:tblStylePr>
    <w:tblStylePr w:type="lastCol">
      <w:rPr>
        <w:color w:val="FFFFFF" w:themeColor="background1"/>
      </w:rPr>
      <w:tblPr/>
      <w:tcPr>
        <w:shd w:val="clear" w:color="auto" w:fill="712818" w:themeFill="accent2" w:themeFillShade="BF"/>
      </w:tcPr>
    </w:tblStylePr>
    <w:tblStylePr w:type="band1Vert">
      <w:tblPr/>
      <w:tcPr>
        <w:shd w:val="clear" w:color="auto" w:fill="E28B78" w:themeFill="accent2" w:themeFillTint="7F"/>
      </w:tcPr>
    </w:tblStylePr>
    <w:tblStylePr w:type="band1Horz">
      <w:tblPr/>
      <w:tcPr>
        <w:shd w:val="clear" w:color="auto" w:fill="E28B78" w:themeFill="accent2"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673293">
      <w:bodyDiv w:val="1"/>
      <w:marLeft w:val="0"/>
      <w:marRight w:val="0"/>
      <w:marTop w:val="0"/>
      <w:marBottom w:val="0"/>
      <w:divBdr>
        <w:top w:val="none" w:sz="0" w:space="0" w:color="auto"/>
        <w:left w:val="none" w:sz="0" w:space="0" w:color="auto"/>
        <w:bottom w:val="none" w:sz="0" w:space="0" w:color="auto"/>
        <w:right w:val="none" w:sz="0" w:space="0" w:color="auto"/>
      </w:divBdr>
      <w:divsChild>
        <w:div w:id="2115708198">
          <w:marLeft w:val="0"/>
          <w:marRight w:val="0"/>
          <w:marTop w:val="0"/>
          <w:marBottom w:val="0"/>
          <w:divBdr>
            <w:top w:val="none" w:sz="0" w:space="0" w:color="auto"/>
            <w:left w:val="none" w:sz="0" w:space="0" w:color="auto"/>
            <w:bottom w:val="none" w:sz="0" w:space="0" w:color="auto"/>
            <w:right w:val="none" w:sz="0" w:space="0" w:color="auto"/>
          </w:divBdr>
          <w:divsChild>
            <w:div w:id="5073995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footer" Target="footer1.xml"/><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70" Type="http://schemas.openxmlformats.org/officeDocument/2006/relationships/fontTable" Target="fontTable.xml"/><Relationship Id="rId71" Type="http://schemas.openxmlformats.org/officeDocument/2006/relationships/glossaryDocument" Target="glossary/document.xml"/><Relationship Id="rId72" Type="http://schemas.openxmlformats.org/officeDocument/2006/relationships/theme" Target="theme/theme1.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Mac%20HD%20:Applications:Microsoft%20Office%202011:Office:Media:Templates:Print%20Layout%20View:Miscellaneous:Lesson%20Plan.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CB6087DC7F2F34192B4DD94A9C7D598"/>
        <w:category>
          <w:name w:val="General"/>
          <w:gallery w:val="placeholder"/>
        </w:category>
        <w:types>
          <w:type w:val="bbPlcHdr"/>
        </w:types>
        <w:behaviors>
          <w:behavior w:val="content"/>
        </w:behaviors>
        <w:guid w:val="{4701F4C3-F297-BA4F-B94D-582E36E28CC7}"/>
      </w:docPartPr>
      <w:docPartBody>
        <w:p w:rsidR="003C047E" w:rsidRDefault="003C047E">
          <w:pPr>
            <w:pStyle w:val="FCB6087DC7F2F34192B4DD94A9C7D598"/>
          </w:pPr>
          <w:r>
            <w:t>Lesson Title</w:t>
          </w:r>
        </w:p>
      </w:docPartBody>
    </w:docPart>
    <w:docPart>
      <w:docPartPr>
        <w:name w:val="2428519ECEAE374799AF7CF16C86C275"/>
        <w:category>
          <w:name w:val="General"/>
          <w:gallery w:val="placeholder"/>
        </w:category>
        <w:types>
          <w:type w:val="bbPlcHdr"/>
        </w:types>
        <w:behaviors>
          <w:behavior w:val="content"/>
        </w:behaviors>
        <w:guid w:val="{BA087A62-8DB2-A747-85B1-0E2CD2682244}"/>
      </w:docPartPr>
      <w:docPartBody>
        <w:p w:rsidR="003C047E" w:rsidRDefault="003C047E">
          <w:pPr>
            <w:pStyle w:val="2428519ECEAE374799AF7CF16C86C275"/>
          </w:pPr>
          <w:r w:rsidRPr="00C6360D">
            <w:t xml:space="preserve">Cras vel massa condimentum nisi ultricies venenatis at id nibh. Fusce et risus eget neque scelerisque vestibulum. In vestibulum arcu eget risus congue congue. </w:t>
          </w:r>
        </w:p>
      </w:docPartBody>
    </w:docPart>
    <w:docPart>
      <w:docPartPr>
        <w:name w:val="62953C2559E8C24D80E807F00A3FF106"/>
        <w:category>
          <w:name w:val="General"/>
          <w:gallery w:val="placeholder"/>
        </w:category>
        <w:types>
          <w:type w:val="bbPlcHdr"/>
        </w:types>
        <w:behaviors>
          <w:behavior w:val="content"/>
        </w:behaviors>
        <w:guid w:val="{6009E14E-7A91-9749-AAAB-0A145284C2EB}"/>
      </w:docPartPr>
      <w:docPartBody>
        <w:p w:rsidR="003C047E" w:rsidRDefault="003C047E" w:rsidP="003C047E">
          <w:r w:rsidRPr="00C6360D">
            <w:t xml:space="preserve">Sed ultrices, turpis quis fringilla rutrum, justo quam tincidunt turpis, vitae pulvinar risus massa id lorem. </w:t>
          </w:r>
        </w:p>
        <w:p w:rsidR="003C047E" w:rsidRDefault="003C047E" w:rsidP="003C047E">
          <w:pPr>
            <w:pStyle w:val="ListBullet"/>
          </w:pPr>
          <w:r w:rsidRPr="00C6360D">
            <w:t xml:space="preserve">Class aptent taciti sociosqu ad litora torquent per conubia nostra, per inceptos himenaeos. </w:t>
          </w:r>
        </w:p>
        <w:p w:rsidR="003C047E" w:rsidRDefault="003C047E">
          <w:pPr>
            <w:pStyle w:val="62953C2559E8C24D80E807F00A3FF106"/>
          </w:pPr>
          <w:r w:rsidRPr="00C6360D">
            <w:t xml:space="preserve">Mauris at laoreet mauris. Morbi aliquet dapibus lobortis. </w:t>
          </w:r>
        </w:p>
      </w:docPartBody>
    </w:docPart>
    <w:docPart>
      <w:docPartPr>
        <w:name w:val="2A388A91AC02F147BC23FE311325DCBE"/>
        <w:category>
          <w:name w:val="General"/>
          <w:gallery w:val="placeholder"/>
        </w:category>
        <w:types>
          <w:type w:val="bbPlcHdr"/>
        </w:types>
        <w:behaviors>
          <w:behavior w:val="content"/>
        </w:behaviors>
        <w:guid w:val="{8A32139E-0C37-C846-A6AD-B3540C0B1DEB}"/>
      </w:docPartPr>
      <w:docPartBody>
        <w:p w:rsidR="003C047E" w:rsidRDefault="003C047E" w:rsidP="003C047E">
          <w:r w:rsidRPr="00C6360D">
            <w:t xml:space="preserve"> Pellentesque aliquam viverra felis, commodo mollis odio aliquet sit amet. Aliquam lobortis leo id lectus vulputate ut vehicula neque malesuada. </w:t>
          </w:r>
        </w:p>
        <w:p w:rsidR="003C047E" w:rsidRDefault="003C047E" w:rsidP="003C047E">
          <w:pPr>
            <w:pStyle w:val="ListNumber"/>
          </w:pPr>
          <w:r w:rsidRPr="00C6360D">
            <w:t xml:space="preserve">Vivamus at lacus elit. </w:t>
          </w:r>
        </w:p>
        <w:p w:rsidR="003C047E" w:rsidRDefault="003C047E" w:rsidP="003C047E">
          <w:pPr>
            <w:pStyle w:val="ListNumber"/>
          </w:pPr>
          <w:r w:rsidRPr="00C6360D">
            <w:t xml:space="preserve">Vestibulum sit amet porttitor augue. </w:t>
          </w:r>
        </w:p>
        <w:p w:rsidR="003C047E" w:rsidRDefault="003C047E">
          <w:pPr>
            <w:pStyle w:val="2A388A91AC02F147BC23FE311325DCBE"/>
          </w:pPr>
          <w:r w:rsidRPr="00C6360D">
            <w:t xml:space="preserve">Class aptent taciti sociosqu ad litora torquent per conubia nostra, per inceptos himenaeos. </w:t>
          </w:r>
        </w:p>
      </w:docPartBody>
    </w:docPart>
    <w:docPart>
      <w:docPartPr>
        <w:name w:val="56F8FF185D1F014C8331FB5276DE7E60"/>
        <w:category>
          <w:name w:val="General"/>
          <w:gallery w:val="placeholder"/>
        </w:category>
        <w:types>
          <w:type w:val="bbPlcHdr"/>
        </w:types>
        <w:behaviors>
          <w:behavior w:val="content"/>
        </w:behaviors>
        <w:guid w:val="{2CBC5F64-B0E2-1741-AA23-3C2BE36A8184}"/>
      </w:docPartPr>
      <w:docPartBody>
        <w:p w:rsidR="003C047E" w:rsidRDefault="003C047E">
          <w:pPr>
            <w:pStyle w:val="56F8FF185D1F014C8331FB5276DE7E60"/>
          </w:pPr>
          <w:r w:rsidRPr="0067573E">
            <w:t>Fusce ac dictum ligula. Sed vel orci nec orci vestibulum euismod vel sed augue. Fusce posuere, dolor cursus tincidunt posuere, urna magna hendrerit nibh, vel malesuada lorem quam et nibh. Aliquam erat volutpat.</w:t>
          </w:r>
        </w:p>
      </w:docPartBody>
    </w:docPart>
    <w:docPart>
      <w:docPartPr>
        <w:name w:val="400CF028E4701848843126BC254BB855"/>
        <w:category>
          <w:name w:val="General"/>
          <w:gallery w:val="placeholder"/>
        </w:category>
        <w:types>
          <w:type w:val="bbPlcHdr"/>
        </w:types>
        <w:behaviors>
          <w:behavior w:val="content"/>
        </w:behaviors>
        <w:guid w:val="{B68CA3B5-63B2-8646-AABA-4EFC131AB1BB}"/>
      </w:docPartPr>
      <w:docPartBody>
        <w:p w:rsidR="003C047E" w:rsidRDefault="003C047E">
          <w:pPr>
            <w:pStyle w:val="400CF028E4701848843126BC254BB855"/>
          </w:pPr>
          <w:r w:rsidRPr="00C6360D">
            <w:t xml:space="preserve">Aliquam sagittis, magna id hendrerit tincidunt, arcu mauris malesuada tellus, non venenatis neque ipsum eu nibh. </w:t>
          </w:r>
        </w:p>
      </w:docPartBody>
    </w:docPart>
    <w:docPart>
      <w:docPartPr>
        <w:name w:val="A8D50D9E87721F4988611A2370D8C71B"/>
        <w:category>
          <w:name w:val="General"/>
          <w:gallery w:val="placeholder"/>
        </w:category>
        <w:types>
          <w:type w:val="bbPlcHdr"/>
        </w:types>
        <w:behaviors>
          <w:behavior w:val="content"/>
        </w:behaviors>
        <w:guid w:val="{087617A2-1D21-0E4F-8F9F-522028D214BC}"/>
      </w:docPartPr>
      <w:docPartBody>
        <w:p w:rsidR="003C047E" w:rsidRDefault="003C047E" w:rsidP="003C047E">
          <w:pPr>
            <w:pStyle w:val="BlockText"/>
            <w:spacing w:after="200"/>
          </w:pPr>
          <w:r>
            <w:t xml:space="preserve">Nullam dignissim interdum est vitae fermentum. </w:t>
          </w:r>
        </w:p>
        <w:p w:rsidR="003C047E" w:rsidRDefault="003C047E" w:rsidP="003C047E">
          <w:pPr>
            <w:pStyle w:val="ListBullet2"/>
          </w:pPr>
          <w:r>
            <w:t xml:space="preserve">Morbi id sem a sem convallis gravida sed quis leo. </w:t>
          </w:r>
        </w:p>
        <w:p w:rsidR="003C047E" w:rsidRDefault="003C047E" w:rsidP="003C047E">
          <w:pPr>
            <w:pStyle w:val="ListBullet2"/>
          </w:pPr>
          <w:r w:rsidRPr="00384A08">
            <w:t>Etiam at volutpat mauris.</w:t>
          </w:r>
        </w:p>
        <w:p w:rsidR="003C047E" w:rsidRDefault="003C047E">
          <w:pPr>
            <w:pStyle w:val="A8D50D9E87721F4988611A2370D8C71B"/>
          </w:pPr>
          <w:r>
            <w:t xml:space="preserve">Donec eget congue augue. </w:t>
          </w:r>
        </w:p>
      </w:docPartBody>
    </w:docPart>
    <w:docPart>
      <w:docPartPr>
        <w:name w:val="EFB3BFDB3A23984EA812F11D77C40E4B"/>
        <w:category>
          <w:name w:val="General"/>
          <w:gallery w:val="placeholder"/>
        </w:category>
        <w:types>
          <w:type w:val="bbPlcHdr"/>
        </w:types>
        <w:behaviors>
          <w:behavior w:val="content"/>
        </w:behaviors>
        <w:guid w:val="{A0783BAE-63AB-7B45-B6BB-1978D14DE3F1}"/>
      </w:docPartPr>
      <w:docPartBody>
        <w:p w:rsidR="003C047E" w:rsidRDefault="003C047E" w:rsidP="003C047E">
          <w:pPr>
            <w:pStyle w:val="BlockText"/>
            <w:spacing w:after="200"/>
          </w:pPr>
          <w:r>
            <w:t xml:space="preserve">Sed sagittis massa eu risus pretium molestie tempor elit cursus. Pellentesque sodales, diam sit amet laoreet vehicula, neque neque consectetur leo, quis hendrerit purus quam eget nisi. Quisque non vestibulum sem. </w:t>
          </w:r>
        </w:p>
        <w:p w:rsidR="003C047E" w:rsidRDefault="003C047E" w:rsidP="003C047E">
          <w:pPr>
            <w:pStyle w:val="BlockText"/>
            <w:spacing w:after="200"/>
          </w:pPr>
          <w:r>
            <w:t xml:space="preserve">Ut eget lacus id felis pellentesque rutrum. In hendrerit lacinia tempus. Aenean in odio id mauris dapibus ultrices at in arcu. Phasellus id augue metus. Ut porttitor arcu in nulla suscipit facilisis viverra leo posuere. </w:t>
          </w:r>
        </w:p>
        <w:p w:rsidR="003C047E" w:rsidRDefault="003C047E" w:rsidP="003C047E">
          <w:pPr>
            <w:pStyle w:val="Heading2"/>
          </w:pPr>
          <w:r>
            <w:t>Lorem Ipsum Dolor</w:t>
          </w:r>
        </w:p>
        <w:p w:rsidR="003C047E" w:rsidRDefault="003C047E">
          <w:pPr>
            <w:pStyle w:val="EFB3BFDB3A23984EA812F11D77C40E4B"/>
          </w:pPr>
          <w:r>
            <w:t xml:space="preserve">Phasellus et felis leo. Suspendisse est metus, interdum quis laoreet vel, laoreet a quam. Sed faucibus, dui in mattis hendrerit, quam nulla dictum enim, ac vulputate urna libero sit amet augue.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EE1E86F8"/>
    <w:lvl w:ilvl="0">
      <w:start w:val="1"/>
      <w:numFmt w:val="bullet"/>
      <w:pStyle w:val="ListBullet2"/>
      <w:lvlText w:val="¡"/>
      <w:lvlJc w:val="left"/>
      <w:pPr>
        <w:ind w:left="720" w:hanging="360"/>
      </w:pPr>
      <w:rPr>
        <w:rFonts w:ascii="Wingdings 2" w:hAnsi="Wingdings 2" w:hint="default"/>
        <w:color w:val="595959" w:themeColor="text1" w:themeTint="A6"/>
      </w:rPr>
    </w:lvl>
  </w:abstractNum>
  <w:abstractNum w:abstractNumId="1">
    <w:nsid w:val="FFFFFF88"/>
    <w:multiLevelType w:val="singleLevel"/>
    <w:tmpl w:val="EE2E0A2A"/>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2">
    <w:nsid w:val="FFFFFF89"/>
    <w:multiLevelType w:val="singleLevel"/>
    <w:tmpl w:val="4442FD16"/>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2"/>
  </w:num>
  <w:num w:numId="2">
    <w:abstractNumId w:val="1"/>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047E"/>
    <w:rsid w:val="003C047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List Bullet 2" w:uiPriority="1" w:qFormat="1"/>
    <w:lsdException w:name="Title" w:semiHidden="0" w:uiPriority="10" w:unhideWhenUsed="0" w:qFormat="1"/>
    <w:lsdException w:name="Default Paragraph Font" w:uiPriority="1"/>
    <w:lsdException w:name="Subtitle" w:semiHidden="0" w:uiPriority="11" w:unhideWhenUsed="0" w:qFormat="1"/>
    <w:lsdException w:name="Block Text" w:uiPriority="1"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rsid w:val="003C047E"/>
    <w:pPr>
      <w:keepNext/>
      <w:keepLines/>
      <w:spacing w:before="360" w:after="120" w:line="276" w:lineRule="auto"/>
      <w:outlineLvl w:val="1"/>
    </w:pPr>
    <w:rPr>
      <w:rFonts w:asciiTheme="majorHAnsi" w:eastAsiaTheme="majorEastAsia" w:hAnsiTheme="majorHAnsi" w:cstheme="majorBidi"/>
      <w:bCs/>
      <w:color w:val="595959" w:themeColor="text1" w:themeTint="A6"/>
      <w:sz w:val="28"/>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B6087DC7F2F34192B4DD94A9C7D598">
    <w:name w:val="FCB6087DC7F2F34192B4DD94A9C7D598"/>
  </w:style>
  <w:style w:type="paragraph" w:customStyle="1" w:styleId="2428519ECEAE374799AF7CF16C86C275">
    <w:name w:val="2428519ECEAE374799AF7CF16C86C275"/>
  </w:style>
  <w:style w:type="paragraph" w:styleId="ListBullet">
    <w:name w:val="List Bullet"/>
    <w:basedOn w:val="Normal"/>
    <w:uiPriority w:val="1"/>
    <w:qFormat/>
    <w:rsid w:val="003C047E"/>
    <w:pPr>
      <w:numPr>
        <w:numId w:val="1"/>
      </w:numPr>
      <w:spacing w:after="200" w:line="276" w:lineRule="auto"/>
    </w:pPr>
    <w:rPr>
      <w:color w:val="404040" w:themeColor="text1" w:themeTint="BF"/>
      <w:sz w:val="20"/>
      <w:lang w:val="en-US" w:eastAsia="en-US"/>
    </w:rPr>
  </w:style>
  <w:style w:type="paragraph" w:customStyle="1" w:styleId="62953C2559E8C24D80E807F00A3FF106">
    <w:name w:val="62953C2559E8C24D80E807F00A3FF106"/>
  </w:style>
  <w:style w:type="paragraph" w:styleId="ListNumber">
    <w:name w:val="List Number"/>
    <w:basedOn w:val="Normal"/>
    <w:uiPriority w:val="1"/>
    <w:qFormat/>
    <w:rsid w:val="003C047E"/>
    <w:pPr>
      <w:numPr>
        <w:numId w:val="2"/>
      </w:numPr>
      <w:spacing w:after="200" w:line="276" w:lineRule="auto"/>
    </w:pPr>
    <w:rPr>
      <w:color w:val="404040" w:themeColor="text1" w:themeTint="BF"/>
      <w:sz w:val="20"/>
      <w:lang w:val="en-US" w:eastAsia="en-US"/>
    </w:rPr>
  </w:style>
  <w:style w:type="paragraph" w:customStyle="1" w:styleId="2A388A91AC02F147BC23FE311325DCBE">
    <w:name w:val="2A388A91AC02F147BC23FE311325DCBE"/>
  </w:style>
  <w:style w:type="paragraph" w:customStyle="1" w:styleId="56F8FF185D1F014C8331FB5276DE7E60">
    <w:name w:val="56F8FF185D1F014C8331FB5276DE7E60"/>
  </w:style>
  <w:style w:type="paragraph" w:customStyle="1" w:styleId="400CF028E4701848843126BC254BB855">
    <w:name w:val="400CF028E4701848843126BC254BB855"/>
  </w:style>
  <w:style w:type="paragraph" w:styleId="BlockText">
    <w:name w:val="Block Text"/>
    <w:basedOn w:val="Normal"/>
    <w:uiPriority w:val="1"/>
    <w:unhideWhenUsed/>
    <w:qFormat/>
    <w:rsid w:val="003C047E"/>
    <w:pPr>
      <w:spacing w:line="276" w:lineRule="auto"/>
      <w:ind w:right="360"/>
    </w:pPr>
    <w:rPr>
      <w:iCs/>
      <w:color w:val="7F7F7F" w:themeColor="text1" w:themeTint="80"/>
      <w:sz w:val="20"/>
      <w:lang w:val="en-US" w:eastAsia="en-US"/>
    </w:rPr>
  </w:style>
  <w:style w:type="paragraph" w:styleId="ListBullet2">
    <w:name w:val="List Bullet 2"/>
    <w:basedOn w:val="BlockText"/>
    <w:uiPriority w:val="1"/>
    <w:unhideWhenUsed/>
    <w:qFormat/>
    <w:rsid w:val="003C047E"/>
    <w:pPr>
      <w:numPr>
        <w:numId w:val="3"/>
      </w:numPr>
      <w:spacing w:after="40"/>
    </w:pPr>
  </w:style>
  <w:style w:type="paragraph" w:customStyle="1" w:styleId="A8D50D9E87721F4988611A2370D8C71B">
    <w:name w:val="A8D50D9E87721F4988611A2370D8C71B"/>
  </w:style>
  <w:style w:type="character" w:customStyle="1" w:styleId="Heading2Char">
    <w:name w:val="Heading 2 Char"/>
    <w:basedOn w:val="DefaultParagraphFont"/>
    <w:link w:val="Heading2"/>
    <w:uiPriority w:val="1"/>
    <w:rsid w:val="003C047E"/>
    <w:rPr>
      <w:rFonts w:asciiTheme="majorHAnsi" w:eastAsiaTheme="majorEastAsia" w:hAnsiTheme="majorHAnsi" w:cstheme="majorBidi"/>
      <w:bCs/>
      <w:color w:val="595959" w:themeColor="text1" w:themeTint="A6"/>
      <w:sz w:val="28"/>
      <w:szCs w:val="26"/>
      <w:lang w:val="en-US" w:eastAsia="en-US"/>
    </w:rPr>
  </w:style>
  <w:style w:type="paragraph" w:customStyle="1" w:styleId="EFB3BFDB3A23984EA812F11D77C40E4B">
    <w:name w:val="EFB3BFDB3A23984EA812F11D77C40E4B"/>
  </w:style>
  <w:style w:type="character" w:styleId="PlaceholderText">
    <w:name w:val="Placeholder Text"/>
    <w:basedOn w:val="DefaultParagraphFont"/>
    <w:uiPriority w:val="99"/>
    <w:semiHidden/>
    <w:rPr>
      <w:color w:val="808080"/>
    </w:rPr>
  </w:style>
  <w:style w:type="paragraph" w:customStyle="1" w:styleId="0356111CC1A67F428F7E02A16A24C85B">
    <w:name w:val="0356111CC1A67F428F7E02A16A24C85B"/>
  </w:style>
  <w:style w:type="paragraph" w:customStyle="1" w:styleId="6AFBB0E8F17AEA4392F1AA164F5989BF">
    <w:name w:val="6AFBB0E8F17AEA4392F1AA164F5989BF"/>
    <w:rsid w:val="003C047E"/>
  </w:style>
  <w:style w:type="paragraph" w:customStyle="1" w:styleId="EE2CD22C96273C44840634C65D68052F">
    <w:name w:val="EE2CD22C96273C44840634C65D68052F"/>
    <w:rsid w:val="003C047E"/>
  </w:style>
  <w:style w:type="paragraph" w:customStyle="1" w:styleId="0630345A5AE57A4ABB1838B783DFE0A7">
    <w:name w:val="0630345A5AE57A4ABB1838B783DFE0A7"/>
    <w:rsid w:val="003C047E"/>
  </w:style>
  <w:style w:type="paragraph" w:customStyle="1" w:styleId="3C19CFADBF3D2F4196334D92B245DF85">
    <w:name w:val="3C19CFADBF3D2F4196334D92B245DF85"/>
    <w:rsid w:val="003C047E"/>
  </w:style>
  <w:style w:type="paragraph" w:customStyle="1" w:styleId="9E10072011CC29499B88995F21637F0E">
    <w:name w:val="9E10072011CC29499B88995F21637F0E"/>
    <w:rsid w:val="003C047E"/>
  </w:style>
  <w:style w:type="paragraph" w:customStyle="1" w:styleId="2EA7273D781F2C46B512F198A50B680C">
    <w:name w:val="2EA7273D781F2C46B512F198A50B680C"/>
    <w:rsid w:val="003C047E"/>
  </w:style>
  <w:style w:type="paragraph" w:customStyle="1" w:styleId="671C92A34D2AAC4E8C4196F64A98CF4C">
    <w:name w:val="671C92A34D2AAC4E8C4196F64A98CF4C"/>
    <w:rsid w:val="003C047E"/>
  </w:style>
  <w:style w:type="paragraph" w:customStyle="1" w:styleId="A2611BB7510A304E90CBF245DECDCD99">
    <w:name w:val="A2611BB7510A304E90CBF245DECDCD99"/>
    <w:rsid w:val="003C047E"/>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List Bullet 2" w:uiPriority="1" w:qFormat="1"/>
    <w:lsdException w:name="Title" w:semiHidden="0" w:uiPriority="10" w:unhideWhenUsed="0" w:qFormat="1"/>
    <w:lsdException w:name="Default Paragraph Font" w:uiPriority="1"/>
    <w:lsdException w:name="Subtitle" w:semiHidden="0" w:uiPriority="11" w:unhideWhenUsed="0" w:qFormat="1"/>
    <w:lsdException w:name="Block Text" w:uiPriority="1"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rsid w:val="003C047E"/>
    <w:pPr>
      <w:keepNext/>
      <w:keepLines/>
      <w:spacing w:before="360" w:after="120" w:line="276" w:lineRule="auto"/>
      <w:outlineLvl w:val="1"/>
    </w:pPr>
    <w:rPr>
      <w:rFonts w:asciiTheme="majorHAnsi" w:eastAsiaTheme="majorEastAsia" w:hAnsiTheme="majorHAnsi" w:cstheme="majorBidi"/>
      <w:bCs/>
      <w:color w:val="595959" w:themeColor="text1" w:themeTint="A6"/>
      <w:sz w:val="28"/>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B6087DC7F2F34192B4DD94A9C7D598">
    <w:name w:val="FCB6087DC7F2F34192B4DD94A9C7D598"/>
  </w:style>
  <w:style w:type="paragraph" w:customStyle="1" w:styleId="2428519ECEAE374799AF7CF16C86C275">
    <w:name w:val="2428519ECEAE374799AF7CF16C86C275"/>
  </w:style>
  <w:style w:type="paragraph" w:styleId="ListBullet">
    <w:name w:val="List Bullet"/>
    <w:basedOn w:val="Normal"/>
    <w:uiPriority w:val="1"/>
    <w:qFormat/>
    <w:rsid w:val="003C047E"/>
    <w:pPr>
      <w:numPr>
        <w:numId w:val="1"/>
      </w:numPr>
      <w:spacing w:after="200" w:line="276" w:lineRule="auto"/>
    </w:pPr>
    <w:rPr>
      <w:color w:val="404040" w:themeColor="text1" w:themeTint="BF"/>
      <w:sz w:val="20"/>
      <w:lang w:val="en-US" w:eastAsia="en-US"/>
    </w:rPr>
  </w:style>
  <w:style w:type="paragraph" w:customStyle="1" w:styleId="62953C2559E8C24D80E807F00A3FF106">
    <w:name w:val="62953C2559E8C24D80E807F00A3FF106"/>
  </w:style>
  <w:style w:type="paragraph" w:styleId="ListNumber">
    <w:name w:val="List Number"/>
    <w:basedOn w:val="Normal"/>
    <w:uiPriority w:val="1"/>
    <w:qFormat/>
    <w:rsid w:val="003C047E"/>
    <w:pPr>
      <w:numPr>
        <w:numId w:val="2"/>
      </w:numPr>
      <w:spacing w:after="200" w:line="276" w:lineRule="auto"/>
    </w:pPr>
    <w:rPr>
      <w:color w:val="404040" w:themeColor="text1" w:themeTint="BF"/>
      <w:sz w:val="20"/>
      <w:lang w:val="en-US" w:eastAsia="en-US"/>
    </w:rPr>
  </w:style>
  <w:style w:type="paragraph" w:customStyle="1" w:styleId="2A388A91AC02F147BC23FE311325DCBE">
    <w:name w:val="2A388A91AC02F147BC23FE311325DCBE"/>
  </w:style>
  <w:style w:type="paragraph" w:customStyle="1" w:styleId="56F8FF185D1F014C8331FB5276DE7E60">
    <w:name w:val="56F8FF185D1F014C8331FB5276DE7E60"/>
  </w:style>
  <w:style w:type="paragraph" w:customStyle="1" w:styleId="400CF028E4701848843126BC254BB855">
    <w:name w:val="400CF028E4701848843126BC254BB855"/>
  </w:style>
  <w:style w:type="paragraph" w:styleId="BlockText">
    <w:name w:val="Block Text"/>
    <w:basedOn w:val="Normal"/>
    <w:uiPriority w:val="1"/>
    <w:unhideWhenUsed/>
    <w:qFormat/>
    <w:rsid w:val="003C047E"/>
    <w:pPr>
      <w:spacing w:line="276" w:lineRule="auto"/>
      <w:ind w:right="360"/>
    </w:pPr>
    <w:rPr>
      <w:iCs/>
      <w:color w:val="7F7F7F" w:themeColor="text1" w:themeTint="80"/>
      <w:sz w:val="20"/>
      <w:lang w:val="en-US" w:eastAsia="en-US"/>
    </w:rPr>
  </w:style>
  <w:style w:type="paragraph" w:styleId="ListBullet2">
    <w:name w:val="List Bullet 2"/>
    <w:basedOn w:val="BlockText"/>
    <w:uiPriority w:val="1"/>
    <w:unhideWhenUsed/>
    <w:qFormat/>
    <w:rsid w:val="003C047E"/>
    <w:pPr>
      <w:numPr>
        <w:numId w:val="3"/>
      </w:numPr>
      <w:spacing w:after="40"/>
    </w:pPr>
  </w:style>
  <w:style w:type="paragraph" w:customStyle="1" w:styleId="A8D50D9E87721F4988611A2370D8C71B">
    <w:name w:val="A8D50D9E87721F4988611A2370D8C71B"/>
  </w:style>
  <w:style w:type="character" w:customStyle="1" w:styleId="Heading2Char">
    <w:name w:val="Heading 2 Char"/>
    <w:basedOn w:val="DefaultParagraphFont"/>
    <w:link w:val="Heading2"/>
    <w:uiPriority w:val="1"/>
    <w:rsid w:val="003C047E"/>
    <w:rPr>
      <w:rFonts w:asciiTheme="majorHAnsi" w:eastAsiaTheme="majorEastAsia" w:hAnsiTheme="majorHAnsi" w:cstheme="majorBidi"/>
      <w:bCs/>
      <w:color w:val="595959" w:themeColor="text1" w:themeTint="A6"/>
      <w:sz w:val="28"/>
      <w:szCs w:val="26"/>
      <w:lang w:val="en-US" w:eastAsia="en-US"/>
    </w:rPr>
  </w:style>
  <w:style w:type="paragraph" w:customStyle="1" w:styleId="EFB3BFDB3A23984EA812F11D77C40E4B">
    <w:name w:val="EFB3BFDB3A23984EA812F11D77C40E4B"/>
  </w:style>
  <w:style w:type="character" w:styleId="PlaceholderText">
    <w:name w:val="Placeholder Text"/>
    <w:basedOn w:val="DefaultParagraphFont"/>
    <w:uiPriority w:val="99"/>
    <w:semiHidden/>
    <w:rPr>
      <w:color w:val="808080"/>
    </w:rPr>
  </w:style>
  <w:style w:type="paragraph" w:customStyle="1" w:styleId="0356111CC1A67F428F7E02A16A24C85B">
    <w:name w:val="0356111CC1A67F428F7E02A16A24C85B"/>
  </w:style>
  <w:style w:type="paragraph" w:customStyle="1" w:styleId="6AFBB0E8F17AEA4392F1AA164F5989BF">
    <w:name w:val="6AFBB0E8F17AEA4392F1AA164F5989BF"/>
    <w:rsid w:val="003C047E"/>
  </w:style>
  <w:style w:type="paragraph" w:customStyle="1" w:styleId="EE2CD22C96273C44840634C65D68052F">
    <w:name w:val="EE2CD22C96273C44840634C65D68052F"/>
    <w:rsid w:val="003C047E"/>
  </w:style>
  <w:style w:type="paragraph" w:customStyle="1" w:styleId="0630345A5AE57A4ABB1838B783DFE0A7">
    <w:name w:val="0630345A5AE57A4ABB1838B783DFE0A7"/>
    <w:rsid w:val="003C047E"/>
  </w:style>
  <w:style w:type="paragraph" w:customStyle="1" w:styleId="3C19CFADBF3D2F4196334D92B245DF85">
    <w:name w:val="3C19CFADBF3D2F4196334D92B245DF85"/>
    <w:rsid w:val="003C047E"/>
  </w:style>
  <w:style w:type="paragraph" w:customStyle="1" w:styleId="9E10072011CC29499B88995F21637F0E">
    <w:name w:val="9E10072011CC29499B88995F21637F0E"/>
    <w:rsid w:val="003C047E"/>
  </w:style>
  <w:style w:type="paragraph" w:customStyle="1" w:styleId="2EA7273D781F2C46B512F198A50B680C">
    <w:name w:val="2EA7273D781F2C46B512F198A50B680C"/>
    <w:rsid w:val="003C047E"/>
  </w:style>
  <w:style w:type="paragraph" w:customStyle="1" w:styleId="671C92A34D2AAC4E8C4196F64A98CF4C">
    <w:name w:val="671C92A34D2AAC4E8C4196F64A98CF4C"/>
    <w:rsid w:val="003C047E"/>
  </w:style>
  <w:style w:type="paragraph" w:customStyle="1" w:styleId="A2611BB7510A304E90CBF245DECDCD99">
    <w:name w:val="A2611BB7510A304E90CBF245DECDCD99"/>
    <w:rsid w:val="003C04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60.jpeg"/><Relationship Id="rId2" Type="http://schemas.openxmlformats.org/officeDocument/2006/relationships/image" Target="../media/image61.jpeg"/><Relationship Id="rId3" Type="http://schemas.openxmlformats.org/officeDocument/2006/relationships/image" Target="../media/image62.jpeg"/></Relationships>
</file>

<file path=word/theme/theme1.xml><?xml version="1.0" encoding="utf-8"?>
<a:theme xmlns:a="http://schemas.openxmlformats.org/drawingml/2006/main" name="Capital">
  <a:themeElements>
    <a:clrScheme name="Syllabus">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is used purely for performance testing in applications such as MS Word and Adobe Reader.  It contains nothing of interest or substance.</Abstract>
  <CompanyAddress>www.arm.com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FBC685-5528-E244-B172-FCE691C18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Lesson Plan.dotx</Template>
  <TotalTime>3</TotalTime>
  <Pages>49</Pages>
  <Words>28058</Words>
  <Characters>159933</Characters>
  <Application>Microsoft Macintosh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UX Performance Test Document</vt:lpstr>
    </vt:vector>
  </TitlesOfParts>
  <Manager>Mr Boss</Manager>
  <Company>ARM</Company>
  <LinksUpToDate>false</LinksUpToDate>
  <CharactersWithSpaces>187616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UX Performance Test Document</dc:title>
  <dc:subject>A document containing many element types</dc:subject>
  <dc:creator>Mr Charmdroid</dc:creator>
  <cp:keywords>Test Document</cp:keywords>
  <dc:description/>
  <cp:lastModifiedBy>user</cp:lastModifiedBy>
  <cp:revision>3</cp:revision>
  <cp:lastPrinted>2016-07-05T11:31:00Z</cp:lastPrinted>
  <dcterms:created xsi:type="dcterms:W3CDTF">2016-07-05T11:31:00Z</dcterms:created>
  <dcterms:modified xsi:type="dcterms:W3CDTF">2016-09-07T15:00:00Z</dcterms:modified>
  <cp:category>Test Document</cp:category>
</cp:coreProperties>
</file>